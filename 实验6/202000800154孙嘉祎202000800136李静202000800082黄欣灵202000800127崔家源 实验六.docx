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44102" w14:textId="77777777" w:rsidR="00B24BE2" w:rsidRDefault="00B24BE2" w:rsidP="00B24BE2"/>
    <w:p w14:paraId="034ED973" w14:textId="77777777" w:rsidR="00B24BE2" w:rsidRDefault="00B24BE2" w:rsidP="00B24BE2"/>
    <w:p w14:paraId="02F8BD97" w14:textId="77777777" w:rsidR="00B24BE2" w:rsidRDefault="00B24BE2" w:rsidP="00B24BE2"/>
    <w:p w14:paraId="1B8DEECD" w14:textId="77777777" w:rsidR="00B24BE2" w:rsidRDefault="00B24BE2" w:rsidP="00B24BE2"/>
    <w:p w14:paraId="2F0EE7A4" w14:textId="77777777" w:rsidR="00B24BE2" w:rsidRDefault="00B24BE2" w:rsidP="00B24BE2">
      <w:pPr>
        <w:jc w:val="center"/>
      </w:pPr>
      <w:r>
        <w:rPr>
          <w:noProof/>
        </w:rPr>
        <w:drawing>
          <wp:inline distT="0" distB="0" distL="0" distR="0" wp14:anchorId="2D992FF4" wp14:editId="68D1778F">
            <wp:extent cx="3937000" cy="1562100"/>
            <wp:effectExtent l="0" t="0" r="635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411D" w14:textId="77777777" w:rsidR="00B24BE2" w:rsidRDefault="00B24BE2" w:rsidP="00B24BE2"/>
    <w:p w14:paraId="4EA3DAC3" w14:textId="77777777" w:rsidR="00B24BE2" w:rsidRDefault="00B24BE2" w:rsidP="00B24BE2">
      <w:pPr>
        <w:rPr>
          <w:rFonts w:ascii="宋体" w:eastAsia="宋体" w:hAnsi="宋体"/>
        </w:rPr>
      </w:pPr>
    </w:p>
    <w:p w14:paraId="7F0C53E3" w14:textId="77777777" w:rsidR="00B24BE2" w:rsidRDefault="00B24BE2" w:rsidP="00B24BE2">
      <w:pPr>
        <w:rPr>
          <w:rFonts w:ascii="宋体" w:eastAsia="宋体" w:hAnsi="宋体"/>
        </w:rPr>
      </w:pPr>
    </w:p>
    <w:p w14:paraId="16FB1EA2" w14:textId="77777777" w:rsidR="00B24BE2" w:rsidRDefault="00B24BE2" w:rsidP="00B24BE2">
      <w:pPr>
        <w:rPr>
          <w:rFonts w:ascii="宋体" w:eastAsia="宋体" w:hAnsi="宋体"/>
        </w:rPr>
      </w:pPr>
    </w:p>
    <w:p w14:paraId="3AD2E75F" w14:textId="77777777" w:rsidR="00B24BE2" w:rsidRDefault="00B24BE2" w:rsidP="00B24BE2">
      <w:pPr>
        <w:widowControl/>
        <w:jc w:val="center"/>
        <w:rPr>
          <w:rFonts w:ascii="宋体" w:eastAsia="宋体" w:hAnsi="宋体" w:cs="宋体"/>
          <w:b/>
          <w:bCs/>
          <w:color w:val="000000"/>
          <w:kern w:val="0"/>
          <w:sz w:val="84"/>
          <w:szCs w:val="84"/>
          <w:lang w:bidi="ar"/>
        </w:rPr>
      </w:pPr>
      <w:r>
        <w:rPr>
          <w:rFonts w:ascii="宋体" w:eastAsia="宋体" w:hAnsi="宋体" w:hint="eastAsia"/>
          <w:b/>
          <w:bCs/>
          <w:color w:val="000000" w:themeColor="text1"/>
          <w:sz w:val="84"/>
          <w:szCs w:val="84"/>
        </w:rPr>
        <w:t>实验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84"/>
          <w:szCs w:val="84"/>
          <w:lang w:bidi="ar"/>
        </w:rPr>
        <w:t>6</w:t>
      </w:r>
    </w:p>
    <w:p w14:paraId="4802FC08" w14:textId="77777777" w:rsidR="00B24BE2" w:rsidRDefault="00B24BE2" w:rsidP="00B24BE2">
      <w:pPr>
        <w:widowControl/>
        <w:jc w:val="center"/>
        <w:rPr>
          <w:rFonts w:ascii="宋体" w:eastAsia="宋体" w:hAnsi="宋体" w:cs="宋体"/>
          <w:sz w:val="84"/>
          <w:szCs w:val="8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84"/>
          <w:szCs w:val="84"/>
          <w:lang w:bidi="ar"/>
        </w:rPr>
        <w:t>FTP 工作原理研究与分析</w:t>
      </w:r>
    </w:p>
    <w:p w14:paraId="358B948D" w14:textId="77777777" w:rsidR="00B24BE2" w:rsidRDefault="00B24BE2" w:rsidP="00B24BE2">
      <w:pPr>
        <w:ind w:rightChars="175" w:right="368"/>
        <w:rPr>
          <w:rFonts w:ascii="楷体_GB2312" w:eastAsia="楷体_GB2312" w:hAnsi="华文中宋" w:cs="新宋体-18030"/>
          <w:b/>
          <w:sz w:val="52"/>
          <w:szCs w:val="52"/>
        </w:rPr>
      </w:pPr>
    </w:p>
    <w:p w14:paraId="46CEB04D" w14:textId="77777777" w:rsidR="00B24BE2" w:rsidRDefault="00B24BE2" w:rsidP="00B24BE2">
      <w:pPr>
        <w:ind w:rightChars="175" w:right="368" w:firstLineChars="163" w:firstLine="589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>班       级：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    20级计合2班         </w:t>
      </w:r>
    </w:p>
    <w:p w14:paraId="1E26AD5E" w14:textId="409F14B6" w:rsidR="00AB20CD" w:rsidRDefault="00B24BE2" w:rsidP="00B24BE2">
      <w:pPr>
        <w:ind w:rightChars="175" w:right="368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>学 生 姓 名 学 号：</w:t>
      </w:r>
      <w:r w:rsidR="00AB20CD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 w:rsidR="00AB20CD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</w:t>
      </w:r>
      <w:r w:rsidR="00AB20CD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孙嘉祎 </w:t>
      </w:r>
      <w:r w:rsidR="00AB20CD"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202000800154     </w:t>
      </w:r>
    </w:p>
    <w:p w14:paraId="024E53F7" w14:textId="563A85AA" w:rsidR="00B24BE2" w:rsidRDefault="00B24BE2" w:rsidP="00AB20CD">
      <w:pPr>
        <w:ind w:rightChars="175" w:right="368" w:firstLineChars="900" w:firstLine="3253"/>
        <w:rPr>
          <w:rFonts w:ascii="新宋体" w:eastAsia="新宋体" w:hAnsi="新宋体" w:cs="新宋体-18030"/>
          <w:b/>
          <w:sz w:val="36"/>
          <w:szCs w:val="36"/>
        </w:rPr>
      </w:pP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 </w:t>
      </w:r>
      <w:r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>黄欣灵</w:t>
      </w:r>
      <w:r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202000800082    </w:t>
      </w:r>
    </w:p>
    <w:p w14:paraId="11F7E3FB" w14:textId="77777777" w:rsidR="00B24BE2" w:rsidRDefault="00B24BE2" w:rsidP="00B24BE2">
      <w:pPr>
        <w:ind w:rightChars="175" w:right="368" w:firstLineChars="163" w:firstLine="589"/>
        <w:rPr>
          <w:rFonts w:ascii="新宋体" w:eastAsia="新宋体" w:hAnsi="新宋体" w:cs="新宋体-18030"/>
          <w:b/>
          <w:sz w:val="36"/>
          <w:szCs w:val="36"/>
          <w:u w:val="single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 xml:space="preserve"> </w:t>
      </w:r>
      <w:r>
        <w:rPr>
          <w:rFonts w:ascii="新宋体" w:eastAsia="新宋体" w:hAnsi="新宋体" w:cs="新宋体-18030"/>
          <w:b/>
          <w:sz w:val="36"/>
          <w:szCs w:val="36"/>
        </w:rPr>
        <w:t xml:space="preserve">             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 </w:t>
      </w:r>
      <w:r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   </w:t>
      </w:r>
      <w:r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李静 </w:t>
      </w:r>
      <w:r>
        <w:rPr>
          <w:rFonts w:ascii="新宋体" w:eastAsia="新宋体" w:hAnsi="新宋体" w:cs="新宋体-18030"/>
          <w:b/>
          <w:sz w:val="36"/>
          <w:szCs w:val="36"/>
          <w:u w:val="single"/>
        </w:rPr>
        <w:t xml:space="preserve">202000800136     </w:t>
      </w:r>
    </w:p>
    <w:p w14:paraId="6DF1BEF8" w14:textId="61B901AE" w:rsidR="00B24BE2" w:rsidRPr="00C61700" w:rsidRDefault="00B24BE2" w:rsidP="00B24BE2">
      <w:pPr>
        <w:ind w:rightChars="175" w:right="368" w:firstLineChars="163" w:firstLine="589"/>
        <w:rPr>
          <w:rFonts w:ascii="新宋体" w:eastAsia="新宋体" w:hAnsi="新宋体" w:cs="新宋体-18030"/>
          <w:b/>
          <w:sz w:val="36"/>
          <w:szCs w:val="36"/>
          <w:u w:val="single"/>
        </w:rPr>
      </w:pPr>
      <w:r>
        <w:rPr>
          <w:rFonts w:ascii="新宋体" w:eastAsia="新宋体" w:hAnsi="新宋体" w:cs="新宋体-18030" w:hint="eastAsia"/>
          <w:b/>
          <w:sz w:val="36"/>
          <w:szCs w:val="36"/>
        </w:rPr>
        <w:t xml:space="preserve"> </w:t>
      </w:r>
      <w:r>
        <w:rPr>
          <w:rFonts w:ascii="新宋体" w:eastAsia="新宋体" w:hAnsi="新宋体" w:cs="新宋体-18030"/>
          <w:b/>
          <w:sz w:val="36"/>
          <w:szCs w:val="36"/>
        </w:rPr>
        <w:t xml:space="preserve">              </w:t>
      </w:r>
      <w:r w:rsidR="00C61700" w:rsidRPr="00C61700">
        <w:rPr>
          <w:rFonts w:ascii="新宋体" w:eastAsia="新宋体" w:hAnsi="新宋体" w:cs="新宋体-18030" w:hint="eastAsia"/>
          <w:b/>
          <w:sz w:val="36"/>
          <w:szCs w:val="36"/>
          <w:u w:val="single"/>
        </w:rPr>
        <w:t xml:space="preserve">崔家源 </w:t>
      </w:r>
      <w:r w:rsidR="00C61700" w:rsidRPr="00C61700">
        <w:rPr>
          <w:rFonts w:ascii="新宋体" w:eastAsia="新宋体" w:hAnsi="新宋体" w:cs="新宋体-18030"/>
          <w:b/>
          <w:sz w:val="36"/>
          <w:szCs w:val="36"/>
          <w:u w:val="single"/>
        </w:rPr>
        <w:t>202000800127</w:t>
      </w:r>
    </w:p>
    <w:p w14:paraId="6E381612" w14:textId="77777777" w:rsidR="00B24BE2" w:rsidRDefault="00B24BE2" w:rsidP="00B24BE2">
      <w:pPr>
        <w:ind w:rightChars="175" w:right="368" w:firstLineChars="163" w:firstLine="589"/>
        <w:rPr>
          <w:rFonts w:ascii="新宋体" w:eastAsia="新宋体" w:hAnsi="新宋体" w:cs="新宋体-18030"/>
          <w:b/>
          <w:sz w:val="36"/>
          <w:szCs w:val="36"/>
          <w:u w:val="single"/>
        </w:rPr>
      </w:pPr>
    </w:p>
    <w:p w14:paraId="78B3929E" w14:textId="77777777" w:rsidR="00B24BE2" w:rsidRDefault="00B24BE2" w:rsidP="00B24BE2">
      <w:pPr>
        <w:ind w:rightChars="175" w:right="368" w:firstLineChars="163" w:firstLine="589"/>
        <w:rPr>
          <w:rFonts w:ascii="新宋体" w:eastAsia="新宋体" w:hAnsi="新宋体" w:cs="新宋体-18030"/>
          <w:b/>
          <w:sz w:val="36"/>
          <w:szCs w:val="36"/>
          <w:u w:val="single"/>
        </w:rPr>
      </w:pPr>
    </w:p>
    <w:p w14:paraId="1C0CAEC3" w14:textId="77777777" w:rsidR="00B24BE2" w:rsidRDefault="00B24BE2" w:rsidP="00B24BE2">
      <w:pPr>
        <w:jc w:val="center"/>
        <w:rPr>
          <w:rFonts w:ascii="宋体" w:eastAsia="宋体" w:hAnsi="宋体"/>
          <w:b/>
          <w:bCs/>
          <w:color w:val="000000" w:themeColor="text1"/>
          <w:sz w:val="32"/>
          <w:szCs w:val="32"/>
        </w:rPr>
      </w:pPr>
      <w:r>
        <w:rPr>
          <w:rFonts w:ascii="宋体" w:eastAsia="宋体" w:hAnsi="宋体" w:hint="eastAsia"/>
          <w:b/>
          <w:bCs/>
          <w:color w:val="000000" w:themeColor="text1"/>
          <w:sz w:val="32"/>
          <w:szCs w:val="32"/>
        </w:rPr>
        <w:t>2</w:t>
      </w:r>
      <w:r>
        <w:rPr>
          <w:rFonts w:ascii="宋体" w:eastAsia="宋体" w:hAnsi="宋体"/>
          <w:b/>
          <w:bCs/>
          <w:color w:val="000000" w:themeColor="text1"/>
          <w:sz w:val="32"/>
          <w:szCs w:val="32"/>
        </w:rPr>
        <w:t>022</w:t>
      </w:r>
      <w:r>
        <w:rPr>
          <w:rFonts w:ascii="宋体" w:eastAsia="宋体" w:hAnsi="宋体" w:hint="eastAsia"/>
          <w:b/>
          <w:bCs/>
          <w:color w:val="000000" w:themeColor="text1"/>
          <w:sz w:val="32"/>
          <w:szCs w:val="32"/>
        </w:rPr>
        <w:t>年</w:t>
      </w:r>
      <w:r>
        <w:rPr>
          <w:rFonts w:ascii="宋体" w:eastAsia="宋体" w:hAnsi="宋体"/>
          <w:b/>
          <w:bCs/>
          <w:color w:val="000000" w:themeColor="text1"/>
          <w:sz w:val="32"/>
          <w:szCs w:val="32"/>
        </w:rPr>
        <w:t>1</w:t>
      </w:r>
      <w:r>
        <w:rPr>
          <w:rFonts w:ascii="宋体" w:eastAsia="宋体" w:hAnsi="宋体" w:hint="eastAsia"/>
          <w:b/>
          <w:bCs/>
          <w:color w:val="000000" w:themeColor="text1"/>
          <w:sz w:val="32"/>
          <w:szCs w:val="32"/>
        </w:rPr>
        <w:t>2月15日</w:t>
      </w:r>
    </w:p>
    <w:p w14:paraId="37881FEA" w14:textId="77777777" w:rsidR="00B24BE2" w:rsidRDefault="00B24BE2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12571654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279682" w14:textId="39AAFFC7" w:rsidR="00B24BE2" w:rsidRPr="00B24BE2" w:rsidRDefault="00B24BE2" w:rsidP="00B24BE2">
          <w:pPr>
            <w:pStyle w:val="TOCHeading"/>
            <w:jc w:val="center"/>
          </w:pPr>
          <w:r>
            <w:rPr>
              <w:rFonts w:hint="eastAsia"/>
              <w:lang w:eastAsia="zh-CN"/>
            </w:rPr>
            <w:t>目 录</w:t>
          </w:r>
        </w:p>
        <w:p w14:paraId="2A624003" w14:textId="7CD294D8" w:rsidR="00B24BE2" w:rsidRPr="00B24BE2" w:rsidRDefault="00B24BE2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r w:rsidRPr="00B24BE2">
            <w:rPr>
              <w:sz w:val="32"/>
              <w:szCs w:val="32"/>
            </w:rPr>
            <w:fldChar w:fldCharType="begin"/>
          </w:r>
          <w:r w:rsidRPr="00B24BE2">
            <w:rPr>
              <w:sz w:val="32"/>
              <w:szCs w:val="32"/>
            </w:rPr>
            <w:instrText xml:space="preserve"> TOC \o "1-3" \h \z \u </w:instrText>
          </w:r>
          <w:r w:rsidRPr="00B24BE2">
            <w:rPr>
              <w:sz w:val="32"/>
              <w:szCs w:val="32"/>
            </w:rPr>
            <w:fldChar w:fldCharType="separate"/>
          </w:r>
          <w:hyperlink w:anchor="_Toc122082016" w:history="1">
            <w:r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1.实验目的</w:t>
            </w:r>
            <w:r w:rsidRPr="00B24BE2">
              <w:rPr>
                <w:noProof/>
                <w:webHidden/>
                <w:sz w:val="32"/>
                <w:szCs w:val="32"/>
              </w:rPr>
              <w:tab/>
            </w:r>
            <w:r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Pr="00B24BE2">
              <w:rPr>
                <w:noProof/>
                <w:webHidden/>
                <w:sz w:val="32"/>
                <w:szCs w:val="32"/>
              </w:rPr>
              <w:instrText xml:space="preserve"> PAGEREF _Toc122082016 \h </w:instrText>
            </w:r>
            <w:r w:rsidRPr="00B24BE2">
              <w:rPr>
                <w:noProof/>
                <w:webHidden/>
                <w:sz w:val="32"/>
                <w:szCs w:val="32"/>
              </w:rPr>
            </w:r>
            <w:r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24BE2">
              <w:rPr>
                <w:noProof/>
                <w:webHidden/>
                <w:sz w:val="32"/>
                <w:szCs w:val="32"/>
              </w:rPr>
              <w:t>3</w:t>
            </w:r>
            <w:r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3E8045" w14:textId="275B4FA5" w:rsidR="00B24BE2" w:rsidRPr="00B24BE2" w:rsidRDefault="00000000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17" w:history="1">
            <w:r w:rsidR="00B24BE2"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2.实验器材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_Toc122082017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3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6CB8DFC" w14:textId="71B3F8CE" w:rsidR="00B24BE2" w:rsidRPr="00B24BE2" w:rsidRDefault="00000000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18" w:history="1">
            <w:r w:rsidR="00B24BE2"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3.实验步骤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_Toc122082018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3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130237" w14:textId="059A44F2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19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3.1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建立客户端和服务器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_Toc122082019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3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48F9FB" w14:textId="33D2CACD" w:rsidR="00B24BE2" w:rsidRPr="00B24BE2" w:rsidRDefault="00000000">
          <w:pPr>
            <w:pStyle w:val="TOC3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0" w:history="1"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3.1.1</w:t>
            </w:r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创建虚拟机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_Toc122082020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3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AAF1B7" w14:textId="3AFEC4AB" w:rsidR="00B24BE2" w:rsidRPr="00B24BE2" w:rsidRDefault="00000000">
          <w:pPr>
            <w:pStyle w:val="TOC3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1" w:history="1"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3.1.2</w:t>
            </w:r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配置服务器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_Toc122082021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4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07EA06" w14:textId="4D8114E2" w:rsidR="00B24BE2" w:rsidRPr="00B24BE2" w:rsidRDefault="00000000">
          <w:pPr>
            <w:pStyle w:val="TOC3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2" w:history="1"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3.1.3</w:t>
            </w:r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配置客户机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_Toc122082022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8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7A9BB6D" w14:textId="6FDAF082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3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3.2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设置连接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_Toc122082023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8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8816DF" w14:textId="61FFE869" w:rsidR="00B24BE2" w:rsidRPr="00B24BE2" w:rsidRDefault="00000000">
          <w:pPr>
            <w:pStyle w:val="TOC3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4" w:history="1"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3.2.1</w:t>
            </w:r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被动模式连接参数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_Toc122082024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8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0E22D6C" w14:textId="493A8445" w:rsidR="00B24BE2" w:rsidRPr="00B24BE2" w:rsidRDefault="00000000">
          <w:pPr>
            <w:pStyle w:val="TOC3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5" w:history="1"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3.2.2</w:t>
            </w:r>
            <w:r w:rsidR="00B24BE2" w:rsidRPr="00B24BE2">
              <w:rPr>
                <w:rStyle w:val="Hyperlink"/>
                <w:rFonts w:ascii="黑体" w:eastAsia="华文新魏" w:hAnsi="黑体"/>
                <w:noProof/>
                <w:sz w:val="32"/>
                <w:szCs w:val="32"/>
              </w:rPr>
              <w:t>主动模式连接参数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_Toc122082025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10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FF55BDC" w14:textId="3FD80CA6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6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3.3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被动模式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_Toc122082026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10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D1AF4F" w14:textId="7679C7EB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7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3.4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主动模式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_Toc122082027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14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3F3FDE" w14:textId="066AE740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8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3.5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（补充）主动工作模式下的上传数据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_Toc122082028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16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81FD25" w14:textId="681576A1" w:rsidR="00B24BE2" w:rsidRPr="00B24BE2" w:rsidRDefault="00000000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29" w:history="1">
            <w:r w:rsidR="00B24BE2"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4.试验总结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_Toc122082029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18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D93195" w14:textId="4F682164" w:rsidR="00B24BE2" w:rsidRPr="00B24BE2" w:rsidRDefault="00000000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30" w:history="1">
            <w:r w:rsidR="00B24BE2"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5.非预期现象及原因探讨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_Toc122082030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19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50035C" w14:textId="6A046C55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31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5.1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描述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_Toc122082031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19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9DD649" w14:textId="378336A5" w:rsidR="00B24BE2" w:rsidRPr="00B24BE2" w:rsidRDefault="00000000">
          <w:pPr>
            <w:pStyle w:val="TOC2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32" w:history="1"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5.2</w:t>
            </w:r>
            <w:r w:rsidR="00B24BE2" w:rsidRPr="00B24BE2">
              <w:rPr>
                <w:rStyle w:val="Hyperlink"/>
                <w:rFonts w:ascii="黑体" w:eastAsia="华文中宋" w:hAnsi="黑体"/>
                <w:noProof/>
                <w:sz w:val="32"/>
                <w:szCs w:val="32"/>
              </w:rPr>
              <w:t>原因猜测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_Toc122082032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19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327DA5" w14:textId="46842241" w:rsidR="00B24BE2" w:rsidRPr="00B24BE2" w:rsidRDefault="00000000">
          <w:pPr>
            <w:pStyle w:val="TOC1"/>
            <w:tabs>
              <w:tab w:val="right" w:leader="dot" w:pos="10456"/>
            </w:tabs>
            <w:rPr>
              <w:noProof/>
              <w:sz w:val="32"/>
              <w:szCs w:val="32"/>
            </w:rPr>
          </w:pPr>
          <w:hyperlink w:anchor="_Toc122082033" w:history="1">
            <w:r w:rsidR="00B24BE2" w:rsidRPr="00B24BE2">
              <w:rPr>
                <w:rStyle w:val="Hyperlink"/>
                <w:rFonts w:ascii="黑体" w:eastAsia="黑体" w:hAnsi="黑体"/>
                <w:b/>
                <w:bCs/>
                <w:noProof/>
                <w:sz w:val="32"/>
                <w:szCs w:val="32"/>
              </w:rPr>
              <w:t>6.成员分工&amp;致谢</w:t>
            </w:r>
            <w:r w:rsidR="00B24BE2" w:rsidRPr="00B24BE2">
              <w:rPr>
                <w:noProof/>
                <w:webHidden/>
                <w:sz w:val="32"/>
                <w:szCs w:val="32"/>
              </w:rPr>
              <w:tab/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begin"/>
            </w:r>
            <w:r w:rsidR="00B24BE2" w:rsidRPr="00B24BE2">
              <w:rPr>
                <w:noProof/>
                <w:webHidden/>
                <w:sz w:val="32"/>
                <w:szCs w:val="32"/>
              </w:rPr>
              <w:instrText xml:space="preserve"> PAGEREF _Toc122082033 \h </w:instrText>
            </w:r>
            <w:r w:rsidR="00B24BE2" w:rsidRPr="00B24BE2">
              <w:rPr>
                <w:noProof/>
                <w:webHidden/>
                <w:sz w:val="32"/>
                <w:szCs w:val="32"/>
              </w:rPr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24BE2" w:rsidRPr="00B24BE2">
              <w:rPr>
                <w:noProof/>
                <w:webHidden/>
                <w:sz w:val="32"/>
                <w:szCs w:val="32"/>
              </w:rPr>
              <w:t>24</w:t>
            </w:r>
            <w:r w:rsidR="00B24BE2" w:rsidRPr="00B24BE2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C5C355" w14:textId="5622E6A9" w:rsidR="00B24BE2" w:rsidRPr="00B24BE2" w:rsidRDefault="00B24BE2">
          <w:pPr>
            <w:rPr>
              <w:sz w:val="32"/>
              <w:szCs w:val="32"/>
            </w:rPr>
          </w:pPr>
          <w:r w:rsidRPr="00B24BE2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14AC50B" w14:textId="1DDDA4B1" w:rsidR="003464CD" w:rsidRPr="003464CD" w:rsidRDefault="003464CD" w:rsidP="003464CD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3464CD">
        <w:rPr>
          <w:rFonts w:ascii="微软雅黑" w:eastAsia="微软雅黑" w:hAnsi="微软雅黑"/>
          <w:szCs w:val="21"/>
        </w:rPr>
        <w:br w:type="page"/>
      </w:r>
    </w:p>
    <w:p w14:paraId="5233E7E1" w14:textId="4B694A0D" w:rsidR="00F70C15" w:rsidRPr="002F0E5F" w:rsidRDefault="002B390B" w:rsidP="002F0E5F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0" w:name="_Toc122082016"/>
      <w:r>
        <w:rPr>
          <w:rFonts w:ascii="黑体" w:eastAsia="黑体" w:hAnsi="黑体" w:hint="eastAsia"/>
          <w:b/>
          <w:bCs/>
          <w:sz w:val="52"/>
          <w:szCs w:val="52"/>
        </w:rPr>
        <w:t>1</w:t>
      </w:r>
      <w:r>
        <w:rPr>
          <w:rFonts w:ascii="黑体" w:eastAsia="黑体" w:hAnsi="黑体"/>
          <w:b/>
          <w:bCs/>
          <w:sz w:val="52"/>
          <w:szCs w:val="52"/>
        </w:rPr>
        <w:t>.</w:t>
      </w:r>
      <w:r>
        <w:rPr>
          <w:rFonts w:ascii="黑体" w:eastAsia="黑体" w:hAnsi="黑体" w:hint="eastAsia"/>
          <w:b/>
          <w:bCs/>
          <w:sz w:val="52"/>
          <w:szCs w:val="52"/>
        </w:rPr>
        <w:t>实验目的</w:t>
      </w:r>
      <w:bookmarkEnd w:id="0"/>
    </w:p>
    <w:p w14:paraId="29659A6B" w14:textId="2558D57C" w:rsidR="001E5929" w:rsidRP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b/>
          <w:bCs/>
          <w:szCs w:val="21"/>
        </w:rPr>
      </w:pPr>
      <w:r w:rsidRPr="001E5929">
        <w:rPr>
          <w:rFonts w:ascii="微软雅黑" w:eastAsia="微软雅黑" w:hAnsi="微软雅黑" w:hint="eastAsia"/>
          <w:b/>
          <w:bCs/>
          <w:szCs w:val="21"/>
        </w:rPr>
        <w:t>注意：本次实验会观察到一些奇怪现象，稍后我会推测原因并给出解释</w:t>
      </w:r>
    </w:p>
    <w:p w14:paraId="7155DB80" w14:textId="6E0088D2" w:rsidR="001E5929" w:rsidRDefault="001E5929" w:rsidP="002B390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理解</w:t>
      </w:r>
      <w:r w:rsidRPr="001E5929">
        <w:rPr>
          <w:rFonts w:ascii="微软雅黑" w:eastAsia="微软雅黑" w:hAnsi="微软雅黑"/>
          <w:szCs w:val="21"/>
        </w:rPr>
        <w:t xml:space="preserve"> FTP 的工作原理，掌握通过工具分析 FTP 工作原理的方法。</w:t>
      </w:r>
    </w:p>
    <w:p w14:paraId="6C26D63E" w14:textId="77777777" w:rsidR="001E5929" w:rsidRPr="001E5929" w:rsidRDefault="001E5929" w:rsidP="001E592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（</w:t>
      </w:r>
      <w:r w:rsidRPr="001E5929">
        <w:rPr>
          <w:rFonts w:ascii="微软雅黑" w:eastAsia="微软雅黑" w:hAnsi="微软雅黑"/>
          <w:szCs w:val="21"/>
        </w:rPr>
        <w:t>1） 掌握 FTP 服务器和客户端软件的使用；</w:t>
      </w:r>
    </w:p>
    <w:p w14:paraId="28F5EC24" w14:textId="77777777" w:rsidR="001E5929" w:rsidRPr="001E5929" w:rsidRDefault="001E5929" w:rsidP="001E592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（</w:t>
      </w:r>
      <w:r w:rsidRPr="001E5929">
        <w:rPr>
          <w:rFonts w:ascii="微软雅黑" w:eastAsia="微软雅黑" w:hAnsi="微软雅黑"/>
          <w:szCs w:val="21"/>
        </w:rPr>
        <w:t>2） 研究生成并捕获 FTP 相应网络数据的方法；</w:t>
      </w:r>
    </w:p>
    <w:p w14:paraId="7D70FA9D" w14:textId="77777777" w:rsidR="001E5929" w:rsidRPr="001E5929" w:rsidRDefault="001E5929" w:rsidP="001E592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（</w:t>
      </w:r>
      <w:r w:rsidRPr="001E5929">
        <w:rPr>
          <w:rFonts w:ascii="微软雅黑" w:eastAsia="微软雅黑" w:hAnsi="微软雅黑"/>
          <w:szCs w:val="21"/>
        </w:rPr>
        <w:t>3） 通过工具分析捕获数据，研究 FTP 工作原理；</w:t>
      </w:r>
    </w:p>
    <w:p w14:paraId="724B5B8F" w14:textId="77777777" w:rsidR="001E5929" w:rsidRPr="001E5929" w:rsidRDefault="001E5929" w:rsidP="001E592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（</w:t>
      </w:r>
      <w:r w:rsidRPr="001E5929">
        <w:rPr>
          <w:rFonts w:ascii="微软雅黑" w:eastAsia="微软雅黑" w:hAnsi="微软雅黑"/>
          <w:szCs w:val="21"/>
        </w:rPr>
        <w:t>4） 通过网络数据捕获软件分析 FTP 工作过程，研究分析 FTP 主动和被动工作模式</w:t>
      </w:r>
    </w:p>
    <w:p w14:paraId="500466F9" w14:textId="77777777" w:rsidR="001E5929" w:rsidRPr="001E5929" w:rsidRDefault="001E5929" w:rsidP="001E592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的区别；</w:t>
      </w:r>
    </w:p>
    <w:p w14:paraId="7C692650" w14:textId="6642D59F" w:rsidR="001E5929" w:rsidRDefault="001E5929" w:rsidP="008A28C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E5929">
        <w:rPr>
          <w:rFonts w:ascii="微软雅黑" w:eastAsia="微软雅黑" w:hAnsi="微软雅黑" w:hint="eastAsia"/>
          <w:szCs w:val="21"/>
        </w:rPr>
        <w:t>（</w:t>
      </w:r>
      <w:r w:rsidRPr="001E5929">
        <w:rPr>
          <w:rFonts w:ascii="微软雅黑" w:eastAsia="微软雅黑" w:hAnsi="微软雅黑"/>
          <w:szCs w:val="21"/>
        </w:rPr>
        <w:t>5） 撰写研究报告。</w:t>
      </w:r>
    </w:p>
    <w:p w14:paraId="2F3AC119" w14:textId="7010CA32" w:rsidR="007D633F" w:rsidRPr="005054D1" w:rsidRDefault="007D633F" w:rsidP="005054D1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" w:name="_Toc122082017"/>
      <w:r w:rsidRPr="005054D1">
        <w:rPr>
          <w:rFonts w:ascii="黑体" w:eastAsia="黑体" w:hAnsi="黑体" w:hint="eastAsia"/>
          <w:b/>
          <w:bCs/>
          <w:sz w:val="52"/>
          <w:szCs w:val="52"/>
        </w:rPr>
        <w:t>2</w:t>
      </w:r>
      <w:r w:rsidRPr="005054D1">
        <w:rPr>
          <w:rFonts w:ascii="黑体" w:eastAsia="黑体" w:hAnsi="黑体"/>
          <w:b/>
          <w:bCs/>
          <w:sz w:val="52"/>
          <w:szCs w:val="52"/>
        </w:rPr>
        <w:t>.</w:t>
      </w:r>
      <w:r w:rsidR="0002384E" w:rsidRPr="005054D1">
        <w:rPr>
          <w:rFonts w:ascii="黑体" w:eastAsia="黑体" w:hAnsi="黑体" w:hint="eastAsia"/>
          <w:b/>
          <w:bCs/>
          <w:sz w:val="52"/>
          <w:szCs w:val="52"/>
        </w:rPr>
        <w:t>实验器材</w:t>
      </w:r>
      <w:bookmarkEnd w:id="1"/>
    </w:p>
    <w:p w14:paraId="0FCE7EBC" w14:textId="12CA75D1" w:rsidR="0002384E" w:rsidRDefault="0002384E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硬件：具有硬件虚拟化功能的P</w:t>
      </w:r>
      <w:r>
        <w:rPr>
          <w:rFonts w:ascii="微软雅黑" w:eastAsia="微软雅黑" w:hAnsi="微软雅黑"/>
          <w:szCs w:val="21"/>
        </w:rPr>
        <w:t>C</w:t>
      </w:r>
      <w:r>
        <w:rPr>
          <w:rFonts w:ascii="微软雅黑" w:eastAsia="微软雅黑" w:hAnsi="微软雅黑" w:hint="eastAsia"/>
          <w:szCs w:val="21"/>
        </w:rPr>
        <w:t>兼容机一台</w:t>
      </w:r>
    </w:p>
    <w:p w14:paraId="0F152188" w14:textId="28244031" w:rsidR="00EF01B1" w:rsidRDefault="00EF01B1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平台：W</w:t>
      </w:r>
      <w:r>
        <w:rPr>
          <w:rFonts w:ascii="微软雅黑" w:eastAsia="微软雅黑" w:hAnsi="微软雅黑"/>
          <w:szCs w:val="21"/>
        </w:rPr>
        <w:t>indows10</w:t>
      </w:r>
      <w:r>
        <w:rPr>
          <w:rFonts w:ascii="微软雅黑" w:eastAsia="微软雅黑" w:hAnsi="微软雅黑" w:hint="eastAsia"/>
          <w:szCs w:val="21"/>
        </w:rPr>
        <w:t>专业工作站版</w:t>
      </w:r>
      <w:r>
        <w:rPr>
          <w:rFonts w:ascii="微软雅黑" w:eastAsia="微软雅黑" w:hAnsi="微软雅黑"/>
          <w:szCs w:val="21"/>
        </w:rPr>
        <w:t>2004</w:t>
      </w:r>
      <w:r>
        <w:rPr>
          <w:rFonts w:ascii="微软雅黑" w:eastAsia="微软雅黑" w:hAnsi="微软雅黑" w:hint="eastAsia"/>
          <w:szCs w:val="21"/>
        </w:rPr>
        <w:t>（</w:t>
      </w:r>
      <w:r w:rsidR="00A42CCB">
        <w:rPr>
          <w:rFonts w:ascii="微软雅黑" w:eastAsia="微软雅黑" w:hAnsi="微软雅黑" w:hint="eastAsia"/>
          <w:szCs w:val="21"/>
        </w:rPr>
        <w:t>1</w:t>
      </w:r>
      <w:r w:rsidR="00A42CCB">
        <w:rPr>
          <w:rFonts w:ascii="微软雅黑" w:eastAsia="微软雅黑" w:hAnsi="微软雅黑"/>
          <w:szCs w:val="21"/>
        </w:rPr>
        <w:t>9041.1237</w:t>
      </w:r>
      <w:r>
        <w:rPr>
          <w:rFonts w:ascii="微软雅黑" w:eastAsia="微软雅黑" w:hAnsi="微软雅黑" w:hint="eastAsia"/>
          <w:szCs w:val="21"/>
        </w:rPr>
        <w:t>）</w:t>
      </w:r>
    </w:p>
    <w:p w14:paraId="7327CF6B" w14:textId="4A42C54A" w:rsidR="00A42CCB" w:rsidRPr="009C0B63" w:rsidRDefault="009C0B63" w:rsidP="00A42CC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软件：V</w:t>
      </w:r>
      <w:r>
        <w:rPr>
          <w:rFonts w:ascii="微软雅黑" w:eastAsia="微软雅黑" w:hAnsi="微软雅黑"/>
          <w:szCs w:val="21"/>
        </w:rPr>
        <w:t>mware Workstation 16</w:t>
      </w:r>
      <w:r w:rsidR="00A42CCB">
        <w:rPr>
          <w:rFonts w:ascii="微软雅黑" w:eastAsia="微软雅黑" w:hAnsi="微软雅黑" w:hint="eastAsia"/>
          <w:szCs w:val="21"/>
        </w:rPr>
        <w:t>，filezilla</w:t>
      </w:r>
      <w:r w:rsidR="00A42CCB">
        <w:rPr>
          <w:rFonts w:ascii="微软雅黑" w:eastAsia="微软雅黑" w:hAnsi="微软雅黑"/>
          <w:szCs w:val="21"/>
        </w:rPr>
        <w:t xml:space="preserve"> FTP</w:t>
      </w:r>
      <w:r w:rsidR="00A42CCB">
        <w:rPr>
          <w:rFonts w:ascii="微软雅黑" w:eastAsia="微软雅黑" w:hAnsi="微软雅黑" w:hint="eastAsia"/>
          <w:szCs w:val="21"/>
        </w:rPr>
        <w:t>，wireshark网络审计实用程序</w:t>
      </w:r>
    </w:p>
    <w:p w14:paraId="40D4C9E7" w14:textId="4D5AA711" w:rsidR="007D633F" w:rsidRPr="005054D1" w:rsidRDefault="007D633F" w:rsidP="005054D1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2" w:name="_Toc122082018"/>
      <w:r w:rsidRPr="005054D1">
        <w:rPr>
          <w:rFonts w:ascii="黑体" w:eastAsia="黑体" w:hAnsi="黑体" w:hint="eastAsia"/>
          <w:b/>
          <w:bCs/>
          <w:sz w:val="52"/>
          <w:szCs w:val="52"/>
        </w:rPr>
        <w:t>3</w:t>
      </w:r>
      <w:r w:rsidRPr="005054D1">
        <w:rPr>
          <w:rFonts w:ascii="黑体" w:eastAsia="黑体" w:hAnsi="黑体"/>
          <w:b/>
          <w:bCs/>
          <w:sz w:val="52"/>
          <w:szCs w:val="52"/>
        </w:rPr>
        <w:t>.</w:t>
      </w:r>
      <w:r w:rsidRPr="005054D1">
        <w:rPr>
          <w:rFonts w:ascii="黑体" w:eastAsia="黑体" w:hAnsi="黑体" w:hint="eastAsia"/>
          <w:b/>
          <w:bCs/>
          <w:sz w:val="52"/>
          <w:szCs w:val="52"/>
        </w:rPr>
        <w:t>实验步骤</w:t>
      </w:r>
      <w:bookmarkEnd w:id="2"/>
    </w:p>
    <w:p w14:paraId="0E45BD9C" w14:textId="7AE7AC76" w:rsidR="00F365AF" w:rsidRPr="007270DF" w:rsidRDefault="00F365AF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3" w:name="_Toc122082019"/>
      <w:r w:rsidRPr="007270DF">
        <w:rPr>
          <w:rFonts w:ascii="黑体" w:eastAsia="华文中宋" w:hAnsi="黑体" w:hint="eastAsia"/>
          <w:sz w:val="44"/>
          <w:szCs w:val="44"/>
        </w:rPr>
        <w:t>3</w:t>
      </w:r>
      <w:r w:rsidRPr="007270DF">
        <w:rPr>
          <w:rFonts w:ascii="黑体" w:eastAsia="华文中宋" w:hAnsi="黑体"/>
          <w:sz w:val="44"/>
          <w:szCs w:val="44"/>
        </w:rPr>
        <w:t>.1</w:t>
      </w:r>
      <w:r w:rsidRPr="007270DF">
        <w:rPr>
          <w:rFonts w:ascii="黑体" w:eastAsia="华文中宋" w:hAnsi="黑体" w:hint="eastAsia"/>
          <w:sz w:val="44"/>
          <w:szCs w:val="44"/>
        </w:rPr>
        <w:t>建立客户端和服务器</w:t>
      </w:r>
      <w:bookmarkEnd w:id="3"/>
    </w:p>
    <w:p w14:paraId="264542B2" w14:textId="01C57B89" w:rsidR="00A233CE" w:rsidRPr="007270DF" w:rsidRDefault="00A233CE" w:rsidP="007270DF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4" w:name="_Toc122082020"/>
      <w:r w:rsidRPr="007270DF">
        <w:rPr>
          <w:rFonts w:ascii="黑体" w:eastAsia="华文新魏" w:hAnsi="黑体" w:hint="eastAsia"/>
          <w:sz w:val="32"/>
          <w:szCs w:val="32"/>
        </w:rPr>
        <w:t>3</w:t>
      </w:r>
      <w:r w:rsidRPr="007270DF">
        <w:rPr>
          <w:rFonts w:ascii="黑体" w:eastAsia="华文新魏" w:hAnsi="黑体"/>
          <w:sz w:val="32"/>
          <w:szCs w:val="32"/>
        </w:rPr>
        <w:t>.1</w:t>
      </w:r>
      <w:r w:rsidR="00F365AF" w:rsidRPr="007270DF">
        <w:rPr>
          <w:rFonts w:ascii="黑体" w:eastAsia="华文新魏" w:hAnsi="黑体" w:hint="eastAsia"/>
          <w:sz w:val="32"/>
          <w:szCs w:val="32"/>
        </w:rPr>
        <w:t>.</w:t>
      </w:r>
      <w:r w:rsidR="00F365AF" w:rsidRPr="007270DF">
        <w:rPr>
          <w:rFonts w:ascii="黑体" w:eastAsia="华文新魏" w:hAnsi="黑体"/>
          <w:sz w:val="32"/>
          <w:szCs w:val="32"/>
        </w:rPr>
        <w:t>1</w:t>
      </w:r>
      <w:r w:rsidRPr="007270DF">
        <w:rPr>
          <w:rFonts w:ascii="黑体" w:eastAsia="华文新魏" w:hAnsi="黑体" w:hint="eastAsia"/>
          <w:sz w:val="32"/>
          <w:szCs w:val="32"/>
        </w:rPr>
        <w:t>创建虚拟机</w:t>
      </w:r>
      <w:bookmarkEnd w:id="4"/>
    </w:p>
    <w:p w14:paraId="5808ECD5" w14:textId="6F927AED" w:rsidR="00A233CE" w:rsidRDefault="00A275BA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由于硬件只有一份，所以需要通过虚拟机模拟客户机</w:t>
      </w:r>
    </w:p>
    <w:p w14:paraId="7508177A" w14:textId="4ABE3226" w:rsidR="002C596F" w:rsidRDefault="002C596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本试验的虚拟机与宿主机采用N</w:t>
      </w:r>
      <w:r>
        <w:rPr>
          <w:rFonts w:ascii="微软雅黑" w:eastAsia="微软雅黑" w:hAnsi="微软雅黑"/>
          <w:szCs w:val="21"/>
        </w:rPr>
        <w:t>APT</w:t>
      </w:r>
      <w:r>
        <w:rPr>
          <w:rFonts w:ascii="微软雅黑" w:eastAsia="微软雅黑" w:hAnsi="微软雅黑" w:hint="eastAsia"/>
          <w:szCs w:val="21"/>
        </w:rPr>
        <w:t>方式进行网络连接</w:t>
      </w:r>
      <w:r w:rsidR="00B53F4E">
        <w:rPr>
          <w:rFonts w:ascii="微软雅黑" w:eastAsia="微软雅黑" w:hAnsi="微软雅黑" w:hint="eastAsia"/>
          <w:szCs w:val="21"/>
        </w:rPr>
        <w:t>，并在虚拟内网上建立虚拟路由器。网络拓扑图如图所示</w:t>
      </w:r>
      <w:r w:rsidR="0053017E">
        <w:rPr>
          <w:rFonts w:ascii="微软雅黑" w:eastAsia="微软雅黑" w:hAnsi="微软雅黑" w:hint="eastAsia"/>
          <w:szCs w:val="21"/>
        </w:rPr>
        <w:t>（路由器是虚拟的，并非实际硬件）</w:t>
      </w:r>
    </w:p>
    <w:p w14:paraId="0F583772" w14:textId="5B924C86" w:rsidR="00B53F4E" w:rsidRDefault="004C2B70" w:rsidP="008A28C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5723DEF8" wp14:editId="07A4E282">
            <wp:extent cx="5091430" cy="2541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DCF9" w14:textId="24BF65E3" w:rsidR="00F73E31" w:rsidRPr="007D633F" w:rsidRDefault="00F73E31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本试验用物理机作为服务器，虚拟机作为客户机</w:t>
      </w:r>
    </w:p>
    <w:p w14:paraId="7BB74519" w14:textId="6E3286BC" w:rsidR="007D633F" w:rsidRPr="007270DF" w:rsidRDefault="00F365AF" w:rsidP="007270DF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5" w:name="_Toc122082021"/>
      <w:r w:rsidRPr="007270DF">
        <w:rPr>
          <w:rFonts w:ascii="黑体" w:eastAsia="华文新魏" w:hAnsi="黑体" w:hint="eastAsia"/>
          <w:sz w:val="32"/>
          <w:szCs w:val="32"/>
        </w:rPr>
        <w:t>3</w:t>
      </w:r>
      <w:r w:rsidR="008E2D45" w:rsidRPr="007270DF">
        <w:rPr>
          <w:rFonts w:ascii="黑体" w:eastAsia="华文新魏" w:hAnsi="黑体"/>
          <w:sz w:val="32"/>
          <w:szCs w:val="32"/>
        </w:rPr>
        <w:t>.1</w:t>
      </w:r>
      <w:r w:rsidRPr="007270DF">
        <w:rPr>
          <w:rFonts w:ascii="黑体" w:eastAsia="华文新魏" w:hAnsi="黑体"/>
          <w:sz w:val="32"/>
          <w:szCs w:val="32"/>
        </w:rPr>
        <w:t>.2</w:t>
      </w:r>
      <w:r w:rsidRPr="007270DF">
        <w:rPr>
          <w:rFonts w:ascii="黑体" w:eastAsia="华文新魏" w:hAnsi="黑体" w:hint="eastAsia"/>
          <w:sz w:val="32"/>
          <w:szCs w:val="32"/>
        </w:rPr>
        <w:t>配置服务器</w:t>
      </w:r>
      <w:bookmarkEnd w:id="5"/>
    </w:p>
    <w:p w14:paraId="138EFFB9" w14:textId="7DFC4D50" w:rsidR="00A47CF3" w:rsidRDefault="00F729B2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ilezilla唯一官方下载地址</w:t>
      </w:r>
      <w:r w:rsidR="00E81012">
        <w:rPr>
          <w:rFonts w:ascii="微软雅黑" w:eastAsia="微软雅黑" w:hAnsi="微软雅黑" w:hint="eastAsia"/>
          <w:szCs w:val="21"/>
        </w:rPr>
        <w:t>，其他的任何网址都不是</w:t>
      </w:r>
      <w:r>
        <w:rPr>
          <w:rFonts w:ascii="微软雅黑" w:eastAsia="微软雅黑" w:hAnsi="微软雅黑" w:hint="eastAsia"/>
          <w:szCs w:val="21"/>
        </w:rPr>
        <w:t>，请</w:t>
      </w:r>
      <w:r w:rsidR="003D3743">
        <w:rPr>
          <w:rFonts w:ascii="微软雅黑" w:eastAsia="微软雅黑" w:hAnsi="微软雅黑" w:hint="eastAsia"/>
          <w:szCs w:val="21"/>
        </w:rPr>
        <w:t>擦亮眼睛</w:t>
      </w:r>
      <w:r>
        <w:rPr>
          <w:rFonts w:ascii="微软雅黑" w:eastAsia="微软雅黑" w:hAnsi="微软雅黑" w:hint="eastAsia"/>
          <w:szCs w:val="21"/>
        </w:rPr>
        <w:t>认准</w:t>
      </w:r>
      <w:r w:rsidR="003D3743">
        <w:rPr>
          <w:rFonts w:ascii="微软雅黑" w:eastAsia="微软雅黑" w:hAnsi="微软雅黑" w:hint="eastAsia"/>
          <w:szCs w:val="21"/>
        </w:rPr>
        <w:t>！</w:t>
      </w:r>
    </w:p>
    <w:p w14:paraId="17C78F2C" w14:textId="6DB52330" w:rsidR="00741896" w:rsidRDefault="00741896" w:rsidP="007D633F">
      <w:pPr>
        <w:adjustRightInd w:val="0"/>
        <w:snapToGrid w:val="0"/>
        <w:spacing w:line="360" w:lineRule="auto"/>
        <w:ind w:firstLineChars="200" w:firstLine="420"/>
      </w:pPr>
      <w:r>
        <w:rPr>
          <w:rFonts w:ascii="微软雅黑" w:eastAsia="微软雅黑" w:hAnsi="微软雅黑" w:hint="eastAsia"/>
          <w:szCs w:val="21"/>
        </w:rPr>
        <w:t>客户机：</w:t>
      </w:r>
      <w:hyperlink r:id="rId10" w:history="1">
        <w:r>
          <w:rPr>
            <w:rStyle w:val="Hyperlink"/>
          </w:rPr>
          <w:t>Download FileZilla Client for Windows (64bit x86) (filezilla-project.org)</w:t>
        </w:r>
      </w:hyperlink>
    </w:p>
    <w:p w14:paraId="628C1551" w14:textId="79B672F1" w:rsidR="003D3743" w:rsidRPr="003D3743" w:rsidRDefault="00741896" w:rsidP="003D3743">
      <w:pPr>
        <w:adjustRightInd w:val="0"/>
        <w:snapToGrid w:val="0"/>
        <w:spacing w:line="360" w:lineRule="auto"/>
        <w:ind w:firstLineChars="200" w:firstLine="420"/>
      </w:pPr>
      <w:r>
        <w:rPr>
          <w:rFonts w:hint="eastAsia"/>
        </w:rPr>
        <w:t>服务器：</w:t>
      </w:r>
      <w:hyperlink r:id="rId11" w:history="1">
        <w:r w:rsidR="003D3743">
          <w:rPr>
            <w:rStyle w:val="Hyperlink"/>
          </w:rPr>
          <w:t>Download FileZilla Server for Windows (64bit x86) (filezilla-project.org)</w:t>
        </w:r>
      </w:hyperlink>
    </w:p>
    <w:p w14:paraId="17F7DA95" w14:textId="2E8C213D" w:rsidR="003D3743" w:rsidRDefault="003D374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我不是打</w:t>
      </w:r>
      <w:r w:rsidR="00050636">
        <w:rPr>
          <w:rFonts w:ascii="微软雅黑" w:eastAsia="微软雅黑" w:hAnsi="微软雅黑" w:hint="eastAsia"/>
          <w:szCs w:val="21"/>
        </w:rPr>
        <w:t>广告</w:t>
      </w:r>
      <w:r w:rsidR="006F6059">
        <w:rPr>
          <w:rFonts w:ascii="微软雅黑" w:eastAsia="微软雅黑" w:hAnsi="微软雅黑" w:hint="eastAsia"/>
          <w:szCs w:val="21"/>
        </w:rPr>
        <w:t>，因下载地址错误导致误用虚假</w:t>
      </w:r>
      <w:r w:rsidR="00050636">
        <w:rPr>
          <w:rFonts w:ascii="微软雅黑" w:eastAsia="微软雅黑" w:hAnsi="微软雅黑" w:hint="eastAsia"/>
          <w:szCs w:val="21"/>
        </w:rPr>
        <w:t>、</w:t>
      </w:r>
      <w:r w:rsidR="00666042">
        <w:rPr>
          <w:rFonts w:ascii="微软雅黑" w:eastAsia="微软雅黑" w:hAnsi="微软雅黑" w:hint="eastAsia"/>
          <w:szCs w:val="21"/>
        </w:rPr>
        <w:t>诈骗</w:t>
      </w:r>
      <w:r w:rsidR="00050636">
        <w:rPr>
          <w:rFonts w:ascii="微软雅黑" w:eastAsia="微软雅黑" w:hAnsi="微软雅黑" w:hint="eastAsia"/>
          <w:szCs w:val="21"/>
        </w:rPr>
        <w:t>、</w:t>
      </w:r>
      <w:r w:rsidR="00674717">
        <w:rPr>
          <w:rFonts w:ascii="微软雅黑" w:eastAsia="微软雅黑" w:hAnsi="微软雅黑" w:hint="eastAsia"/>
          <w:szCs w:val="21"/>
        </w:rPr>
        <w:t>挂马</w:t>
      </w:r>
      <w:r w:rsidR="00050636">
        <w:rPr>
          <w:rFonts w:ascii="微软雅黑" w:eastAsia="微软雅黑" w:hAnsi="微软雅黑" w:hint="eastAsia"/>
          <w:szCs w:val="21"/>
        </w:rPr>
        <w:t>、</w:t>
      </w:r>
      <w:r w:rsidR="00674717">
        <w:rPr>
          <w:rFonts w:ascii="微软雅黑" w:eastAsia="微软雅黑" w:hAnsi="微软雅黑" w:hint="eastAsia"/>
          <w:szCs w:val="21"/>
        </w:rPr>
        <w:t>后门</w:t>
      </w:r>
      <w:r w:rsidR="006F6059">
        <w:rPr>
          <w:rFonts w:ascii="微软雅黑" w:eastAsia="微软雅黑" w:hAnsi="微软雅黑" w:hint="eastAsia"/>
          <w:szCs w:val="21"/>
        </w:rPr>
        <w:t>软件，后果自负！</w:t>
      </w:r>
    </w:p>
    <w:p w14:paraId="54BF8288" w14:textId="67649011" w:rsidR="00BC3CF7" w:rsidRDefault="00BC3CF7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物理机安装</w:t>
      </w:r>
      <w:r>
        <w:rPr>
          <w:rFonts w:ascii="微软雅黑" w:eastAsia="微软雅黑" w:hAnsi="微软雅黑"/>
          <w:szCs w:val="21"/>
        </w:rPr>
        <w:t>FTP</w:t>
      </w:r>
      <w:r>
        <w:rPr>
          <w:rFonts w:ascii="微软雅黑" w:eastAsia="微软雅黑" w:hAnsi="微软雅黑" w:hint="eastAsia"/>
          <w:szCs w:val="21"/>
        </w:rPr>
        <w:t>的服务程序</w:t>
      </w:r>
      <w:r w:rsidR="004A7FE2">
        <w:rPr>
          <w:rFonts w:ascii="微软雅黑" w:eastAsia="微软雅黑" w:hAnsi="微软雅黑" w:hint="eastAsia"/>
          <w:szCs w:val="21"/>
        </w:rPr>
        <w:t>。安装过程全部使用默认参数</w:t>
      </w:r>
      <w:r w:rsidR="00A47CF3">
        <w:rPr>
          <w:rFonts w:ascii="微软雅黑" w:eastAsia="微软雅黑" w:hAnsi="微软雅黑" w:hint="eastAsia"/>
          <w:szCs w:val="21"/>
        </w:rPr>
        <w:t>（无论他问你什么都是下一步）</w:t>
      </w:r>
      <w:r w:rsidR="004A7FE2">
        <w:rPr>
          <w:rFonts w:ascii="微软雅黑" w:eastAsia="微软雅黑" w:hAnsi="微软雅黑" w:hint="eastAsia"/>
          <w:szCs w:val="21"/>
        </w:rPr>
        <w:t>，故不在赘述</w:t>
      </w:r>
    </w:p>
    <w:p w14:paraId="58E8B541" w14:textId="33534A57" w:rsidR="005E5743" w:rsidRPr="007D633F" w:rsidRDefault="005E574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安装完打开，一路下一部：</w:t>
      </w:r>
    </w:p>
    <w:p w14:paraId="40E2B8E8" w14:textId="2FE658EB" w:rsidR="007D633F" w:rsidRPr="007D633F" w:rsidRDefault="007D633F" w:rsidP="00E10FC5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90EA3B8" wp14:editId="34277D52">
            <wp:extent cx="4277033" cy="2527066"/>
            <wp:effectExtent l="0" t="0" r="0" b="6985"/>
            <wp:docPr id="51" name="Picture 51" descr="Screenshot 2022-12-15 19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Screenshot 2022-12-15 1919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712" cy="252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7A9D" w14:textId="4392D2CC" w:rsid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 xml:space="preserve"> 在服务器端建立FTP使用的文件夹</w:t>
      </w:r>
      <w:r w:rsidR="00BA5ACB">
        <w:rPr>
          <w:rFonts w:ascii="微软雅黑" w:eastAsia="微软雅黑" w:hAnsi="微软雅黑" w:hint="eastAsia"/>
          <w:szCs w:val="21"/>
        </w:rPr>
        <w:t>，以D</w:t>
      </w:r>
      <w:r w:rsidR="00BA5ACB">
        <w:rPr>
          <w:rFonts w:ascii="微软雅黑" w:eastAsia="微软雅黑" w:hAnsi="微软雅黑"/>
          <w:szCs w:val="21"/>
        </w:rPr>
        <w:t>:\</w:t>
      </w:r>
      <w:r w:rsidR="00BA5ACB">
        <w:rPr>
          <w:rFonts w:ascii="微软雅黑" w:eastAsia="微软雅黑" w:hAnsi="微软雅黑" w:hint="eastAsia"/>
          <w:szCs w:val="21"/>
        </w:rPr>
        <w:t>new为例（建议不要放C盘，否则需要处理U</w:t>
      </w:r>
      <w:r w:rsidR="00BA5ACB">
        <w:rPr>
          <w:rFonts w:ascii="微软雅黑" w:eastAsia="微软雅黑" w:hAnsi="微软雅黑"/>
          <w:szCs w:val="21"/>
        </w:rPr>
        <w:t>AC</w:t>
      </w:r>
      <w:r w:rsidR="00BA5ACB">
        <w:rPr>
          <w:rFonts w:ascii="微软雅黑" w:eastAsia="微软雅黑" w:hAnsi="微软雅黑" w:hint="eastAsia"/>
          <w:szCs w:val="21"/>
        </w:rPr>
        <w:t>问题</w:t>
      </w:r>
      <w:r w:rsidR="000F0622">
        <w:rPr>
          <w:rFonts w:ascii="微软雅黑" w:eastAsia="微软雅黑" w:hAnsi="微软雅黑" w:hint="eastAsia"/>
          <w:szCs w:val="21"/>
        </w:rPr>
        <w:t>对小白不友好</w:t>
      </w:r>
      <w:r w:rsidR="001A761D">
        <w:rPr>
          <w:rFonts w:ascii="微软雅黑" w:eastAsia="微软雅黑" w:hAnsi="微软雅黑" w:hint="eastAsia"/>
          <w:szCs w:val="21"/>
        </w:rPr>
        <w:t>，会处理的话当我没说</w:t>
      </w:r>
      <w:r w:rsidR="00BA5ACB">
        <w:rPr>
          <w:rFonts w:ascii="微软雅黑" w:eastAsia="微软雅黑" w:hAnsi="微软雅黑" w:hint="eastAsia"/>
          <w:szCs w:val="21"/>
        </w:rPr>
        <w:t>）</w:t>
      </w:r>
    </w:p>
    <w:p w14:paraId="2958CD2D" w14:textId="6AB43267" w:rsidR="007D633F" w:rsidRPr="007D633F" w:rsidRDefault="005B0189" w:rsidP="003E4BD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点击S</w:t>
      </w:r>
      <w:r>
        <w:rPr>
          <w:rFonts w:ascii="微软雅黑" w:eastAsia="微软雅黑" w:hAnsi="微软雅黑"/>
          <w:szCs w:val="21"/>
        </w:rPr>
        <w:t>erver-config</w:t>
      </w:r>
      <w:r w:rsidR="006A27EC">
        <w:rPr>
          <w:rFonts w:ascii="微软雅黑" w:eastAsia="微软雅黑" w:hAnsi="微软雅黑"/>
          <w:szCs w:val="21"/>
        </w:rPr>
        <w:t xml:space="preserve"> server</w:t>
      </w:r>
      <w:r w:rsidR="006A27EC">
        <w:rPr>
          <w:rFonts w:ascii="微软雅黑" w:eastAsia="微软雅黑" w:hAnsi="微软雅黑" w:hint="eastAsia"/>
          <w:szCs w:val="21"/>
        </w:rPr>
        <w:t>，选择groups节点</w:t>
      </w:r>
      <w:r w:rsidR="0050390E">
        <w:rPr>
          <w:rFonts w:ascii="微软雅黑" w:eastAsia="微软雅黑" w:hAnsi="微软雅黑" w:hint="eastAsia"/>
          <w:szCs w:val="21"/>
        </w:rPr>
        <w:t>，add，名称随意，virtualpath写/（</w:t>
      </w:r>
      <w:r w:rsidR="001A761D">
        <w:rPr>
          <w:rFonts w:ascii="微软雅黑" w:eastAsia="微软雅黑" w:hAnsi="微软雅黑" w:hint="eastAsia"/>
          <w:szCs w:val="21"/>
        </w:rPr>
        <w:t>一个字都不能错</w:t>
      </w:r>
      <w:r w:rsidR="0050390E">
        <w:rPr>
          <w:rFonts w:ascii="微软雅黑" w:eastAsia="微软雅黑" w:hAnsi="微软雅黑" w:hint="eastAsia"/>
          <w:szCs w:val="21"/>
        </w:rPr>
        <w:t>）</w:t>
      </w:r>
      <w:r w:rsidR="001A761D">
        <w:rPr>
          <w:rFonts w:ascii="微软雅黑" w:eastAsia="微软雅黑" w:hAnsi="微软雅黑" w:hint="eastAsia"/>
          <w:szCs w:val="21"/>
        </w:rPr>
        <w:t>，nativepath写D</w:t>
      </w:r>
      <w:r w:rsidR="001A761D">
        <w:rPr>
          <w:rFonts w:ascii="微软雅黑" w:eastAsia="微软雅黑" w:hAnsi="微软雅黑"/>
          <w:szCs w:val="21"/>
        </w:rPr>
        <w:t>:\new</w:t>
      </w:r>
      <w:r w:rsidR="00691115">
        <w:rPr>
          <w:rFonts w:ascii="微软雅黑" w:eastAsia="微软雅黑" w:hAnsi="微软雅黑" w:hint="eastAsia"/>
          <w:szCs w:val="21"/>
        </w:rPr>
        <w:t>， accessmode选择可读写，apply即可</w:t>
      </w:r>
    </w:p>
    <w:p w14:paraId="33B1AA7C" w14:textId="77777777" w:rsidR="003E4BDB" w:rsidRDefault="003E4BDB" w:rsidP="003E4BDB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  <w:lang w:val="zh-CN"/>
        </w:rPr>
        <mc:AlternateContent>
          <mc:Choice Requires="wpg">
            <w:drawing>
              <wp:inline distT="0" distB="0" distL="0" distR="0" wp14:anchorId="36B39D80" wp14:editId="1DD1FFFD">
                <wp:extent cx="5068570" cy="3009900"/>
                <wp:effectExtent l="0" t="0" r="0" b="0"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8570" cy="3009900"/>
                          <a:chOff x="0" y="0"/>
                          <a:chExt cx="5068570" cy="3009900"/>
                        </a:xfrm>
                      </wpg:grpSpPr>
                      <pic:pic xmlns:pic="http://schemas.openxmlformats.org/drawingml/2006/picture">
                        <pic:nvPicPr>
                          <pic:cNvPr id="50" name="Picture 50" descr="Screenshot 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857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14:contentPart bwMode="auto" r:id="rId14">
                        <w14:nvContentPartPr>
                          <w14:cNvPr id="95" name="Ink 95"/>
                          <w14:cNvContentPartPr/>
                        </w14:nvContentPartPr>
                        <w14:xfrm>
                          <a:off x="491913" y="353725"/>
                          <a:ext cx="4313415" cy="2462470"/>
                        </w14:xfrm>
                      </w14:contentPart>
                    </wpg:wgp>
                  </a:graphicData>
                </a:graphic>
              </wp:inline>
            </w:drawing>
          </mc:Choice>
          <mc:Fallback>
            <w:pict>
              <v:group w14:anchorId="08D6E6AC" id="Group 96" o:spid="_x0000_s1026" style="width:399.1pt;height:237pt;mso-position-horizontal-relative:char;mso-position-vertical-relative:line" coordsize="50685,30099" o:gfxdata="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" o:spid="_x0000_s1027" type="#_x0000_t75" alt="Screenshot 3" style="position:absolute;width:5068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">
                  <v:imagedata r:id="rId15" o:title="Screenshot 3"/>
                </v:shape>
                <v:shape id="Ink 95" o:spid="_x0000_s1028" type="#_x0000_t75" style="position:absolute;left:4829;top:3450;width:43310;height:2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6801400C" w14:textId="41FEE8BC" w:rsidR="00325AED" w:rsidRDefault="00325AED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点击user节点，add名称随意</w:t>
      </w:r>
      <w:r w:rsidR="000C39AE">
        <w:rPr>
          <w:rFonts w:ascii="微软雅黑" w:eastAsia="微软雅黑" w:hAnsi="微软雅黑" w:hint="eastAsia"/>
          <w:szCs w:val="21"/>
        </w:rPr>
        <w:t>，</w:t>
      </w:r>
      <w:r w:rsidR="001448B5">
        <w:rPr>
          <w:rFonts w:ascii="微软雅黑" w:eastAsia="微软雅黑" w:hAnsi="微软雅黑" w:hint="eastAsia"/>
          <w:szCs w:val="21"/>
        </w:rPr>
        <w:t>authentication选use</w:t>
      </w:r>
      <w:r w:rsidR="001448B5">
        <w:rPr>
          <w:rFonts w:ascii="微软雅黑" w:eastAsia="微软雅黑" w:hAnsi="微软雅黑"/>
          <w:szCs w:val="21"/>
        </w:rPr>
        <w:t xml:space="preserve"> </w:t>
      </w:r>
      <w:r w:rsidR="001448B5">
        <w:rPr>
          <w:rFonts w:ascii="微软雅黑" w:eastAsia="微软雅黑" w:hAnsi="微软雅黑" w:hint="eastAsia"/>
          <w:szCs w:val="21"/>
        </w:rPr>
        <w:t>password，密码随意（请你记住否则后果自负）</w:t>
      </w:r>
      <w:r>
        <w:rPr>
          <w:rFonts w:ascii="微软雅黑" w:eastAsia="微软雅黑" w:hAnsi="微软雅黑" w:hint="eastAsia"/>
          <w:szCs w:val="21"/>
        </w:rPr>
        <w:t>，group选择刚才的，apply即可（忘记截图了，图片来源于网络，侵删）</w:t>
      </w:r>
    </w:p>
    <w:p w14:paraId="0109E21F" w14:textId="28EB7F06" w:rsidR="00325AED" w:rsidRDefault="000C39AE" w:rsidP="00177BC8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0C39AE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D74D707" wp14:editId="4EC54FD4">
            <wp:extent cx="4977581" cy="29948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3376" cy="29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FFA7" w14:textId="77777777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FTP连接时使用的端口号范围</w:t>
      </w:r>
      <w:r w:rsidR="004E5178">
        <w:rPr>
          <w:rFonts w:ascii="微软雅黑" w:eastAsia="微软雅黑" w:hAnsi="微软雅黑" w:hint="eastAsia"/>
          <w:szCs w:val="21"/>
        </w:rPr>
        <w:t>，保持默认，记住这个端口号</w:t>
      </w:r>
    </w:p>
    <w:p w14:paraId="50338E5F" w14:textId="709F3FC8" w:rsidR="007D633F" w:rsidRPr="007D633F" w:rsidRDefault="00177BC8" w:rsidP="00E3158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9AFC9E" wp14:editId="077E5A2B">
                <wp:simplePos x="0" y="0"/>
                <wp:positionH relativeFrom="column">
                  <wp:posOffset>4685665</wp:posOffset>
                </wp:positionH>
                <wp:positionV relativeFrom="paragraph">
                  <wp:posOffset>3309620</wp:posOffset>
                </wp:positionV>
                <wp:extent cx="216720" cy="225000"/>
                <wp:effectExtent l="38100" t="38100" r="12065" b="4191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167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51B5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7" o:spid="_x0000_s1026" type="#_x0000_t75" style="position:absolute;left:0;text-align:left;margin-left:368.25pt;margin-top:259.9pt;width:18.45pt;height:19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">
                <v:imagedata r:id="rId19" o:title="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57DAE44" wp14:editId="1555C7D0">
                <wp:simplePos x="0" y="0"/>
                <wp:positionH relativeFrom="column">
                  <wp:posOffset>6052185</wp:posOffset>
                </wp:positionH>
                <wp:positionV relativeFrom="paragraph">
                  <wp:posOffset>3416300</wp:posOffset>
                </wp:positionV>
                <wp:extent cx="227880" cy="227880"/>
                <wp:effectExtent l="38100" t="38100" r="20320" b="584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78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EC5D1" id="Ink 108" o:spid="_x0000_s1026" type="#_x0000_t75" style="position:absolute;left:0;text-align:left;margin-left:475.85pt;margin-top:268.3pt;width:19.4pt;height:1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">
                <v:imagedata r:id="rId21" o:title="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  <w:szCs w:val="21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FC21D8" wp14:editId="69CA0DBF">
                <wp:simplePos x="0" y="0"/>
                <wp:positionH relativeFrom="column">
                  <wp:posOffset>2014855</wp:posOffset>
                </wp:positionH>
                <wp:positionV relativeFrom="paragraph">
                  <wp:posOffset>742950</wp:posOffset>
                </wp:positionV>
                <wp:extent cx="516630" cy="323215"/>
                <wp:effectExtent l="38100" t="38100" r="0" b="577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1663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4D27D" id="Ink 102" o:spid="_x0000_s1026" type="#_x0000_t75" style="position:absolute;left:0;text-align:left;margin-left:157.95pt;margin-top:57.8pt;width:42.1pt;height:26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">
                <v:imagedata r:id="rId23" o:title=""/>
              </v:shape>
            </w:pict>
          </mc:Fallback>
        </mc:AlternateContent>
      </w:r>
      <w:r w:rsidR="00260110"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 wp14:anchorId="0FED8E9D" wp14:editId="1301D326">
            <wp:extent cx="6372555" cy="3782962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933" cy="378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1628" w14:textId="3E3002EB" w:rsidR="00177BC8" w:rsidRDefault="00C2352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打开计算机的control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panel，导航到control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panel——system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and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security——windows</w:t>
      </w:r>
      <w:r>
        <w:rPr>
          <w:rFonts w:ascii="微软雅黑" w:eastAsia="微软雅黑" w:hAnsi="微软雅黑"/>
          <w:szCs w:val="21"/>
        </w:rPr>
        <w:t xml:space="preserve"> </w:t>
      </w:r>
      <w:r w:rsidR="00ED1CAA">
        <w:rPr>
          <w:rFonts w:ascii="微软雅黑" w:eastAsia="微软雅黑" w:hAnsi="微软雅黑" w:hint="eastAsia"/>
          <w:szCs w:val="21"/>
        </w:rPr>
        <w:t>defender</w:t>
      </w:r>
      <w:r w:rsidR="00ED1CAA"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firewall：</w:t>
      </w:r>
      <w:r w:rsidR="00ED1CAA">
        <w:rPr>
          <w:rFonts w:ascii="微软雅黑" w:eastAsia="微软雅黑" w:hAnsi="微软雅黑" w:hint="eastAsia"/>
          <w:szCs w:val="21"/>
        </w:rPr>
        <w:t>（</w:t>
      </w:r>
      <w:r w:rsidR="00AA017D">
        <w:rPr>
          <w:rFonts w:ascii="微软雅黑" w:eastAsia="微软雅黑" w:hAnsi="微软雅黑" w:hint="eastAsia"/>
          <w:szCs w:val="21"/>
        </w:rPr>
        <w:t>当时装的英文版镜像也懒得的</w:t>
      </w:r>
      <w:r w:rsidR="00D3311D">
        <w:rPr>
          <w:rFonts w:ascii="微软雅黑" w:eastAsia="微软雅黑" w:hAnsi="微软雅黑" w:hint="eastAsia"/>
          <w:szCs w:val="21"/>
        </w:rPr>
        <w:t>打</w:t>
      </w:r>
      <w:r w:rsidR="00AA017D">
        <w:rPr>
          <w:rFonts w:ascii="微软雅黑" w:eastAsia="微软雅黑" w:hAnsi="微软雅黑" w:hint="eastAsia"/>
          <w:szCs w:val="21"/>
        </w:rPr>
        <w:t>中文语言包了，凑合着看吧</w:t>
      </w:r>
      <w:r w:rsidR="00ED1CAA">
        <w:rPr>
          <w:rFonts w:ascii="微软雅黑" w:eastAsia="微软雅黑" w:hAnsi="微软雅黑" w:hint="eastAsia"/>
          <w:szCs w:val="21"/>
        </w:rPr>
        <w:t>）</w:t>
      </w:r>
    </w:p>
    <w:p w14:paraId="7E62A8F4" w14:textId="344E10B6" w:rsidR="00C23523" w:rsidRDefault="00C23523" w:rsidP="00C23523">
      <w:pPr>
        <w:adjustRightInd w:val="0"/>
        <w:snapToGrid w:val="0"/>
        <w:spacing w:line="360" w:lineRule="auto"/>
        <w:rPr>
          <w:rFonts w:ascii="微软雅黑" w:eastAsia="微软雅黑" w:hAnsi="微软雅黑"/>
          <w:szCs w:val="21"/>
        </w:rPr>
      </w:pPr>
      <w:r w:rsidRPr="00C23523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1E3F50D" wp14:editId="0AFFB72B">
            <wp:extent cx="5191432" cy="3655728"/>
            <wp:effectExtent l="0" t="0" r="9525" b="1905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739" cy="36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91AC" w14:textId="09260751" w:rsidR="00C23523" w:rsidRDefault="00A358EA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点击allow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an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app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or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feature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throw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firewall：</w:t>
      </w:r>
      <w:r w:rsidR="00052D3C">
        <w:rPr>
          <w:rFonts w:ascii="微软雅黑" w:eastAsia="微软雅黑" w:hAnsi="微软雅黑" w:hint="eastAsia"/>
          <w:szCs w:val="21"/>
        </w:rPr>
        <w:t>然后依次点击change</w:t>
      </w:r>
      <w:r w:rsidR="00052D3C">
        <w:rPr>
          <w:rFonts w:ascii="微软雅黑" w:eastAsia="微软雅黑" w:hAnsi="微软雅黑"/>
          <w:szCs w:val="21"/>
        </w:rPr>
        <w:t xml:space="preserve"> </w:t>
      </w:r>
      <w:r w:rsidR="00052D3C">
        <w:rPr>
          <w:rFonts w:ascii="微软雅黑" w:eastAsia="微软雅黑" w:hAnsi="微软雅黑" w:hint="eastAsia"/>
          <w:szCs w:val="21"/>
        </w:rPr>
        <w:t>settings，allow</w:t>
      </w:r>
      <w:r w:rsidR="00052D3C">
        <w:rPr>
          <w:rFonts w:ascii="微软雅黑" w:eastAsia="微软雅黑" w:hAnsi="微软雅黑"/>
          <w:szCs w:val="21"/>
        </w:rPr>
        <w:t xml:space="preserve"> </w:t>
      </w:r>
      <w:r w:rsidR="00052D3C">
        <w:rPr>
          <w:rFonts w:ascii="微软雅黑" w:eastAsia="微软雅黑" w:hAnsi="微软雅黑" w:hint="eastAsia"/>
          <w:szCs w:val="21"/>
        </w:rPr>
        <w:t>another</w:t>
      </w:r>
      <w:r w:rsidR="00052D3C">
        <w:rPr>
          <w:rFonts w:ascii="微软雅黑" w:eastAsia="微软雅黑" w:hAnsi="微软雅黑"/>
          <w:szCs w:val="21"/>
        </w:rPr>
        <w:t xml:space="preserve"> </w:t>
      </w:r>
      <w:r w:rsidR="00052D3C">
        <w:rPr>
          <w:rFonts w:ascii="微软雅黑" w:eastAsia="微软雅黑" w:hAnsi="微软雅黑" w:hint="eastAsia"/>
          <w:szCs w:val="21"/>
        </w:rPr>
        <w:t>app，browse（弹U</w:t>
      </w:r>
      <w:r w:rsidR="00052D3C">
        <w:rPr>
          <w:rFonts w:ascii="微软雅黑" w:eastAsia="微软雅黑" w:hAnsi="微软雅黑"/>
          <w:szCs w:val="21"/>
        </w:rPr>
        <w:t>AC</w:t>
      </w:r>
      <w:r w:rsidR="00052D3C">
        <w:rPr>
          <w:rFonts w:ascii="微软雅黑" w:eastAsia="微软雅黑" w:hAnsi="微软雅黑" w:hint="eastAsia"/>
          <w:szCs w:val="21"/>
        </w:rPr>
        <w:t>请允许），找到安装的filezillaserver.</w:t>
      </w:r>
      <w:r w:rsidR="00052D3C">
        <w:rPr>
          <w:rFonts w:ascii="微软雅黑" w:eastAsia="微软雅黑" w:hAnsi="微软雅黑"/>
          <w:szCs w:val="21"/>
        </w:rPr>
        <w:t>exe</w:t>
      </w:r>
      <w:r w:rsidR="00052D3C">
        <w:rPr>
          <w:rFonts w:ascii="微软雅黑" w:eastAsia="微软雅黑" w:hAnsi="微软雅黑" w:hint="eastAsia"/>
          <w:szCs w:val="21"/>
        </w:rPr>
        <w:t>（认准！）</w:t>
      </w:r>
      <w:r w:rsidR="00D268BB">
        <w:rPr>
          <w:rFonts w:ascii="微软雅黑" w:eastAsia="微软雅黑" w:hAnsi="微软雅黑" w:hint="eastAsia"/>
          <w:szCs w:val="21"/>
        </w:rPr>
        <w:t>确定，然后把多出来的private和public全选，确定即可</w:t>
      </w:r>
    </w:p>
    <w:p w14:paraId="4D654D50" w14:textId="1C52981C" w:rsidR="00A358EA" w:rsidRDefault="005C592F" w:rsidP="00052D3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AD6D3E8" wp14:editId="0E9282D0">
                <wp:simplePos x="0" y="0"/>
                <wp:positionH relativeFrom="column">
                  <wp:posOffset>4554220</wp:posOffset>
                </wp:positionH>
                <wp:positionV relativeFrom="paragraph">
                  <wp:posOffset>4189095</wp:posOffset>
                </wp:positionV>
                <wp:extent cx="214200" cy="269640"/>
                <wp:effectExtent l="38100" t="57150" r="0" b="546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42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1AE1" id="Ink 125" o:spid="_x0000_s1026" type="#_x0000_t75" style="position:absolute;left:0;text-align:left;margin-left:357.9pt;margin-top:329.15pt;width:18.25pt;height:2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">
                <v:imagedata r:id="rId27" o:title=""/>
              </v:shape>
            </w:pict>
          </mc:Fallback>
        </mc:AlternateContent>
      </w:r>
      <w:r>
        <w:rPr>
          <w:rFonts w:ascii="微软雅黑" w:eastAsia="微软雅黑" w:hAnsi="微软雅黑"/>
          <w:noProof/>
          <w:szCs w:val="21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D826709" wp14:editId="25B10DBA">
                <wp:simplePos x="0" y="0"/>
                <wp:positionH relativeFrom="column">
                  <wp:posOffset>4559935</wp:posOffset>
                </wp:positionH>
                <wp:positionV relativeFrom="paragraph">
                  <wp:posOffset>2312670</wp:posOffset>
                </wp:positionV>
                <wp:extent cx="915600" cy="270510"/>
                <wp:effectExtent l="38100" t="57150" r="18415" b="533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1560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2187E" id="Ink 126" o:spid="_x0000_s1026" type="#_x0000_t75" style="position:absolute;left:0;text-align:left;margin-left:358.35pt;margin-top:181.4pt;width:73.55pt;height:2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">
                <v:imagedata r:id="rId29" o:title=""/>
              </v:shape>
            </w:pict>
          </mc:Fallback>
        </mc:AlternateContent>
      </w:r>
      <w:r>
        <w:rPr>
          <w:rFonts w:ascii="微软雅黑" w:eastAsia="微软雅黑" w:hAnsi="微软雅黑"/>
          <w:noProof/>
          <w:szCs w:val="21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8C1BBAC" wp14:editId="146859D6">
                <wp:simplePos x="0" y="0"/>
                <wp:positionH relativeFrom="column">
                  <wp:posOffset>3518535</wp:posOffset>
                </wp:positionH>
                <wp:positionV relativeFrom="paragraph">
                  <wp:posOffset>3081655</wp:posOffset>
                </wp:positionV>
                <wp:extent cx="173160" cy="234720"/>
                <wp:effectExtent l="38100" t="57150" r="17780" b="5143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31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1F23C" id="Ink 127" o:spid="_x0000_s1026" type="#_x0000_t75" style="position:absolute;left:0;text-align:left;margin-left:276.35pt;margin-top:241.95pt;width:15.05pt;height:19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">
                <v:imagedata r:id="rId31" o:title=""/>
              </v:shape>
            </w:pict>
          </mc:Fallback>
        </mc:AlternateContent>
      </w:r>
      <w:r>
        <w:rPr>
          <w:rFonts w:ascii="微软雅黑" w:eastAsia="微软雅黑" w:hAnsi="微软雅黑"/>
          <w:noProof/>
          <w:szCs w:val="21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2BDC459" wp14:editId="024B223D">
                <wp:simplePos x="0" y="0"/>
                <wp:positionH relativeFrom="column">
                  <wp:posOffset>4937760</wp:posOffset>
                </wp:positionH>
                <wp:positionV relativeFrom="paragraph">
                  <wp:posOffset>3723005</wp:posOffset>
                </wp:positionV>
                <wp:extent cx="181080" cy="236880"/>
                <wp:effectExtent l="38100" t="38100" r="9525" b="488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10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724D0" id="Ink 128" o:spid="_x0000_s1026" type="#_x0000_t75" style="position:absolute;left:0;text-align:left;margin-left:388.1pt;margin-top:292.45pt;width:15.65pt;height:20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">
                <v:imagedata r:id="rId33" o:title=""/>
              </v:shape>
            </w:pict>
          </mc:Fallback>
        </mc:AlternateContent>
      </w:r>
      <w:r>
        <w:rPr>
          <w:rFonts w:ascii="微软雅黑" w:eastAsia="微软雅黑" w:hAnsi="微软雅黑"/>
          <w:noProof/>
          <w:szCs w:val="21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BDA1C92" wp14:editId="16DF4624">
                <wp:simplePos x="0" y="0"/>
                <wp:positionH relativeFrom="column">
                  <wp:posOffset>5067300</wp:posOffset>
                </wp:positionH>
                <wp:positionV relativeFrom="paragraph">
                  <wp:posOffset>828040</wp:posOffset>
                </wp:positionV>
                <wp:extent cx="193680" cy="304560"/>
                <wp:effectExtent l="57150" t="38100" r="0" b="5778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36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6697D" id="Ink 113" o:spid="_x0000_s1026" type="#_x0000_t75" style="position:absolute;left:0;text-align:left;margin-left:398.3pt;margin-top:64.5pt;width:16.65pt;height:25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">
                <v:imagedata r:id="rId35" o:title=""/>
              </v:shape>
            </w:pict>
          </mc:Fallback>
        </mc:AlternateContent>
      </w:r>
      <w:r w:rsidR="00052D3C" w:rsidRPr="00052D3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47D374C" wp14:editId="5BD0118D">
            <wp:extent cx="6645910" cy="4687570"/>
            <wp:effectExtent l="0" t="0" r="254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509C" w14:textId="5558C611" w:rsidR="00052D3C" w:rsidRDefault="004C5EF1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导航到</w:t>
      </w:r>
      <w:r w:rsidRPr="004C5EF1">
        <w:rPr>
          <w:rFonts w:ascii="微软雅黑" w:eastAsia="微软雅黑" w:hAnsi="微软雅黑"/>
          <w:szCs w:val="21"/>
        </w:rPr>
        <w:t>Control Panel\System and Security\Windows Defender Firewall</w:t>
      </w:r>
      <w:r>
        <w:rPr>
          <w:rFonts w:ascii="微软雅黑" w:eastAsia="微软雅黑" w:hAnsi="微软雅黑" w:hint="eastAsia"/>
          <w:szCs w:val="21"/>
        </w:rPr>
        <w:t>，点击advanced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settings</w:t>
      </w:r>
      <w:r w:rsidR="00607179">
        <w:rPr>
          <w:rFonts w:ascii="微软雅黑" w:eastAsia="微软雅黑" w:hAnsi="微软雅黑" w:hint="eastAsia"/>
          <w:szCs w:val="21"/>
        </w:rPr>
        <w:t>，导航到inbound</w:t>
      </w:r>
      <w:r w:rsidR="00607179">
        <w:rPr>
          <w:rFonts w:ascii="微软雅黑" w:eastAsia="微软雅黑" w:hAnsi="微软雅黑"/>
          <w:szCs w:val="21"/>
        </w:rPr>
        <w:t xml:space="preserve"> </w:t>
      </w:r>
      <w:r w:rsidR="00607179">
        <w:rPr>
          <w:rFonts w:ascii="微软雅黑" w:eastAsia="微软雅黑" w:hAnsi="微软雅黑" w:hint="eastAsia"/>
          <w:szCs w:val="21"/>
        </w:rPr>
        <w:t>rules，把filezilla开头的条目全部enable</w:t>
      </w:r>
    </w:p>
    <w:p w14:paraId="020C53B6" w14:textId="4624F141" w:rsidR="00607179" w:rsidRDefault="00084FBD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点击new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rule</w:t>
      </w:r>
      <w:r w:rsidR="000669EE">
        <w:rPr>
          <w:rFonts w:ascii="微软雅黑" w:eastAsia="微软雅黑" w:hAnsi="微软雅黑" w:hint="eastAsia"/>
          <w:szCs w:val="21"/>
        </w:rPr>
        <w:t>：</w:t>
      </w:r>
      <w:r w:rsidR="00E10FC5">
        <w:rPr>
          <w:rFonts w:ascii="微软雅黑" w:eastAsia="微软雅黑" w:hAnsi="微软雅黑" w:hint="eastAsia"/>
          <w:szCs w:val="21"/>
        </w:rPr>
        <w:t>类型选port，下一部，端口范围写你刚才记住的，然后一直下一步，起名随便</w:t>
      </w:r>
    </w:p>
    <w:p w14:paraId="643DC70B" w14:textId="762BC595" w:rsidR="000669EE" w:rsidRDefault="000669EE" w:rsidP="00E10FC5">
      <w:pPr>
        <w:adjustRightInd w:val="0"/>
        <w:snapToGrid w:val="0"/>
        <w:spacing w:line="360" w:lineRule="auto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847CDA8" wp14:editId="704804FA">
            <wp:extent cx="4908486" cy="3679723"/>
            <wp:effectExtent l="0" t="0" r="6985" b="0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2471" cy="36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CE4" w14:textId="6D020695" w:rsidR="00E10FC5" w:rsidRPr="007270DF" w:rsidRDefault="003E5113" w:rsidP="007270DF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6" w:name="_Toc122082022"/>
      <w:r w:rsidRPr="007270DF">
        <w:rPr>
          <w:rFonts w:ascii="黑体" w:eastAsia="华文新魏" w:hAnsi="黑体" w:hint="eastAsia"/>
          <w:sz w:val="32"/>
          <w:szCs w:val="32"/>
        </w:rPr>
        <w:t>3</w:t>
      </w:r>
      <w:r w:rsidRPr="007270DF">
        <w:rPr>
          <w:rFonts w:ascii="黑体" w:eastAsia="华文新魏" w:hAnsi="黑体"/>
          <w:sz w:val="32"/>
          <w:szCs w:val="32"/>
        </w:rPr>
        <w:t>.1.3</w:t>
      </w:r>
      <w:r w:rsidRPr="007270DF">
        <w:rPr>
          <w:rFonts w:ascii="黑体" w:eastAsia="华文新魏" w:hAnsi="黑体" w:hint="eastAsia"/>
          <w:sz w:val="32"/>
          <w:szCs w:val="32"/>
        </w:rPr>
        <w:t>配置客户机</w:t>
      </w:r>
      <w:bookmarkEnd w:id="6"/>
    </w:p>
    <w:p w14:paraId="431897E3" w14:textId="31794DCB" w:rsidR="003E5113" w:rsidRDefault="003E511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切换到虚拟机安装客户端</w:t>
      </w:r>
      <w:r w:rsidR="00A669FA">
        <w:rPr>
          <w:rFonts w:ascii="微软雅黑" w:eastAsia="微软雅黑" w:hAnsi="微软雅黑" w:hint="eastAsia"/>
          <w:szCs w:val="21"/>
        </w:rPr>
        <w:t>，默认设置一路下一步即可，不再赘述，也不截图了</w:t>
      </w:r>
    </w:p>
    <w:p w14:paraId="3E6C5AF5" w14:textId="1A4170DC" w:rsidR="00A669FA" w:rsidRPr="007270DF" w:rsidRDefault="00046202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7" w:name="_Toc122082023"/>
      <w:r w:rsidRPr="007270DF">
        <w:rPr>
          <w:rFonts w:ascii="黑体" w:eastAsia="华文中宋" w:hAnsi="黑体" w:hint="eastAsia"/>
          <w:sz w:val="44"/>
          <w:szCs w:val="44"/>
        </w:rPr>
        <w:t>3</w:t>
      </w:r>
      <w:r w:rsidRPr="007270DF">
        <w:rPr>
          <w:rFonts w:ascii="黑体" w:eastAsia="华文中宋" w:hAnsi="黑体"/>
          <w:sz w:val="44"/>
          <w:szCs w:val="44"/>
        </w:rPr>
        <w:t>.2</w:t>
      </w:r>
      <w:r w:rsidR="00022EC8" w:rsidRPr="007270DF">
        <w:rPr>
          <w:rFonts w:ascii="黑体" w:eastAsia="华文中宋" w:hAnsi="黑体" w:hint="eastAsia"/>
          <w:sz w:val="44"/>
          <w:szCs w:val="44"/>
        </w:rPr>
        <w:t>设置连接</w:t>
      </w:r>
      <w:bookmarkEnd w:id="7"/>
    </w:p>
    <w:p w14:paraId="40FD9484" w14:textId="3893941F" w:rsidR="00022EC8" w:rsidRDefault="00022EC8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做两组试验，被动模式和主动模式，预先配置好连接参数：</w:t>
      </w:r>
    </w:p>
    <w:p w14:paraId="2D5BD651" w14:textId="66C31617" w:rsidR="006B5BE3" w:rsidRPr="007270DF" w:rsidRDefault="006B5BE3" w:rsidP="007270DF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8" w:name="_Toc122082024"/>
      <w:r w:rsidRPr="007270DF">
        <w:rPr>
          <w:rFonts w:ascii="黑体" w:eastAsia="华文新魏" w:hAnsi="黑体" w:hint="eastAsia"/>
          <w:sz w:val="32"/>
          <w:szCs w:val="32"/>
        </w:rPr>
        <w:t>3</w:t>
      </w:r>
      <w:r w:rsidRPr="007270DF">
        <w:rPr>
          <w:rFonts w:ascii="黑体" w:eastAsia="华文新魏" w:hAnsi="黑体"/>
          <w:sz w:val="32"/>
          <w:szCs w:val="32"/>
        </w:rPr>
        <w:t>.2.1</w:t>
      </w:r>
      <w:r w:rsidRPr="007270DF">
        <w:rPr>
          <w:rFonts w:ascii="黑体" w:eastAsia="华文新魏" w:hAnsi="黑体" w:hint="eastAsia"/>
          <w:sz w:val="32"/>
          <w:szCs w:val="32"/>
        </w:rPr>
        <w:t>被动模式连接参数</w:t>
      </w:r>
      <w:bookmarkEnd w:id="8"/>
    </w:p>
    <w:p w14:paraId="1283A187" w14:textId="3D7E9262" w:rsidR="00022EC8" w:rsidRDefault="00022EC8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打开客户机，file——site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manager——new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site</w:t>
      </w:r>
    </w:p>
    <w:p w14:paraId="30ADDE19" w14:textId="4BCD82A5" w:rsidR="00022EC8" w:rsidRDefault="006B5BE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名称随意</w:t>
      </w:r>
      <w:r w:rsidR="000F3639">
        <w:rPr>
          <w:rFonts w:ascii="微软雅黑" w:eastAsia="微软雅黑" w:hAnsi="微软雅黑" w:hint="eastAsia"/>
          <w:szCs w:val="21"/>
        </w:rPr>
        <w:t>，用户名密码填刚刚设置的，I</w:t>
      </w:r>
      <w:r w:rsidR="000F3639">
        <w:rPr>
          <w:rFonts w:ascii="微软雅黑" w:eastAsia="微软雅黑" w:hAnsi="微软雅黑"/>
          <w:szCs w:val="21"/>
        </w:rPr>
        <w:t>P</w:t>
      </w:r>
      <w:r w:rsidR="000F3639">
        <w:rPr>
          <w:rFonts w:ascii="微软雅黑" w:eastAsia="微软雅黑" w:hAnsi="微软雅黑" w:hint="eastAsia"/>
          <w:szCs w:val="21"/>
        </w:rPr>
        <w:t>地址填主机的（参考一开始的网络拓扑图）</w:t>
      </w:r>
      <w:r w:rsidR="00A6094C">
        <w:rPr>
          <w:rFonts w:ascii="微软雅黑" w:eastAsia="微软雅黑" w:hAnsi="微软雅黑" w:hint="eastAsia"/>
          <w:szCs w:val="21"/>
        </w:rPr>
        <w:t>端口填2</w:t>
      </w:r>
      <w:r w:rsidR="00A6094C">
        <w:rPr>
          <w:rFonts w:ascii="微软雅黑" w:eastAsia="微软雅黑" w:hAnsi="微软雅黑"/>
          <w:szCs w:val="21"/>
        </w:rPr>
        <w:t>1</w:t>
      </w:r>
      <w:r w:rsidR="00A6094C">
        <w:rPr>
          <w:rFonts w:ascii="微软雅黑" w:eastAsia="微软雅黑" w:hAnsi="微软雅黑" w:hint="eastAsia"/>
          <w:szCs w:val="21"/>
        </w:rPr>
        <w:t>，加密方式选明文传输，</w:t>
      </w:r>
      <w:r w:rsidR="00A3290D">
        <w:rPr>
          <w:rFonts w:ascii="微软雅黑" w:eastAsia="微软雅黑" w:hAnsi="微软雅黑" w:hint="eastAsia"/>
          <w:szCs w:val="21"/>
        </w:rPr>
        <w:t>transfer</w:t>
      </w:r>
      <w:r w:rsidR="00A3290D">
        <w:rPr>
          <w:rFonts w:ascii="微软雅黑" w:eastAsia="微软雅黑" w:hAnsi="微软雅黑"/>
          <w:szCs w:val="21"/>
        </w:rPr>
        <w:t xml:space="preserve"> </w:t>
      </w:r>
      <w:r w:rsidR="00A3290D">
        <w:rPr>
          <w:rFonts w:ascii="微软雅黑" w:eastAsia="微软雅黑" w:hAnsi="微软雅黑" w:hint="eastAsia"/>
          <w:szCs w:val="21"/>
        </w:rPr>
        <w:t>settings</w:t>
      </w:r>
      <w:r w:rsidR="00A6094C">
        <w:rPr>
          <w:rFonts w:ascii="微软雅黑" w:eastAsia="微软雅黑" w:hAnsi="微软雅黑" w:hint="eastAsia"/>
          <w:szCs w:val="21"/>
        </w:rPr>
        <w:t>选项卡模式选passive</w:t>
      </w:r>
    </w:p>
    <w:p w14:paraId="37BF6AB1" w14:textId="3D659359" w:rsidR="00A3290D" w:rsidRDefault="00A3290D" w:rsidP="00DC36B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3290D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6E354B3" wp14:editId="36E4C2B9">
            <wp:extent cx="6645910" cy="3712845"/>
            <wp:effectExtent l="0" t="0" r="2540" b="190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6B7" w:rsidRPr="00DC36B7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B674CF0" wp14:editId="498B36BF">
            <wp:extent cx="6645910" cy="3698240"/>
            <wp:effectExtent l="0" t="0" r="2540" b="0"/>
            <wp:docPr id="132" name="Picture 1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B2E3" w14:textId="212E884D" w:rsidR="00E44EBF" w:rsidRPr="007D633F" w:rsidRDefault="00E44EBF" w:rsidP="00E44EB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客户端的IP地址</w:t>
      </w:r>
      <w:r>
        <w:rPr>
          <w:rFonts w:ascii="微软雅黑" w:eastAsia="微软雅黑" w:hAnsi="微软雅黑" w:hint="eastAsia"/>
          <w:szCs w:val="21"/>
        </w:rPr>
        <w:t>（请根据实际情况自行修改）</w:t>
      </w:r>
    </w:p>
    <w:p w14:paraId="090D780C" w14:textId="77777777" w:rsidR="00E44EBF" w:rsidRPr="007D633F" w:rsidRDefault="00E44EBF" w:rsidP="00E44EB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A87D91F" wp14:editId="58A1694E">
            <wp:extent cx="5270500" cy="3395980"/>
            <wp:effectExtent l="0" t="0" r="6350" b="0"/>
            <wp:docPr id="46" name="Picture 46" descr="Screenshot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Screenshot 1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2612" w14:textId="77777777" w:rsidR="00E44EBF" w:rsidRPr="007D633F" w:rsidRDefault="00E44EBF" w:rsidP="00E44EB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服务器的IP地址</w:t>
      </w:r>
    </w:p>
    <w:p w14:paraId="2D9865D8" w14:textId="77777777" w:rsidR="00E44EBF" w:rsidRPr="007D633F" w:rsidRDefault="00E44EBF" w:rsidP="00E44EB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351B685" wp14:editId="30D3D659">
            <wp:extent cx="5270500" cy="2922270"/>
            <wp:effectExtent l="0" t="0" r="6350" b="0"/>
            <wp:docPr id="45" name="Picture 45" descr="Screenshot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Screenshot 2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B958" w14:textId="522478C8" w:rsidR="00FB687E" w:rsidRPr="007270DF" w:rsidRDefault="00FB687E" w:rsidP="007270DF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9" w:name="_Toc122082025"/>
      <w:r w:rsidRPr="007270DF">
        <w:rPr>
          <w:rFonts w:ascii="黑体" w:eastAsia="华文新魏" w:hAnsi="黑体" w:hint="eastAsia"/>
          <w:sz w:val="32"/>
          <w:szCs w:val="32"/>
        </w:rPr>
        <w:t>3</w:t>
      </w:r>
      <w:r w:rsidRPr="007270DF">
        <w:rPr>
          <w:rFonts w:ascii="黑体" w:eastAsia="华文新魏" w:hAnsi="黑体"/>
          <w:sz w:val="32"/>
          <w:szCs w:val="32"/>
        </w:rPr>
        <w:t>.2.2</w:t>
      </w:r>
      <w:r w:rsidRPr="007270DF">
        <w:rPr>
          <w:rFonts w:ascii="黑体" w:eastAsia="华文新魏" w:hAnsi="黑体" w:hint="eastAsia"/>
          <w:sz w:val="32"/>
          <w:szCs w:val="32"/>
        </w:rPr>
        <w:t>主动模式连接参数</w:t>
      </w:r>
      <w:bookmarkEnd w:id="9"/>
    </w:p>
    <w:p w14:paraId="578BCFE2" w14:textId="60878DC5" w:rsidR="00FB687E" w:rsidRDefault="00FB687E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同上，只是</w:t>
      </w:r>
      <w:r w:rsidR="003046C2">
        <w:rPr>
          <w:rFonts w:ascii="微软雅黑" w:eastAsia="微软雅黑" w:hAnsi="微软雅黑" w:hint="eastAsia"/>
          <w:szCs w:val="21"/>
        </w:rPr>
        <w:t>transfer</w:t>
      </w:r>
      <w:r w:rsidR="003046C2">
        <w:rPr>
          <w:rFonts w:ascii="微软雅黑" w:eastAsia="微软雅黑" w:hAnsi="微软雅黑"/>
          <w:szCs w:val="21"/>
        </w:rPr>
        <w:t xml:space="preserve"> </w:t>
      </w:r>
      <w:r w:rsidR="003046C2">
        <w:rPr>
          <w:rFonts w:ascii="微软雅黑" w:eastAsia="微软雅黑" w:hAnsi="微软雅黑" w:hint="eastAsia"/>
          <w:szCs w:val="21"/>
        </w:rPr>
        <w:t>settings</w:t>
      </w:r>
      <w:r>
        <w:rPr>
          <w:rFonts w:ascii="微软雅黑" w:eastAsia="微软雅黑" w:hAnsi="微软雅黑" w:hint="eastAsia"/>
          <w:szCs w:val="21"/>
        </w:rPr>
        <w:t>里面填active</w:t>
      </w:r>
    </w:p>
    <w:p w14:paraId="09332E6A" w14:textId="308742F5" w:rsidR="008A28C7" w:rsidRPr="007270DF" w:rsidRDefault="008A28C7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0" w:name="_Toc122082026"/>
      <w:r w:rsidRPr="007270DF">
        <w:rPr>
          <w:rFonts w:ascii="黑体" w:eastAsia="华文中宋" w:hAnsi="黑体" w:hint="eastAsia"/>
          <w:sz w:val="44"/>
          <w:szCs w:val="44"/>
        </w:rPr>
        <w:t>3</w:t>
      </w:r>
      <w:r w:rsidRPr="007270DF">
        <w:rPr>
          <w:rFonts w:ascii="黑体" w:eastAsia="华文中宋" w:hAnsi="黑体"/>
          <w:sz w:val="44"/>
          <w:szCs w:val="44"/>
        </w:rPr>
        <w:t>.3</w:t>
      </w:r>
      <w:r w:rsidRPr="007270DF">
        <w:rPr>
          <w:rFonts w:ascii="黑体" w:eastAsia="华文中宋" w:hAnsi="黑体" w:hint="eastAsia"/>
          <w:sz w:val="44"/>
          <w:szCs w:val="44"/>
        </w:rPr>
        <w:t>被动模式</w:t>
      </w:r>
      <w:bookmarkEnd w:id="10"/>
    </w:p>
    <w:p w14:paraId="64E9B125" w14:textId="2D0A302C" w:rsidR="007D633F" w:rsidRPr="007D633F" w:rsidRDefault="008A28C7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选好连接参数，</w:t>
      </w:r>
      <w:r w:rsidR="007D633F" w:rsidRPr="007D633F">
        <w:rPr>
          <w:rFonts w:ascii="微软雅黑" w:eastAsia="微软雅黑" w:hAnsi="微软雅黑" w:hint="eastAsia"/>
          <w:szCs w:val="21"/>
        </w:rPr>
        <w:t>客户端成功连接上服务器</w:t>
      </w:r>
    </w:p>
    <w:p w14:paraId="743DC216" w14:textId="7A0B9427" w:rsidR="007D633F" w:rsidRPr="007D633F" w:rsidRDefault="007D633F" w:rsidP="008A28C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471B65D" wp14:editId="49847865">
            <wp:extent cx="5266055" cy="2761615"/>
            <wp:effectExtent l="0" t="0" r="0" b="635"/>
            <wp:docPr id="48" name="Picture 48" descr="Screensho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Screenshot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CA8B" w14:textId="77777777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连接时产生的数据报</w:t>
      </w:r>
    </w:p>
    <w:p w14:paraId="76A5F668" w14:textId="75B086AD" w:rsidR="007D633F" w:rsidRPr="007D633F" w:rsidRDefault="007D633F" w:rsidP="008A28C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96DDD0F" wp14:editId="1A9F8B52">
            <wp:extent cx="5270500" cy="2788920"/>
            <wp:effectExtent l="0" t="0" r="6350" b="0"/>
            <wp:docPr id="47" name="Picture 47" descr="Screensho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Screenshot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04CF" w14:textId="112FBF60" w:rsidR="008A28C7" w:rsidRDefault="008A28C7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分析这张图我们可以看到，</w:t>
      </w:r>
      <w:r w:rsidR="00F817FA">
        <w:rPr>
          <w:rFonts w:ascii="微软雅黑" w:eastAsia="微软雅黑" w:hAnsi="微软雅黑" w:hint="eastAsia"/>
          <w:szCs w:val="21"/>
        </w:rPr>
        <w:t>F</w:t>
      </w:r>
      <w:r w:rsidR="00F817FA">
        <w:rPr>
          <w:rFonts w:ascii="微软雅黑" w:eastAsia="微软雅黑" w:hAnsi="微软雅黑"/>
          <w:szCs w:val="21"/>
        </w:rPr>
        <w:t>TP</w:t>
      </w:r>
      <w:r w:rsidR="00F817FA">
        <w:rPr>
          <w:rFonts w:ascii="微软雅黑" w:eastAsia="微软雅黑" w:hAnsi="微软雅黑" w:hint="eastAsia"/>
          <w:szCs w:val="21"/>
        </w:rPr>
        <w:t>的控制线程（</w:t>
      </w:r>
      <w:r w:rsidR="0002378D">
        <w:rPr>
          <w:rFonts w:ascii="微软雅黑" w:eastAsia="微软雅黑" w:hAnsi="微软雅黑" w:hint="eastAsia"/>
          <w:szCs w:val="21"/>
        </w:rPr>
        <w:t>这里尊重事实</w:t>
      </w:r>
      <w:r w:rsidR="00CF7E69">
        <w:rPr>
          <w:rFonts w:ascii="微软雅黑" w:eastAsia="微软雅黑" w:hAnsi="微软雅黑" w:hint="eastAsia"/>
          <w:szCs w:val="21"/>
        </w:rPr>
        <w:t>，</w:t>
      </w:r>
      <w:r w:rsidR="0002378D">
        <w:rPr>
          <w:rFonts w:ascii="微软雅黑" w:eastAsia="微软雅黑" w:hAnsi="微软雅黑" w:hint="eastAsia"/>
          <w:szCs w:val="21"/>
        </w:rPr>
        <w:t>称其为线程</w:t>
      </w:r>
      <w:r w:rsidR="00CF7E69">
        <w:rPr>
          <w:rFonts w:ascii="微软雅黑" w:eastAsia="微软雅黑" w:hAnsi="微软雅黑" w:hint="eastAsia"/>
          <w:szCs w:val="21"/>
        </w:rPr>
        <w:t>，</w:t>
      </w:r>
      <w:r w:rsidR="0002378D">
        <w:rPr>
          <w:rFonts w:ascii="微软雅黑" w:eastAsia="微软雅黑" w:hAnsi="微软雅黑" w:hint="eastAsia"/>
          <w:szCs w:val="21"/>
        </w:rPr>
        <w:t>而不是课本上说的进程</w:t>
      </w:r>
      <w:r w:rsidR="00F817FA">
        <w:rPr>
          <w:rFonts w:ascii="微软雅黑" w:eastAsia="微软雅黑" w:hAnsi="微软雅黑" w:hint="eastAsia"/>
          <w:szCs w:val="21"/>
        </w:rPr>
        <w:t>）</w:t>
      </w:r>
      <w:r w:rsidR="008B18EF">
        <w:rPr>
          <w:rFonts w:ascii="微软雅黑" w:eastAsia="微软雅黑" w:hAnsi="微软雅黑" w:hint="eastAsia"/>
          <w:szCs w:val="21"/>
        </w:rPr>
        <w:t>服务器端口2</w:t>
      </w:r>
      <w:r w:rsidR="008B18EF">
        <w:rPr>
          <w:rFonts w:ascii="微软雅黑" w:eastAsia="微软雅黑" w:hAnsi="微软雅黑"/>
          <w:szCs w:val="21"/>
        </w:rPr>
        <w:t>1</w:t>
      </w:r>
      <w:r w:rsidR="008B18EF">
        <w:rPr>
          <w:rFonts w:ascii="微软雅黑" w:eastAsia="微软雅黑" w:hAnsi="微软雅黑" w:hint="eastAsia"/>
          <w:szCs w:val="21"/>
        </w:rPr>
        <w:t>，客户机端口</w:t>
      </w:r>
      <w:r w:rsidR="00440043">
        <w:rPr>
          <w:rFonts w:ascii="微软雅黑" w:eastAsia="微软雅黑" w:hAnsi="微软雅黑" w:hint="eastAsia"/>
          <w:szCs w:val="21"/>
        </w:rPr>
        <w:t>5</w:t>
      </w:r>
      <w:r w:rsidR="00440043">
        <w:rPr>
          <w:rFonts w:ascii="微软雅黑" w:eastAsia="微软雅黑" w:hAnsi="微软雅黑"/>
          <w:szCs w:val="21"/>
        </w:rPr>
        <w:t>0418</w:t>
      </w:r>
      <w:r w:rsidR="00E44EBF">
        <w:rPr>
          <w:rFonts w:ascii="微软雅黑" w:eastAsia="微软雅黑" w:hAnsi="微软雅黑" w:hint="eastAsia"/>
          <w:szCs w:val="21"/>
        </w:rPr>
        <w:t>。</w:t>
      </w:r>
    </w:p>
    <w:p w14:paraId="3C5B7956" w14:textId="039E9EAF" w:rsidR="00E44EBF" w:rsidRDefault="00C70DA7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接下来尝试下载文件</w:t>
      </w:r>
      <w:r w:rsidR="0063351A">
        <w:rPr>
          <w:rFonts w:ascii="微软雅黑" w:eastAsia="微软雅黑" w:hAnsi="微软雅黑" w:hint="eastAsia"/>
          <w:szCs w:val="21"/>
        </w:rPr>
        <w:t>，我们在</w:t>
      </w:r>
      <w:r w:rsidR="00383DA3">
        <w:rPr>
          <w:rFonts w:ascii="微软雅黑" w:eastAsia="微软雅黑" w:hAnsi="微软雅黑" w:hint="eastAsia"/>
          <w:szCs w:val="21"/>
        </w:rPr>
        <w:t>服务器放一个文本文件，内容是“it</w:t>
      </w:r>
      <w:r w:rsidR="00383DA3">
        <w:rPr>
          <w:rFonts w:ascii="微软雅黑" w:eastAsia="微软雅黑" w:hAnsi="微软雅黑"/>
          <w:szCs w:val="21"/>
        </w:rPr>
        <w:t xml:space="preserve"> </w:t>
      </w:r>
      <w:r w:rsidR="00383DA3">
        <w:rPr>
          <w:rFonts w:ascii="微软雅黑" w:eastAsia="微软雅黑" w:hAnsi="微软雅黑" w:hint="eastAsia"/>
          <w:szCs w:val="21"/>
        </w:rPr>
        <w:t>is</w:t>
      </w:r>
      <w:r w:rsidR="00383DA3">
        <w:rPr>
          <w:rFonts w:ascii="微软雅黑" w:eastAsia="微软雅黑" w:hAnsi="微软雅黑"/>
          <w:szCs w:val="21"/>
        </w:rPr>
        <w:t xml:space="preserve"> </w:t>
      </w:r>
      <w:r w:rsidR="00383DA3">
        <w:rPr>
          <w:rFonts w:ascii="微软雅黑" w:eastAsia="微软雅黑" w:hAnsi="微软雅黑" w:hint="eastAsia"/>
          <w:szCs w:val="21"/>
        </w:rPr>
        <w:t>a</w:t>
      </w:r>
      <w:r w:rsidR="00383DA3">
        <w:rPr>
          <w:rFonts w:ascii="微软雅黑" w:eastAsia="微软雅黑" w:hAnsi="微软雅黑"/>
          <w:szCs w:val="21"/>
        </w:rPr>
        <w:t xml:space="preserve"> </w:t>
      </w:r>
      <w:r w:rsidR="00383DA3">
        <w:rPr>
          <w:rFonts w:ascii="微软雅黑" w:eastAsia="微软雅黑" w:hAnsi="微软雅黑" w:hint="eastAsia"/>
          <w:szCs w:val="21"/>
        </w:rPr>
        <w:t>happy</w:t>
      </w:r>
      <w:r w:rsidR="00383DA3">
        <w:rPr>
          <w:rFonts w:ascii="微软雅黑" w:eastAsia="微软雅黑" w:hAnsi="微软雅黑"/>
          <w:szCs w:val="21"/>
        </w:rPr>
        <w:t xml:space="preserve"> </w:t>
      </w:r>
      <w:r w:rsidR="00383DA3">
        <w:rPr>
          <w:rFonts w:ascii="微软雅黑" w:eastAsia="微软雅黑" w:hAnsi="微软雅黑" w:hint="eastAsia"/>
          <w:szCs w:val="21"/>
        </w:rPr>
        <w:t>test”，到客户机完成下载，同时观察</w:t>
      </w:r>
      <w:r w:rsidR="00FE5013">
        <w:rPr>
          <w:rFonts w:ascii="微软雅黑" w:eastAsia="微软雅黑" w:hAnsi="微软雅黑" w:hint="eastAsia"/>
          <w:szCs w:val="21"/>
        </w:rPr>
        <w:t>审计内容</w:t>
      </w:r>
    </w:p>
    <w:p w14:paraId="10C24BBB" w14:textId="58CFA9DF" w:rsidR="00E6424B" w:rsidRPr="00110E69" w:rsidRDefault="00E6424B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b/>
          <w:bCs/>
          <w:szCs w:val="21"/>
        </w:rPr>
      </w:pPr>
      <w:r w:rsidRPr="00110E69">
        <w:rPr>
          <w:rFonts w:ascii="微软雅黑" w:eastAsia="微软雅黑" w:hAnsi="微软雅黑" w:hint="eastAsia"/>
          <w:b/>
          <w:bCs/>
          <w:szCs w:val="21"/>
        </w:rPr>
        <w:t>注意：这里观察到了两组</w:t>
      </w:r>
      <w:r w:rsidR="00CD683C" w:rsidRPr="00110E69">
        <w:rPr>
          <w:rFonts w:ascii="微软雅黑" w:eastAsia="微软雅黑" w:hAnsi="微软雅黑"/>
          <w:b/>
          <w:bCs/>
          <w:szCs w:val="21"/>
        </w:rPr>
        <w:t>FTP</w:t>
      </w:r>
      <w:r w:rsidRPr="00110E69">
        <w:rPr>
          <w:rFonts w:ascii="微软雅黑" w:eastAsia="微软雅黑" w:hAnsi="微软雅黑" w:hint="eastAsia"/>
          <w:b/>
          <w:bCs/>
          <w:szCs w:val="21"/>
        </w:rPr>
        <w:t>连接</w:t>
      </w:r>
      <w:r w:rsidR="00CD683C" w:rsidRPr="00110E69">
        <w:rPr>
          <w:rFonts w:ascii="微软雅黑" w:eastAsia="微软雅黑" w:hAnsi="微软雅黑" w:hint="eastAsia"/>
          <w:b/>
          <w:bCs/>
          <w:szCs w:val="21"/>
        </w:rPr>
        <w:t>：查询文件时建立一次，真正传输数据又建立了一次。这是因为filezilla本身的设计：长时间不操作会断开F</w:t>
      </w:r>
      <w:r w:rsidR="00CD683C" w:rsidRPr="00110E69">
        <w:rPr>
          <w:rFonts w:ascii="微软雅黑" w:eastAsia="微软雅黑" w:hAnsi="微软雅黑"/>
          <w:b/>
          <w:bCs/>
          <w:szCs w:val="21"/>
        </w:rPr>
        <w:t>TP</w:t>
      </w:r>
      <w:r w:rsidR="00CD683C" w:rsidRPr="00110E69">
        <w:rPr>
          <w:rFonts w:ascii="微软雅黑" w:eastAsia="微软雅黑" w:hAnsi="微软雅黑" w:hint="eastAsia"/>
          <w:b/>
          <w:bCs/>
          <w:szCs w:val="21"/>
        </w:rPr>
        <w:t>，再次操作会重新建立</w:t>
      </w:r>
      <w:r w:rsidR="000634F3">
        <w:rPr>
          <w:rFonts w:ascii="微软雅黑" w:eastAsia="微软雅黑" w:hAnsi="微软雅黑" w:hint="eastAsia"/>
          <w:b/>
          <w:bCs/>
          <w:szCs w:val="21"/>
        </w:rPr>
        <w:t>（可以设置保持连接）</w:t>
      </w:r>
    </w:p>
    <w:p w14:paraId="4E3174CB" w14:textId="5557D647" w:rsidR="00CD683C" w:rsidRDefault="00CD683C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第一组</w:t>
      </w:r>
      <w:r w:rsidR="00110E69">
        <w:rPr>
          <w:rFonts w:ascii="微软雅黑" w:eastAsia="微软雅黑" w:hAnsi="微软雅黑" w:hint="eastAsia"/>
          <w:szCs w:val="21"/>
        </w:rPr>
        <w:t>的时序图</w:t>
      </w:r>
      <w:r>
        <w:rPr>
          <w:rFonts w:ascii="微软雅黑" w:eastAsia="微软雅黑" w:hAnsi="微软雅黑" w:hint="eastAsia"/>
          <w:szCs w:val="21"/>
        </w:rPr>
        <w:t>：</w:t>
      </w:r>
    </w:p>
    <w:p w14:paraId="5DDBFC24" w14:textId="5792001A" w:rsidR="00CD683C" w:rsidRDefault="008A66D8" w:rsidP="00110E69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mc:AlternateContent>
          <mc:Choice Requires="wpg">
            <w:drawing>
              <wp:inline distT="0" distB="0" distL="0" distR="0" wp14:anchorId="171AD77D" wp14:editId="490C3C7D">
                <wp:extent cx="6645910" cy="4518621"/>
                <wp:effectExtent l="0" t="0" r="2540" b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4518621"/>
                          <a:chOff x="0" y="0"/>
                          <a:chExt cx="6645910" cy="4518621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7901"/>
                            <a:ext cx="6645910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568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5044DA" id="Group 4" o:spid="_x0000_s1026" style="width:523.3pt;height:355.8pt;mso-position-horizontal-relative:char;mso-position-vertical-relative:line" coordsize="66459,45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">
                <v:shape id="Picture 3" o:spid="_x0000_s1027" type="#_x0000_t75" style="position:absolute;top:25679;width:66459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">
                  <v:imagedata r:id="rId46" o:title=""/>
                </v:shape>
                <v:shape id="Picture 2" o:spid="_x0000_s1028" type="#_x0000_t75" style="position:absolute;width:66459;height:25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">
                  <v:imagedata r:id="rId47" o:title=""/>
                </v:shape>
                <w10:anchorlock/>
              </v:group>
            </w:pict>
          </mc:Fallback>
        </mc:AlternateContent>
      </w:r>
    </w:p>
    <w:p w14:paraId="724207A5" w14:textId="2668B542" w:rsidR="00CD683C" w:rsidRDefault="00110E69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第一组的有效</w:t>
      </w:r>
      <w:r>
        <w:rPr>
          <w:rFonts w:ascii="微软雅黑" w:eastAsia="微软雅黑" w:hAnsi="微软雅黑"/>
          <w:szCs w:val="21"/>
        </w:rPr>
        <w:t>PDU</w:t>
      </w:r>
      <w:r w:rsidR="00FE5827">
        <w:rPr>
          <w:rFonts w:ascii="微软雅黑" w:eastAsia="微软雅黑" w:hAnsi="微软雅黑" w:hint="eastAsia"/>
          <w:szCs w:val="21"/>
        </w:rPr>
        <w:t>，可以看出来只是查询文件信息</w:t>
      </w:r>
    </w:p>
    <w:p w14:paraId="271B0627" w14:textId="54BB926D" w:rsidR="00110E69" w:rsidRDefault="00110E69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110E6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AED4820" wp14:editId="0243B1AF">
            <wp:extent cx="3408314" cy="2634230"/>
            <wp:effectExtent l="0" t="0" r="1905" b="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1698" cy="26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19D8" w14:textId="1284ACBA" w:rsidR="000634F3" w:rsidRDefault="000634F3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接下来进入正式的数据传输</w:t>
      </w:r>
    </w:p>
    <w:p w14:paraId="5CA3A0D3" w14:textId="452EAEF6" w:rsidR="00FE5827" w:rsidRDefault="00FE5827" w:rsidP="00FE582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下图为</w:t>
      </w:r>
      <w:r w:rsidRPr="007D633F">
        <w:rPr>
          <w:rFonts w:ascii="微软雅黑" w:eastAsia="微软雅黑" w:hAnsi="微软雅黑" w:hint="eastAsia"/>
          <w:szCs w:val="21"/>
        </w:rPr>
        <w:t>控制</w:t>
      </w:r>
      <w:r>
        <w:rPr>
          <w:rFonts w:ascii="微软雅黑" w:eastAsia="微软雅黑" w:hAnsi="微软雅黑" w:hint="eastAsia"/>
          <w:szCs w:val="21"/>
        </w:rPr>
        <w:t>连接</w:t>
      </w:r>
      <w:r w:rsidRPr="007D633F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从端口号和握手报文可以看出</w:t>
      </w:r>
      <w:r w:rsidRPr="007D633F">
        <w:rPr>
          <w:rFonts w:ascii="微软雅黑" w:eastAsia="微软雅黑" w:hAnsi="微软雅黑" w:hint="eastAsia"/>
          <w:szCs w:val="21"/>
        </w:rPr>
        <w:t>客户机端口号50152连接到服务器端口21</w:t>
      </w:r>
    </w:p>
    <w:p w14:paraId="733E3CCC" w14:textId="7ECF5E82" w:rsidR="00FE5013" w:rsidRDefault="00FE5013" w:rsidP="00FE582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26B852A" wp14:editId="01E074FA">
            <wp:extent cx="5256530" cy="1562100"/>
            <wp:effectExtent l="0" t="0" r="1270" b="0"/>
            <wp:docPr id="44" name="Picture 44" descr="NIGE~~30%7BO(8%0}PQAL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NIGE~~30%7BO(8%0}PQALB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10A9" w14:textId="118D2B6A" w:rsidR="003E1E12" w:rsidRDefault="003E1E12" w:rsidP="00FE582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服务器告诉客户机</w:t>
      </w:r>
      <w:r w:rsidR="00F24D55">
        <w:rPr>
          <w:rFonts w:ascii="微软雅黑" w:eastAsia="微软雅黑" w:hAnsi="微软雅黑" w:hint="eastAsia"/>
          <w:szCs w:val="21"/>
        </w:rPr>
        <w:t>数据连接</w:t>
      </w:r>
      <w:r w:rsidR="00603B00">
        <w:rPr>
          <w:rFonts w:ascii="微软雅黑" w:eastAsia="微软雅黑" w:hAnsi="微软雅黑" w:hint="eastAsia"/>
          <w:szCs w:val="21"/>
        </w:rPr>
        <w:t>将要</w:t>
      </w:r>
      <w:r w:rsidR="00F24D55">
        <w:rPr>
          <w:rFonts w:ascii="微软雅黑" w:eastAsia="微软雅黑" w:hAnsi="微软雅黑" w:hint="eastAsia"/>
          <w:szCs w:val="21"/>
        </w:rPr>
        <w:t>使用的端口：</w:t>
      </w:r>
    </w:p>
    <w:p w14:paraId="655BFD0E" w14:textId="37726A54" w:rsidR="00F24D55" w:rsidRDefault="00603B00" w:rsidP="00EF6ABA">
      <w:pPr>
        <w:adjustRightInd w:val="0"/>
        <w:snapToGrid w:val="0"/>
        <w:spacing w:line="360" w:lineRule="auto"/>
        <w:ind w:firstLineChars="200" w:firstLine="420"/>
        <w:jc w:val="center"/>
        <w:rPr>
          <w:rFonts w:ascii="微软雅黑" w:eastAsia="微软雅黑" w:hAnsi="微软雅黑"/>
          <w:szCs w:val="21"/>
        </w:rPr>
      </w:pPr>
      <w:r w:rsidRPr="00603B00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B65FABF" wp14:editId="487E8151">
            <wp:extent cx="3394899" cy="260407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5456" cy="261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34D3" w14:textId="7E90AEA5" w:rsidR="00FE5827" w:rsidRDefault="00FE5827" w:rsidP="00FE582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下图是</w:t>
      </w:r>
      <w:r w:rsidRPr="007D633F">
        <w:rPr>
          <w:rFonts w:ascii="微软雅黑" w:eastAsia="微软雅黑" w:hAnsi="微软雅黑" w:hint="eastAsia"/>
          <w:szCs w:val="21"/>
        </w:rPr>
        <w:t>数据链接</w:t>
      </w:r>
      <w:r w:rsidR="0020138C">
        <w:rPr>
          <w:rFonts w:ascii="微软雅黑" w:eastAsia="微软雅黑" w:hAnsi="微软雅黑" w:hint="eastAsia"/>
          <w:szCs w:val="21"/>
        </w:rPr>
        <w:t>的时序图</w:t>
      </w:r>
      <w:r w:rsidRPr="007D633F">
        <w:rPr>
          <w:rFonts w:ascii="微软雅黑" w:eastAsia="微软雅黑" w:hAnsi="微软雅黑" w:hint="eastAsia"/>
          <w:szCs w:val="21"/>
        </w:rPr>
        <w:t>，服务器端口63202与客户机端口50153连接进行数据传输</w:t>
      </w:r>
      <w:r>
        <w:rPr>
          <w:rFonts w:ascii="微软雅黑" w:eastAsia="微软雅黑" w:hAnsi="微软雅黑" w:hint="eastAsia"/>
          <w:szCs w:val="21"/>
        </w:rPr>
        <w:t>。注意观察握手报文</w:t>
      </w:r>
      <w:r w:rsidR="0020138C">
        <w:rPr>
          <w:rFonts w:ascii="微软雅黑" w:eastAsia="微软雅黑" w:hAnsi="微软雅黑" w:hint="eastAsia"/>
          <w:szCs w:val="21"/>
        </w:rPr>
        <w:t>：</w:t>
      </w:r>
    </w:p>
    <w:p w14:paraId="2434EFA3" w14:textId="77777777" w:rsidR="00FE5013" w:rsidRDefault="00FE5013" w:rsidP="00FE5013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AF450B2" wp14:editId="29C88726">
            <wp:extent cx="5266055" cy="795020"/>
            <wp:effectExtent l="0" t="0" r="0" b="5080"/>
            <wp:docPr id="43" name="Picture 43" descr="`@_6OFDF1JQJ[]1$IV`BN]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`@_6OFDF1JQJ[]1$IV`BN]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5711" w14:textId="67EA0171" w:rsidR="007D633F" w:rsidRPr="007D633F" w:rsidRDefault="001A1E89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传输完成后关闭数据连接的挥手过程：</w:t>
      </w:r>
    </w:p>
    <w:p w14:paraId="32BD12A0" w14:textId="0B52F9EE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DB93AFC" wp14:editId="3F2B4A89">
            <wp:extent cx="5270500" cy="1767208"/>
            <wp:effectExtent l="0" t="0" r="6350" b="4445"/>
            <wp:docPr id="41" name="Picture 41" descr="Screenshot 被动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Screenshot 被动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50"/>
                    <a:stretch/>
                  </pic:blipFill>
                  <pic:spPr bwMode="auto">
                    <a:xfrm>
                      <a:off x="0" y="0"/>
                      <a:ext cx="5270500" cy="17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049BC" w14:textId="0CC8B866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传输FTP服务器文件夹中下载的文件内容的数据报在传输层的信息</w:t>
      </w:r>
      <w:r w:rsidR="00A3492E">
        <w:rPr>
          <w:rFonts w:ascii="微软雅黑" w:eastAsia="微软雅黑" w:hAnsi="微软雅黑" w:hint="eastAsia"/>
          <w:szCs w:val="21"/>
        </w:rPr>
        <w:t>，可见内容就是我们的文件</w:t>
      </w:r>
    </w:p>
    <w:p w14:paraId="46998152" w14:textId="477FC407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6189F94" wp14:editId="706A6093">
            <wp:extent cx="4867924" cy="2826328"/>
            <wp:effectExtent l="0" t="0" r="0" b="0"/>
            <wp:docPr id="40" name="Picture 40" descr="Screenshot 被动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Screenshot 被动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479" cy="283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372B" w14:textId="78F0875C" w:rsidR="006761F9" w:rsidRDefault="00A3492E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由此总结本次</w:t>
      </w:r>
      <w:bookmarkStart w:id="11" w:name="_Hlk122081218"/>
      <w:r>
        <w:rPr>
          <w:rFonts w:ascii="微软雅黑" w:eastAsia="微软雅黑" w:hAnsi="微软雅黑" w:hint="eastAsia"/>
          <w:szCs w:val="21"/>
        </w:rPr>
        <w:t>被动模式F</w:t>
      </w:r>
      <w:r>
        <w:rPr>
          <w:rFonts w:ascii="微软雅黑" w:eastAsia="微软雅黑" w:hAnsi="微软雅黑"/>
          <w:szCs w:val="21"/>
        </w:rPr>
        <w:t>TP</w:t>
      </w:r>
      <w:r>
        <w:rPr>
          <w:rFonts w:ascii="微软雅黑" w:eastAsia="微软雅黑" w:hAnsi="微软雅黑" w:hint="eastAsia"/>
          <w:szCs w:val="21"/>
        </w:rPr>
        <w:t>的传输过程：</w:t>
      </w:r>
    </w:p>
    <w:p w14:paraId="2C32B2CB" w14:textId="18D1854B" w:rsidR="00A3492E" w:rsidRPr="00F93EC1" w:rsidRDefault="00C21761" w:rsidP="00F93EC1">
      <w:pPr>
        <w:pStyle w:val="ListParagraph"/>
        <w:numPr>
          <w:ilvl w:val="0"/>
          <w:numId w:val="2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F93EC1">
        <w:rPr>
          <w:rFonts w:ascii="微软雅黑" w:eastAsia="微软雅黑" w:hAnsi="微软雅黑" w:hint="eastAsia"/>
          <w:szCs w:val="21"/>
        </w:rPr>
        <w:t>服务器监听2</w:t>
      </w:r>
      <w:r w:rsidRPr="00F93EC1">
        <w:rPr>
          <w:rFonts w:ascii="微软雅黑" w:eastAsia="微软雅黑" w:hAnsi="微软雅黑"/>
          <w:szCs w:val="21"/>
        </w:rPr>
        <w:t>1</w:t>
      </w:r>
      <w:r w:rsidRPr="00F93EC1">
        <w:rPr>
          <w:rFonts w:ascii="微软雅黑" w:eastAsia="微软雅黑" w:hAnsi="微软雅黑" w:hint="eastAsia"/>
          <w:szCs w:val="21"/>
        </w:rPr>
        <w:t>端口，客户机使用</w:t>
      </w:r>
      <w:r w:rsidR="00FB5747" w:rsidRPr="00F93EC1">
        <w:rPr>
          <w:rFonts w:ascii="微软雅黑" w:eastAsia="微软雅黑" w:hAnsi="微软雅黑" w:hint="eastAsia"/>
          <w:szCs w:val="21"/>
        </w:rPr>
        <w:t>随机端口（这里是5</w:t>
      </w:r>
      <w:r w:rsidR="00FB5747" w:rsidRPr="00F93EC1">
        <w:rPr>
          <w:rFonts w:ascii="微软雅黑" w:eastAsia="微软雅黑" w:hAnsi="微软雅黑"/>
          <w:szCs w:val="21"/>
        </w:rPr>
        <w:t>0152</w:t>
      </w:r>
      <w:r w:rsidR="00FB5747" w:rsidRPr="00F93EC1">
        <w:rPr>
          <w:rFonts w:ascii="微软雅黑" w:eastAsia="微软雅黑" w:hAnsi="微软雅黑" w:hint="eastAsia"/>
          <w:szCs w:val="21"/>
        </w:rPr>
        <w:t>）连接，这条路作为</w:t>
      </w:r>
      <w:r w:rsidR="00F93EC1" w:rsidRPr="00F93EC1">
        <w:rPr>
          <w:rFonts w:ascii="微软雅黑" w:eastAsia="微软雅黑" w:hAnsi="微软雅黑" w:hint="eastAsia"/>
          <w:szCs w:val="21"/>
        </w:rPr>
        <w:t>控制连接</w:t>
      </w:r>
    </w:p>
    <w:p w14:paraId="16FA3BB6" w14:textId="4C7C0FC4" w:rsidR="00F93EC1" w:rsidRDefault="00CE66DB" w:rsidP="00F93EC1">
      <w:pPr>
        <w:pStyle w:val="ListParagraph"/>
        <w:numPr>
          <w:ilvl w:val="0"/>
          <w:numId w:val="2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传输文件</w:t>
      </w:r>
      <w:r w:rsidR="00EF6ABA">
        <w:rPr>
          <w:rFonts w:ascii="微软雅黑" w:eastAsia="微软雅黑" w:hAnsi="微软雅黑" w:hint="eastAsia"/>
          <w:szCs w:val="21"/>
        </w:rPr>
        <w:t>前</w:t>
      </w:r>
      <w:r>
        <w:rPr>
          <w:rFonts w:ascii="微软雅黑" w:eastAsia="微软雅黑" w:hAnsi="微软雅黑" w:hint="eastAsia"/>
          <w:szCs w:val="21"/>
        </w:rPr>
        <w:t>，</w:t>
      </w:r>
      <w:r w:rsidR="00EF6ABA">
        <w:rPr>
          <w:rFonts w:ascii="微软雅黑" w:eastAsia="微软雅黑" w:hAnsi="微软雅黑" w:hint="eastAsia"/>
          <w:szCs w:val="21"/>
        </w:rPr>
        <w:t>服务器用enter</w:t>
      </w:r>
      <w:r w:rsidR="00EF6ABA">
        <w:rPr>
          <w:rFonts w:ascii="微软雅黑" w:eastAsia="微软雅黑" w:hAnsi="微软雅黑"/>
          <w:szCs w:val="21"/>
        </w:rPr>
        <w:t xml:space="preserve"> </w:t>
      </w:r>
      <w:r w:rsidR="00EF6ABA">
        <w:rPr>
          <w:rFonts w:ascii="微软雅黑" w:eastAsia="微软雅黑" w:hAnsi="微软雅黑" w:hint="eastAsia"/>
          <w:szCs w:val="21"/>
        </w:rPr>
        <w:t>passive</w:t>
      </w:r>
      <w:r w:rsidR="00EF6ABA">
        <w:rPr>
          <w:rFonts w:ascii="微软雅黑" w:eastAsia="微软雅黑" w:hAnsi="微软雅黑"/>
          <w:szCs w:val="21"/>
        </w:rPr>
        <w:t xml:space="preserve"> </w:t>
      </w:r>
      <w:r w:rsidR="00EF6ABA">
        <w:rPr>
          <w:rFonts w:ascii="微软雅黑" w:eastAsia="微软雅黑" w:hAnsi="微软雅黑" w:hint="eastAsia"/>
          <w:szCs w:val="21"/>
        </w:rPr>
        <w:t>mode</w:t>
      </w:r>
      <w:r w:rsidR="002B6981">
        <w:rPr>
          <w:rFonts w:ascii="微软雅黑" w:eastAsia="微软雅黑" w:hAnsi="微软雅黑" w:hint="eastAsia"/>
          <w:szCs w:val="21"/>
        </w:rPr>
        <w:t>告诉客户端使用什么端口（这里是6</w:t>
      </w:r>
      <w:r w:rsidR="002B6981">
        <w:rPr>
          <w:rFonts w:ascii="微软雅黑" w:eastAsia="微软雅黑" w:hAnsi="微软雅黑"/>
          <w:szCs w:val="21"/>
        </w:rPr>
        <w:t>3202</w:t>
      </w:r>
      <w:r w:rsidR="002B6981">
        <w:rPr>
          <w:rFonts w:ascii="微软雅黑" w:eastAsia="微软雅黑" w:hAnsi="微软雅黑" w:hint="eastAsia"/>
          <w:szCs w:val="21"/>
        </w:rPr>
        <w:t>）</w:t>
      </w:r>
    </w:p>
    <w:p w14:paraId="4F04AFF5" w14:textId="78976B0B" w:rsidR="00511855" w:rsidRPr="00F93EC1" w:rsidRDefault="00511855" w:rsidP="00F93EC1">
      <w:pPr>
        <w:pStyle w:val="ListParagraph"/>
        <w:numPr>
          <w:ilvl w:val="0"/>
          <w:numId w:val="2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客户端使用N</w:t>
      </w:r>
      <w:r>
        <w:rPr>
          <w:rFonts w:ascii="微软雅黑" w:eastAsia="微软雅黑" w:hAnsi="微软雅黑"/>
          <w:szCs w:val="21"/>
        </w:rPr>
        <w:t>+1</w:t>
      </w:r>
      <w:r>
        <w:rPr>
          <w:rFonts w:ascii="微软雅黑" w:eastAsia="微软雅黑" w:hAnsi="微软雅黑" w:hint="eastAsia"/>
          <w:szCs w:val="21"/>
        </w:rPr>
        <w:t>端口（这里是5</w:t>
      </w:r>
      <w:r>
        <w:rPr>
          <w:rFonts w:ascii="微软雅黑" w:eastAsia="微软雅黑" w:hAnsi="微软雅黑"/>
          <w:szCs w:val="21"/>
        </w:rPr>
        <w:t>0153</w:t>
      </w:r>
      <w:r>
        <w:rPr>
          <w:rFonts w:ascii="微软雅黑" w:eastAsia="微软雅黑" w:hAnsi="微软雅黑" w:hint="eastAsia"/>
          <w:szCs w:val="21"/>
        </w:rPr>
        <w:t>）连接被告知的端口（这里是6</w:t>
      </w:r>
      <w:r>
        <w:rPr>
          <w:rFonts w:ascii="微软雅黑" w:eastAsia="微软雅黑" w:hAnsi="微软雅黑"/>
          <w:szCs w:val="21"/>
        </w:rPr>
        <w:t>3202</w:t>
      </w:r>
      <w:r>
        <w:rPr>
          <w:rFonts w:ascii="微软雅黑" w:eastAsia="微软雅黑" w:hAnsi="微软雅黑" w:hint="eastAsia"/>
          <w:szCs w:val="21"/>
        </w:rPr>
        <w:t>）</w:t>
      </w:r>
      <w:r w:rsidR="00141657">
        <w:rPr>
          <w:rFonts w:ascii="微软雅黑" w:eastAsia="微软雅黑" w:hAnsi="微软雅黑" w:hint="eastAsia"/>
          <w:szCs w:val="21"/>
        </w:rPr>
        <w:t>，完成数据传输后关闭连接</w:t>
      </w:r>
    </w:p>
    <w:p w14:paraId="4DAC40B9" w14:textId="502EF1F9" w:rsidR="007D633F" w:rsidRPr="007270DF" w:rsidRDefault="007270DF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2" w:name="_Toc122082027"/>
      <w:bookmarkEnd w:id="11"/>
      <w:r w:rsidRPr="007270DF">
        <w:rPr>
          <w:rFonts w:ascii="黑体" w:eastAsia="华文中宋" w:hAnsi="黑体"/>
          <w:sz w:val="44"/>
          <w:szCs w:val="44"/>
        </w:rPr>
        <w:t>3.4</w:t>
      </w:r>
      <w:r w:rsidR="007D633F" w:rsidRPr="007270DF">
        <w:rPr>
          <w:rFonts w:ascii="黑体" w:eastAsia="华文中宋" w:hAnsi="黑体" w:hint="eastAsia"/>
          <w:sz w:val="44"/>
          <w:szCs w:val="44"/>
        </w:rPr>
        <w:t>主动</w:t>
      </w:r>
      <w:r w:rsidRPr="007270DF">
        <w:rPr>
          <w:rFonts w:ascii="黑体" w:eastAsia="华文中宋" w:hAnsi="黑体" w:hint="eastAsia"/>
          <w:sz w:val="44"/>
          <w:szCs w:val="44"/>
        </w:rPr>
        <w:t>模式</w:t>
      </w:r>
      <w:bookmarkEnd w:id="12"/>
    </w:p>
    <w:p w14:paraId="3D8E6547" w14:textId="5BFED037" w:rsidR="00141657" w:rsidRDefault="00141657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切换到主动模式的连接参数，连接服务器。</w:t>
      </w:r>
    </w:p>
    <w:p w14:paraId="1F3CC551" w14:textId="5733E2C8" w:rsidR="00141657" w:rsidRPr="007D633F" w:rsidRDefault="00141657" w:rsidP="00141657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下图是连接的时序图和握手报文，</w:t>
      </w:r>
      <w:r w:rsidRPr="007D633F">
        <w:rPr>
          <w:rFonts w:ascii="微软雅黑" w:eastAsia="微软雅黑" w:hAnsi="微软雅黑" w:hint="eastAsia"/>
          <w:szCs w:val="21"/>
        </w:rPr>
        <w:t>控制连接 客户机端口50160与服务器端口21连接</w:t>
      </w:r>
    </w:p>
    <w:p w14:paraId="643BC5EF" w14:textId="7DBF0266" w:rsidR="007D633F" w:rsidRPr="007D633F" w:rsidRDefault="007D633F" w:rsidP="00141657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E8611AD" wp14:editId="2946BCAA">
            <wp:extent cx="6693207" cy="1515580"/>
            <wp:effectExtent l="0" t="0" r="0" b="8890"/>
            <wp:docPr id="38" name="Picture 38" descr="A6HUOCL5{0DANI{_RTS3%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A6HUOCL5{0DANI{_RTS3%9O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49" cy="153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905B" w14:textId="77777777" w:rsidR="00CA35AA" w:rsidRPr="007D633F" w:rsidRDefault="00CA35AA" w:rsidP="00CA35AA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客户端使用PORT命令通过控制连接把数据端口号50161发送给服务器</w:t>
      </w:r>
    </w:p>
    <w:p w14:paraId="036EBA6F" w14:textId="28E3A6CA" w:rsid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8609067" wp14:editId="2AE77D8B">
            <wp:extent cx="5266055" cy="3014345"/>
            <wp:effectExtent l="0" t="0" r="0" b="0"/>
            <wp:docPr id="36" name="Picture 36" descr="Screenshot 主动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Screenshot 主动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FCF9" w14:textId="5D9379D7" w:rsidR="00CA35AA" w:rsidRPr="007D633F" w:rsidRDefault="00CA35AA" w:rsidP="008F1CA2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服务器确认：</w:t>
      </w:r>
      <w:r w:rsidR="008F1CA2" w:rsidRPr="007D633F">
        <w:rPr>
          <w:rFonts w:ascii="微软雅黑" w:eastAsia="微软雅黑" w:hAnsi="微软雅黑" w:hint="eastAsia"/>
          <w:szCs w:val="21"/>
        </w:rPr>
        <w:t>port命令发送成功</w:t>
      </w:r>
    </w:p>
    <w:p w14:paraId="06A235ED" w14:textId="6406DB60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B90B62E" wp14:editId="41869B76">
            <wp:extent cx="5270500" cy="3037205"/>
            <wp:effectExtent l="0" t="0" r="6350" b="0"/>
            <wp:docPr id="35" name="Picture 35" descr="Screenshot 主动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Screenshot 主动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6A7D" w14:textId="50A6C6ED" w:rsidR="007D633F" w:rsidRPr="007D633F" w:rsidRDefault="008F1CA2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建立数据传输连接的时序图：注意观察握手报文，此时服务器</w:t>
      </w:r>
      <w:r w:rsidR="0080364D">
        <w:rPr>
          <w:rFonts w:ascii="微软雅黑" w:eastAsia="微软雅黑" w:hAnsi="微软雅黑" w:hint="eastAsia"/>
          <w:szCs w:val="21"/>
        </w:rPr>
        <w:t>的6</w:t>
      </w:r>
      <w:r w:rsidR="0080364D">
        <w:rPr>
          <w:rFonts w:ascii="微软雅黑" w:eastAsia="微软雅黑" w:hAnsi="微软雅黑"/>
          <w:szCs w:val="21"/>
        </w:rPr>
        <w:t>1282</w:t>
      </w:r>
      <w:r w:rsidR="0080364D">
        <w:rPr>
          <w:rFonts w:ascii="微软雅黑" w:eastAsia="微软雅黑" w:hAnsi="微软雅黑" w:hint="eastAsia"/>
          <w:szCs w:val="21"/>
        </w:rPr>
        <w:t>连接到客户机的5</w:t>
      </w:r>
      <w:r w:rsidR="0080364D">
        <w:rPr>
          <w:rFonts w:ascii="微软雅黑" w:eastAsia="微软雅黑" w:hAnsi="微软雅黑"/>
          <w:szCs w:val="21"/>
        </w:rPr>
        <w:t>0161</w:t>
      </w:r>
      <w:r w:rsidR="0080364D">
        <w:rPr>
          <w:rFonts w:ascii="微软雅黑" w:eastAsia="微软雅黑" w:hAnsi="微软雅黑" w:hint="eastAsia"/>
          <w:szCs w:val="21"/>
        </w:rPr>
        <w:t>（为什么服务器不用2</w:t>
      </w:r>
      <w:r w:rsidR="0080364D">
        <w:rPr>
          <w:rFonts w:ascii="微软雅黑" w:eastAsia="微软雅黑" w:hAnsi="微软雅黑"/>
          <w:szCs w:val="21"/>
        </w:rPr>
        <w:t>0</w:t>
      </w:r>
      <w:r w:rsidR="0080364D">
        <w:rPr>
          <w:rFonts w:ascii="微软雅黑" w:eastAsia="微软雅黑" w:hAnsi="微软雅黑" w:hint="eastAsia"/>
          <w:szCs w:val="21"/>
        </w:rPr>
        <w:t>，后面我会解释）</w:t>
      </w:r>
    </w:p>
    <w:p w14:paraId="2B41FBD9" w14:textId="1D4ECEEF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3EF255D" wp14:editId="41F2DE81">
            <wp:extent cx="5266055" cy="1158240"/>
            <wp:effectExtent l="0" t="0" r="0" b="3810"/>
            <wp:docPr id="33" name="Picture 33" descr="G[L6I%JWR7UHX}@ANT~N1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G[L6I%JWR7UHX}@ANT~N1I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885B" w14:textId="5762383D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服务器端口与客户机端口50161连接进行数据传输</w:t>
      </w:r>
      <w:r w:rsidR="0080364D">
        <w:rPr>
          <w:rFonts w:ascii="微软雅黑" w:eastAsia="微软雅黑" w:hAnsi="微软雅黑" w:hint="eastAsia"/>
          <w:szCs w:val="21"/>
        </w:rPr>
        <w:t>，内容是文件内容</w:t>
      </w:r>
      <w:r w:rsidR="004E0CC2">
        <w:rPr>
          <w:rFonts w:ascii="微软雅黑" w:eastAsia="微软雅黑" w:hAnsi="微软雅黑" w:hint="eastAsia"/>
          <w:szCs w:val="21"/>
        </w:rPr>
        <w:t>。在主动模式下数据传输走的是纯T</w:t>
      </w:r>
      <w:r w:rsidR="004E0CC2">
        <w:rPr>
          <w:rFonts w:ascii="微软雅黑" w:eastAsia="微软雅黑" w:hAnsi="微软雅黑"/>
          <w:szCs w:val="21"/>
        </w:rPr>
        <w:t>CP</w:t>
      </w:r>
      <w:r w:rsidR="004E0CC2">
        <w:rPr>
          <w:rFonts w:ascii="微软雅黑" w:eastAsia="微软雅黑" w:hAnsi="微软雅黑" w:hint="eastAsia"/>
          <w:szCs w:val="21"/>
        </w:rPr>
        <w:t>报文</w:t>
      </w:r>
      <w:r w:rsidR="0018300A">
        <w:rPr>
          <w:rFonts w:ascii="微软雅黑" w:eastAsia="微软雅黑" w:hAnsi="微软雅黑" w:hint="eastAsia"/>
          <w:szCs w:val="21"/>
        </w:rPr>
        <w:t>，而不显示为F</w:t>
      </w:r>
      <w:r w:rsidR="0018300A">
        <w:rPr>
          <w:rFonts w:ascii="微软雅黑" w:eastAsia="微软雅黑" w:hAnsi="微软雅黑"/>
          <w:szCs w:val="21"/>
        </w:rPr>
        <w:t>TP</w:t>
      </w:r>
      <w:r w:rsidR="0018300A">
        <w:rPr>
          <w:rFonts w:ascii="微软雅黑" w:eastAsia="微软雅黑" w:hAnsi="微软雅黑" w:hint="eastAsia"/>
          <w:szCs w:val="21"/>
        </w:rPr>
        <w:t>，这是程序本身的设计</w:t>
      </w:r>
    </w:p>
    <w:p w14:paraId="3A7B2190" w14:textId="1352795E" w:rsidR="007D633F" w:rsidRPr="007D633F" w:rsidRDefault="007D633F" w:rsidP="0080364D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879220B" wp14:editId="1E347BB4">
            <wp:extent cx="5266055" cy="3041650"/>
            <wp:effectExtent l="0" t="0" r="0" b="6350"/>
            <wp:docPr id="32" name="Picture 32" descr="Screenshot 主动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Screenshot 主动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70EC" w14:textId="4366FFA4" w:rsid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 w:hint="eastAsia"/>
          <w:szCs w:val="21"/>
        </w:rPr>
        <w:t>操作结束</w:t>
      </w:r>
      <w:r w:rsidR="0080364D">
        <w:rPr>
          <w:rFonts w:ascii="微软雅黑" w:eastAsia="微软雅黑" w:hAnsi="微软雅黑" w:hint="eastAsia"/>
          <w:szCs w:val="21"/>
        </w:rPr>
        <w:t>，</w:t>
      </w:r>
      <w:r w:rsidR="002D5131" w:rsidRPr="007D633F">
        <w:rPr>
          <w:rFonts w:ascii="微软雅黑" w:eastAsia="微软雅黑" w:hAnsi="微软雅黑" w:hint="eastAsia"/>
          <w:szCs w:val="21"/>
        </w:rPr>
        <w:t>服务器从21端口发送给客户机50160端口</w:t>
      </w:r>
      <w:r w:rsidR="002D5131">
        <w:rPr>
          <w:rFonts w:ascii="微软雅黑" w:eastAsia="微软雅黑" w:hAnsi="微软雅黑" w:hint="eastAsia"/>
          <w:szCs w:val="21"/>
        </w:rPr>
        <w:t>告知传输完成，</w:t>
      </w:r>
      <w:r w:rsidR="0080364D">
        <w:rPr>
          <w:rFonts w:ascii="微软雅黑" w:eastAsia="微软雅黑" w:hAnsi="微软雅黑" w:hint="eastAsia"/>
          <w:szCs w:val="21"/>
        </w:rPr>
        <w:t>关闭</w:t>
      </w:r>
      <w:r w:rsidR="002D5131">
        <w:rPr>
          <w:rFonts w:ascii="微软雅黑" w:eastAsia="微软雅黑" w:hAnsi="微软雅黑" w:hint="eastAsia"/>
          <w:szCs w:val="21"/>
        </w:rPr>
        <w:t>数据连接</w:t>
      </w:r>
      <w:r w:rsidRPr="007D633F">
        <w:rPr>
          <w:rFonts w:ascii="微软雅黑" w:eastAsia="微软雅黑" w:hAnsi="微软雅黑" w:hint="eastAsia"/>
          <w:szCs w:val="21"/>
        </w:rPr>
        <w:t>，</w:t>
      </w:r>
      <w:r w:rsidR="002D5131" w:rsidRPr="007D633F">
        <w:rPr>
          <w:rFonts w:ascii="微软雅黑" w:eastAsia="微软雅黑" w:hAnsi="微软雅黑"/>
          <w:szCs w:val="21"/>
        </w:rPr>
        <w:t xml:space="preserve"> </w:t>
      </w:r>
      <w:r w:rsidR="002D5131">
        <w:rPr>
          <w:rFonts w:ascii="微软雅黑" w:eastAsia="微软雅黑" w:hAnsi="微软雅黑" w:hint="eastAsia"/>
          <w:szCs w:val="21"/>
        </w:rPr>
        <w:t>注意观察挥手报文：</w:t>
      </w:r>
    </w:p>
    <w:p w14:paraId="3F718E9C" w14:textId="4C64E79B" w:rsidR="002D5131" w:rsidRPr="007D633F" w:rsidRDefault="00867762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67762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61600A5" wp14:editId="4E42BA1A">
            <wp:extent cx="6645910" cy="1068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7B1" w14:textId="5201F06E" w:rsidR="00867762" w:rsidRDefault="00867762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总结：主动模式的传输过程：</w:t>
      </w:r>
    </w:p>
    <w:p w14:paraId="337FA01E" w14:textId="22071D32" w:rsidR="00867762" w:rsidRPr="005728C8" w:rsidRDefault="005728C8" w:rsidP="005728C8">
      <w:pPr>
        <w:pStyle w:val="ListParagraph"/>
        <w:numPr>
          <w:ilvl w:val="0"/>
          <w:numId w:val="3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5728C8">
        <w:rPr>
          <w:rFonts w:ascii="微软雅黑" w:eastAsia="微软雅黑" w:hAnsi="微软雅黑" w:hint="eastAsia"/>
          <w:szCs w:val="21"/>
        </w:rPr>
        <w:t>服务器打开2</w:t>
      </w:r>
      <w:r w:rsidRPr="005728C8">
        <w:rPr>
          <w:rFonts w:ascii="微软雅黑" w:eastAsia="微软雅黑" w:hAnsi="微软雅黑"/>
          <w:szCs w:val="21"/>
        </w:rPr>
        <w:t>1</w:t>
      </w:r>
      <w:r w:rsidRPr="005728C8">
        <w:rPr>
          <w:rFonts w:ascii="微软雅黑" w:eastAsia="微软雅黑" w:hAnsi="微软雅黑" w:hint="eastAsia"/>
          <w:szCs w:val="21"/>
        </w:rPr>
        <w:t>端口</w:t>
      </w:r>
    </w:p>
    <w:p w14:paraId="3A3518D9" w14:textId="484A5BE4" w:rsidR="005728C8" w:rsidRDefault="00446A56" w:rsidP="005728C8">
      <w:pPr>
        <w:pStyle w:val="ListParagraph"/>
        <w:numPr>
          <w:ilvl w:val="0"/>
          <w:numId w:val="3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客户机使用随机端口（5</w:t>
      </w:r>
      <w:r>
        <w:rPr>
          <w:rFonts w:ascii="微软雅黑" w:eastAsia="微软雅黑" w:hAnsi="微软雅黑"/>
          <w:szCs w:val="21"/>
        </w:rPr>
        <w:t>01</w:t>
      </w:r>
      <w:r w:rsidR="00B77FC7">
        <w:rPr>
          <w:rFonts w:ascii="微软雅黑" w:eastAsia="微软雅黑" w:hAnsi="微软雅黑"/>
          <w:szCs w:val="21"/>
        </w:rPr>
        <w:t>60</w:t>
      </w:r>
      <w:r>
        <w:rPr>
          <w:rFonts w:ascii="微软雅黑" w:eastAsia="微软雅黑" w:hAnsi="微软雅黑" w:hint="eastAsia"/>
          <w:szCs w:val="21"/>
        </w:rPr>
        <w:t>）连接到2</w:t>
      </w:r>
      <w:r>
        <w:rPr>
          <w:rFonts w:ascii="微软雅黑" w:eastAsia="微软雅黑" w:hAnsi="微软雅黑"/>
          <w:szCs w:val="21"/>
        </w:rPr>
        <w:t>1</w:t>
      </w:r>
      <w:r>
        <w:rPr>
          <w:rFonts w:ascii="微软雅黑" w:eastAsia="微软雅黑" w:hAnsi="微软雅黑" w:hint="eastAsia"/>
          <w:szCs w:val="21"/>
        </w:rPr>
        <w:t>作为数据连接</w:t>
      </w:r>
    </w:p>
    <w:p w14:paraId="1F1DD935" w14:textId="634B6E6A" w:rsidR="00360F88" w:rsidRDefault="00360F88" w:rsidP="005728C8">
      <w:pPr>
        <w:pStyle w:val="ListParagraph"/>
        <w:numPr>
          <w:ilvl w:val="0"/>
          <w:numId w:val="3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客户机开放N</w:t>
      </w:r>
      <w:r>
        <w:rPr>
          <w:rFonts w:ascii="微软雅黑" w:eastAsia="微软雅黑" w:hAnsi="微软雅黑"/>
          <w:szCs w:val="21"/>
        </w:rPr>
        <w:t>+1</w:t>
      </w:r>
      <w:r>
        <w:rPr>
          <w:rFonts w:ascii="微软雅黑" w:eastAsia="微软雅黑" w:hAnsi="微软雅黑" w:hint="eastAsia"/>
          <w:szCs w:val="21"/>
        </w:rPr>
        <w:t>端口（5</w:t>
      </w:r>
      <w:r>
        <w:rPr>
          <w:rFonts w:ascii="微软雅黑" w:eastAsia="微软雅黑" w:hAnsi="微软雅黑"/>
          <w:szCs w:val="21"/>
        </w:rPr>
        <w:t>01</w:t>
      </w:r>
      <w:r w:rsidR="00B77FC7">
        <w:rPr>
          <w:rFonts w:ascii="微软雅黑" w:eastAsia="微软雅黑" w:hAnsi="微软雅黑"/>
          <w:szCs w:val="21"/>
        </w:rPr>
        <w:t>61</w:t>
      </w:r>
      <w:r>
        <w:rPr>
          <w:rFonts w:ascii="微软雅黑" w:eastAsia="微软雅黑" w:hAnsi="微软雅黑" w:hint="eastAsia"/>
          <w:szCs w:val="21"/>
        </w:rPr>
        <w:t>）</w:t>
      </w:r>
      <w:r w:rsidR="00B77FC7">
        <w:rPr>
          <w:rFonts w:ascii="微软雅黑" w:eastAsia="微软雅黑" w:hAnsi="微软雅黑" w:hint="eastAsia"/>
          <w:szCs w:val="21"/>
        </w:rPr>
        <w:t>，并且告诉服务器使用</w:t>
      </w:r>
      <w:r w:rsidR="0073717D">
        <w:rPr>
          <w:rFonts w:ascii="微软雅黑" w:eastAsia="微软雅黑" w:hAnsi="微软雅黑" w:hint="eastAsia"/>
          <w:szCs w:val="21"/>
        </w:rPr>
        <w:t>主动模式，并告知端口号</w:t>
      </w:r>
    </w:p>
    <w:p w14:paraId="7348F653" w14:textId="2E3F866A" w:rsidR="0073717D" w:rsidRDefault="0073717D" w:rsidP="005728C8">
      <w:pPr>
        <w:pStyle w:val="ListParagraph"/>
        <w:numPr>
          <w:ilvl w:val="0"/>
          <w:numId w:val="3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服务器使用某个端口（多数情况下是2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，但不一定）连接N</w:t>
      </w:r>
      <w:r>
        <w:rPr>
          <w:rFonts w:ascii="微软雅黑" w:eastAsia="微软雅黑" w:hAnsi="微软雅黑"/>
          <w:szCs w:val="21"/>
        </w:rPr>
        <w:t>+1</w:t>
      </w:r>
      <w:r>
        <w:rPr>
          <w:rFonts w:ascii="微软雅黑" w:eastAsia="微软雅黑" w:hAnsi="微软雅黑" w:hint="eastAsia"/>
          <w:szCs w:val="21"/>
        </w:rPr>
        <w:t>端口（5</w:t>
      </w:r>
      <w:r>
        <w:rPr>
          <w:rFonts w:ascii="微软雅黑" w:eastAsia="微软雅黑" w:hAnsi="微软雅黑"/>
          <w:szCs w:val="21"/>
        </w:rPr>
        <w:t>0161</w:t>
      </w:r>
      <w:r>
        <w:rPr>
          <w:rFonts w:ascii="微软雅黑" w:eastAsia="微软雅黑" w:hAnsi="微软雅黑" w:hint="eastAsia"/>
          <w:szCs w:val="21"/>
        </w:rPr>
        <w:t>），使用纯T</w:t>
      </w:r>
      <w:r>
        <w:rPr>
          <w:rFonts w:ascii="微软雅黑" w:eastAsia="微软雅黑" w:hAnsi="微软雅黑"/>
          <w:szCs w:val="21"/>
        </w:rPr>
        <w:t>CP</w:t>
      </w:r>
      <w:r>
        <w:rPr>
          <w:rFonts w:ascii="微软雅黑" w:eastAsia="微软雅黑" w:hAnsi="微软雅黑" w:hint="eastAsia"/>
          <w:szCs w:val="21"/>
        </w:rPr>
        <w:t>完成数据传输</w:t>
      </w:r>
    </w:p>
    <w:p w14:paraId="64B17300" w14:textId="520C9A9D" w:rsidR="0073717D" w:rsidRPr="005728C8" w:rsidRDefault="0073717D" w:rsidP="005728C8">
      <w:pPr>
        <w:pStyle w:val="ListParagraph"/>
        <w:numPr>
          <w:ilvl w:val="0"/>
          <w:numId w:val="3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关闭数据连接</w:t>
      </w:r>
    </w:p>
    <w:p w14:paraId="04CFDEE3" w14:textId="09DF3B10" w:rsidR="007D633F" w:rsidRPr="007270DF" w:rsidRDefault="007270DF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3" w:name="_Toc122082028"/>
      <w:r w:rsidRPr="007270DF">
        <w:rPr>
          <w:rFonts w:ascii="黑体" w:eastAsia="华文中宋" w:hAnsi="黑体" w:hint="eastAsia"/>
          <w:sz w:val="44"/>
          <w:szCs w:val="44"/>
        </w:rPr>
        <w:t>3</w:t>
      </w:r>
      <w:r w:rsidRPr="007270DF">
        <w:rPr>
          <w:rFonts w:ascii="黑体" w:eastAsia="华文中宋" w:hAnsi="黑体"/>
          <w:sz w:val="44"/>
          <w:szCs w:val="44"/>
        </w:rPr>
        <w:t>.5</w:t>
      </w:r>
      <w:r w:rsidRPr="007270DF">
        <w:rPr>
          <w:rFonts w:ascii="黑体" w:eastAsia="华文中宋" w:hAnsi="黑体" w:hint="eastAsia"/>
          <w:sz w:val="44"/>
          <w:szCs w:val="44"/>
        </w:rPr>
        <w:t>（补充）</w:t>
      </w:r>
      <w:r w:rsidR="007D633F" w:rsidRPr="007270DF">
        <w:rPr>
          <w:rFonts w:ascii="黑体" w:eastAsia="华文中宋" w:hAnsi="黑体" w:hint="eastAsia"/>
          <w:sz w:val="44"/>
          <w:szCs w:val="44"/>
        </w:rPr>
        <w:t>主动工作模式下的上传数据</w:t>
      </w:r>
      <w:bookmarkEnd w:id="13"/>
    </w:p>
    <w:p w14:paraId="39B45810" w14:textId="614B8A19" w:rsidR="00867762" w:rsidRPr="00867762" w:rsidRDefault="00867762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原理和主动模式下载一样的，这里只演示过程，不再解释原因</w:t>
      </w:r>
    </w:p>
    <w:p w14:paraId="35A65314" w14:textId="4AA28670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0740884" wp14:editId="36648DD9">
            <wp:extent cx="5266055" cy="2798445"/>
            <wp:effectExtent l="0" t="0" r="0" b="1905"/>
            <wp:docPr id="30" name="Picture 30" descr="Screenshot 主动上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 descr="Screenshot 主动上传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0D2A" w14:textId="77777777" w:rsidR="00867762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E775DF5" wp14:editId="754563B6">
            <wp:extent cx="5270500" cy="3041650"/>
            <wp:effectExtent l="0" t="0" r="6350" b="6350"/>
            <wp:docPr id="29" name="Picture 29" descr="Screenshot 主动上传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 descr="Screenshot 主动上传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D421" w14:textId="77777777" w:rsidR="00867762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45C6E13" wp14:editId="28E64038">
            <wp:extent cx="5270500" cy="3041650"/>
            <wp:effectExtent l="0" t="0" r="6350" b="6350"/>
            <wp:docPr id="28" name="Picture 28" descr="Screenshot 主动上传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Screenshot 主动上传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EAFA" w14:textId="3A3FA800" w:rsidR="007D633F" w:rsidRPr="007D633F" w:rsidRDefault="007D633F" w:rsidP="007D633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D633F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8F7ADD7" wp14:editId="14B0AC18">
            <wp:extent cx="5270500" cy="3060065"/>
            <wp:effectExtent l="0" t="0" r="6350" b="6985"/>
            <wp:docPr id="27" name="Picture 27" descr="Screenshot 主动上传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Screenshot 主动上传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FAF2" w14:textId="481C56BC" w:rsidR="007D633F" w:rsidRPr="006E0B68" w:rsidRDefault="004F3790" w:rsidP="006E0B68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4" w:name="_Toc122082029"/>
      <w:r w:rsidRPr="006E0B68">
        <w:rPr>
          <w:rFonts w:ascii="黑体" w:eastAsia="黑体" w:hAnsi="黑体" w:hint="eastAsia"/>
          <w:b/>
          <w:bCs/>
          <w:sz w:val="52"/>
          <w:szCs w:val="52"/>
        </w:rPr>
        <w:t>4</w:t>
      </w:r>
      <w:r w:rsidRPr="006E0B68">
        <w:rPr>
          <w:rFonts w:ascii="黑体" w:eastAsia="黑体" w:hAnsi="黑体"/>
          <w:b/>
          <w:bCs/>
          <w:sz w:val="52"/>
          <w:szCs w:val="52"/>
        </w:rPr>
        <w:t>.</w:t>
      </w:r>
      <w:r w:rsidR="005054D1" w:rsidRPr="006E0B68">
        <w:rPr>
          <w:rFonts w:ascii="黑体" w:eastAsia="黑体" w:hAnsi="黑体" w:hint="eastAsia"/>
          <w:b/>
          <w:bCs/>
          <w:sz w:val="52"/>
          <w:szCs w:val="52"/>
        </w:rPr>
        <w:t>试验总结</w:t>
      </w:r>
      <w:bookmarkEnd w:id="14"/>
    </w:p>
    <w:p w14:paraId="6E19B5D9" w14:textId="77777777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被动模式</w:t>
      </w:r>
      <w:r w:rsidRPr="007270DF">
        <w:rPr>
          <w:rFonts w:ascii="微软雅黑" w:eastAsia="微软雅黑" w:hAnsi="微软雅黑"/>
          <w:szCs w:val="21"/>
        </w:rPr>
        <w:t>FTP的传输过程：</w:t>
      </w:r>
    </w:p>
    <w:p w14:paraId="6B62383F" w14:textId="43619F12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1）</w:t>
      </w:r>
      <w:r w:rsidRPr="007270DF">
        <w:rPr>
          <w:rFonts w:ascii="微软雅黑" w:eastAsia="微软雅黑" w:hAnsi="微软雅黑"/>
          <w:szCs w:val="21"/>
        </w:rPr>
        <w:tab/>
        <w:t>服务器监听21端口，客户机使用随机端口连接，这条路作为控制连接</w:t>
      </w:r>
    </w:p>
    <w:p w14:paraId="3214B0D0" w14:textId="13204D5C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2）</w:t>
      </w:r>
      <w:r w:rsidRPr="007270DF">
        <w:rPr>
          <w:rFonts w:ascii="微软雅黑" w:eastAsia="微软雅黑" w:hAnsi="微软雅黑"/>
          <w:szCs w:val="21"/>
        </w:rPr>
        <w:tab/>
        <w:t>传输文件前，服务器用enter passive mode告诉客户端使用什么端口</w:t>
      </w:r>
    </w:p>
    <w:p w14:paraId="540E61F2" w14:textId="31BF51FD" w:rsidR="005054D1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3）</w:t>
      </w:r>
      <w:r w:rsidRPr="007270DF">
        <w:rPr>
          <w:rFonts w:ascii="微软雅黑" w:eastAsia="微软雅黑" w:hAnsi="微软雅黑"/>
          <w:szCs w:val="21"/>
        </w:rPr>
        <w:tab/>
        <w:t>客户端使用N+1端口连接被告知的端口，完成数据传输后关闭连接</w:t>
      </w:r>
    </w:p>
    <w:p w14:paraId="46608EFB" w14:textId="77777777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主动模式的传输过程：</w:t>
      </w:r>
    </w:p>
    <w:p w14:paraId="015A10EC" w14:textId="77777777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1）</w:t>
      </w:r>
      <w:r w:rsidRPr="007270DF">
        <w:rPr>
          <w:rFonts w:ascii="微软雅黑" w:eastAsia="微软雅黑" w:hAnsi="微软雅黑"/>
          <w:szCs w:val="21"/>
        </w:rPr>
        <w:tab/>
        <w:t>服务器打开21端口</w:t>
      </w:r>
    </w:p>
    <w:p w14:paraId="7747EA20" w14:textId="13B91B06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2）</w:t>
      </w:r>
      <w:r w:rsidRPr="007270DF">
        <w:rPr>
          <w:rFonts w:ascii="微软雅黑" w:eastAsia="微软雅黑" w:hAnsi="微软雅黑"/>
          <w:szCs w:val="21"/>
        </w:rPr>
        <w:tab/>
        <w:t>客户机使用随机端口连接到21作为数据连接</w:t>
      </w:r>
    </w:p>
    <w:p w14:paraId="1CEDB6E7" w14:textId="3F4E6CED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3）</w:t>
      </w:r>
      <w:r w:rsidRPr="007270DF">
        <w:rPr>
          <w:rFonts w:ascii="微软雅黑" w:eastAsia="微软雅黑" w:hAnsi="微软雅黑"/>
          <w:szCs w:val="21"/>
        </w:rPr>
        <w:tab/>
        <w:t>客户机开放N+1端口，并且告诉服务器使用主动模式，并告知端口号</w:t>
      </w:r>
    </w:p>
    <w:p w14:paraId="668E82DF" w14:textId="3EB59F55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4）</w:t>
      </w:r>
      <w:r w:rsidRPr="007270DF">
        <w:rPr>
          <w:rFonts w:ascii="微软雅黑" w:eastAsia="微软雅黑" w:hAnsi="微软雅黑"/>
          <w:szCs w:val="21"/>
        </w:rPr>
        <w:tab/>
        <w:t>服务器使用某个端口（多数情况下是20，但不一定）连接N+1端口，使用纯TCP完成数据传输</w:t>
      </w:r>
    </w:p>
    <w:p w14:paraId="13AE012E" w14:textId="043FA5BE" w:rsidR="007270DF" w:rsidRPr="007270DF" w:rsidRDefault="007270DF" w:rsidP="007270D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7270DF">
        <w:rPr>
          <w:rFonts w:ascii="微软雅黑" w:eastAsia="微软雅黑" w:hAnsi="微软雅黑" w:hint="eastAsia"/>
          <w:szCs w:val="21"/>
        </w:rPr>
        <w:t>（</w:t>
      </w:r>
      <w:r w:rsidRPr="007270DF">
        <w:rPr>
          <w:rFonts w:ascii="微软雅黑" w:eastAsia="微软雅黑" w:hAnsi="微软雅黑"/>
          <w:szCs w:val="21"/>
        </w:rPr>
        <w:t>5）</w:t>
      </w:r>
      <w:r w:rsidRPr="007270DF">
        <w:rPr>
          <w:rFonts w:ascii="微软雅黑" w:eastAsia="微软雅黑" w:hAnsi="微软雅黑"/>
          <w:szCs w:val="21"/>
        </w:rPr>
        <w:tab/>
        <w:t>关闭数据连接</w:t>
      </w:r>
    </w:p>
    <w:p w14:paraId="459A88BB" w14:textId="44A38D74" w:rsidR="005054D1" w:rsidRPr="006E0B68" w:rsidRDefault="004F3790" w:rsidP="006E0B68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5" w:name="_Toc122082030"/>
      <w:r w:rsidRPr="006E0B68">
        <w:rPr>
          <w:rFonts w:ascii="黑体" w:eastAsia="黑体" w:hAnsi="黑体" w:hint="eastAsia"/>
          <w:b/>
          <w:bCs/>
          <w:sz w:val="52"/>
          <w:szCs w:val="52"/>
        </w:rPr>
        <w:t>5</w:t>
      </w:r>
      <w:r w:rsidRPr="006E0B68">
        <w:rPr>
          <w:rFonts w:ascii="黑体" w:eastAsia="黑体" w:hAnsi="黑体"/>
          <w:b/>
          <w:bCs/>
          <w:sz w:val="52"/>
          <w:szCs w:val="52"/>
        </w:rPr>
        <w:t>.</w:t>
      </w:r>
      <w:r w:rsidRPr="006E0B68">
        <w:rPr>
          <w:rFonts w:ascii="黑体" w:eastAsia="黑体" w:hAnsi="黑体" w:hint="eastAsia"/>
          <w:b/>
          <w:bCs/>
          <w:sz w:val="52"/>
          <w:szCs w:val="52"/>
        </w:rPr>
        <w:t>非预期现象及原因探讨</w:t>
      </w:r>
      <w:bookmarkEnd w:id="15"/>
    </w:p>
    <w:p w14:paraId="4E40FA54" w14:textId="24D1D1AB" w:rsidR="007270DF" w:rsidRPr="007270DF" w:rsidRDefault="007270DF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6" w:name="_Toc122082031"/>
      <w:r w:rsidRPr="007270DF">
        <w:rPr>
          <w:rFonts w:ascii="黑体" w:eastAsia="华文中宋" w:hAnsi="黑体"/>
          <w:sz w:val="44"/>
          <w:szCs w:val="44"/>
        </w:rPr>
        <w:t>5.1</w:t>
      </w:r>
      <w:r w:rsidRPr="007270DF">
        <w:rPr>
          <w:rFonts w:ascii="黑体" w:eastAsia="华文中宋" w:hAnsi="黑体" w:hint="eastAsia"/>
          <w:sz w:val="44"/>
          <w:szCs w:val="44"/>
        </w:rPr>
        <w:t>描述</w:t>
      </w:r>
      <w:bookmarkEnd w:id="16"/>
    </w:p>
    <w:p w14:paraId="2A4D77C6" w14:textId="65B43ACF" w:rsid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奇怪的现象：主动模式不绑定2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</w:t>
      </w:r>
    </w:p>
    <w:p w14:paraId="1E1DFE28" w14:textId="3DE4DA13" w:rsidR="001E5929" w:rsidRPr="007270DF" w:rsidRDefault="007270DF" w:rsidP="007270DF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7" w:name="_Toc122082032"/>
      <w:r w:rsidRPr="007270DF">
        <w:rPr>
          <w:rFonts w:ascii="黑体" w:eastAsia="华文中宋" w:hAnsi="黑体" w:hint="eastAsia"/>
          <w:sz w:val="44"/>
          <w:szCs w:val="44"/>
        </w:rPr>
        <w:t>5</w:t>
      </w:r>
      <w:r w:rsidRPr="007270DF">
        <w:rPr>
          <w:rFonts w:ascii="黑体" w:eastAsia="华文中宋" w:hAnsi="黑体"/>
          <w:sz w:val="44"/>
          <w:szCs w:val="44"/>
        </w:rPr>
        <w:t>.2</w:t>
      </w:r>
      <w:r w:rsidR="001E5929" w:rsidRPr="007270DF">
        <w:rPr>
          <w:rFonts w:ascii="黑体" w:eastAsia="华文中宋" w:hAnsi="黑体" w:hint="eastAsia"/>
          <w:sz w:val="44"/>
          <w:szCs w:val="44"/>
        </w:rPr>
        <w:t>原因猜测</w:t>
      </w:r>
      <w:bookmarkEnd w:id="17"/>
    </w:p>
    <w:p w14:paraId="47752D7D" w14:textId="04030945" w:rsid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1</w:t>
      </w:r>
      <w:r>
        <w:rPr>
          <w:rFonts w:ascii="微软雅黑" w:eastAsia="微软雅黑" w:hAnsi="微软雅黑"/>
          <w:szCs w:val="21"/>
        </w:rPr>
        <w:t>.</w:t>
      </w:r>
      <w:r>
        <w:rPr>
          <w:rFonts w:ascii="微软雅黑" w:eastAsia="微软雅黑" w:hAnsi="微软雅黑" w:hint="eastAsia"/>
          <w:szCs w:val="21"/>
        </w:rPr>
        <w:t>filezilla本身的设计问题：</w:t>
      </w:r>
    </w:p>
    <w:p w14:paraId="754DEDAE" w14:textId="60EDF3A9" w:rsid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因为我只用过Java编写过网络程序，因此下面的猜测基于Java的A</w:t>
      </w:r>
      <w:r>
        <w:rPr>
          <w:rFonts w:ascii="微软雅黑" w:eastAsia="微软雅黑" w:hAnsi="微软雅黑"/>
          <w:szCs w:val="21"/>
        </w:rPr>
        <w:t>PI</w:t>
      </w:r>
      <w:r>
        <w:rPr>
          <w:rFonts w:ascii="微软雅黑" w:eastAsia="微软雅黑" w:hAnsi="微软雅黑" w:hint="eastAsia"/>
          <w:szCs w:val="21"/>
        </w:rPr>
        <w:t>，尽管filezilla是一个C语言程序，但我认为道理应该是一样的</w:t>
      </w:r>
    </w:p>
    <w:p w14:paraId="066DB1E5" w14:textId="322F6E77" w:rsidR="00230C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主动模式是客户端建立一个新的S</w:t>
      </w:r>
      <w:r>
        <w:rPr>
          <w:rFonts w:ascii="微软雅黑" w:eastAsia="微软雅黑" w:hAnsi="微软雅黑"/>
          <w:szCs w:val="21"/>
        </w:rPr>
        <w:t>erverSocket</w:t>
      </w:r>
      <w:r>
        <w:rPr>
          <w:rFonts w:ascii="微软雅黑" w:eastAsia="微软雅黑" w:hAnsi="微软雅黑" w:hint="eastAsia"/>
          <w:szCs w:val="21"/>
        </w:rPr>
        <w:t>绑定新端口（往往是N</w:t>
      </w:r>
      <w:r>
        <w:rPr>
          <w:rFonts w:ascii="微软雅黑" w:eastAsia="微软雅黑" w:hAnsi="微软雅黑"/>
          <w:szCs w:val="21"/>
        </w:rPr>
        <w:t>+1</w:t>
      </w:r>
      <w:r>
        <w:rPr>
          <w:rFonts w:ascii="微软雅黑" w:eastAsia="微软雅黑" w:hAnsi="微软雅黑" w:hint="eastAsia"/>
          <w:szCs w:val="21"/>
        </w:rPr>
        <w:t>），告诉服务器新的端口，然后让服务器建立S</w:t>
      </w:r>
      <w:r>
        <w:rPr>
          <w:rFonts w:ascii="微软雅黑" w:eastAsia="微软雅黑" w:hAnsi="微软雅黑"/>
          <w:szCs w:val="21"/>
        </w:rPr>
        <w:t>ocket</w:t>
      </w:r>
      <w:r>
        <w:rPr>
          <w:rFonts w:ascii="微软雅黑" w:eastAsia="微软雅黑" w:hAnsi="微软雅黑" w:hint="eastAsia"/>
          <w:szCs w:val="21"/>
        </w:rPr>
        <w:t>与之连接。传统的主动模式，这个S</w:t>
      </w:r>
      <w:r>
        <w:rPr>
          <w:rFonts w:ascii="微软雅黑" w:eastAsia="微软雅黑" w:hAnsi="微软雅黑"/>
          <w:szCs w:val="21"/>
        </w:rPr>
        <w:t>ocket</w:t>
      </w:r>
      <w:r>
        <w:rPr>
          <w:rFonts w:ascii="微软雅黑" w:eastAsia="微软雅黑" w:hAnsi="微软雅黑" w:hint="eastAsia"/>
          <w:szCs w:val="21"/>
        </w:rPr>
        <w:t>绑定2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端口。但是从程序设计的角度说，哪怕是不绑定2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</w:t>
      </w:r>
      <w:r w:rsidR="007B168A">
        <w:rPr>
          <w:rFonts w:ascii="微软雅黑" w:eastAsia="微软雅黑" w:hAnsi="微软雅黑" w:hint="eastAsia"/>
          <w:szCs w:val="21"/>
        </w:rPr>
        <w:t>，只要连接建立，</w:t>
      </w:r>
      <w:r>
        <w:rPr>
          <w:rFonts w:ascii="微软雅黑" w:eastAsia="微软雅黑" w:hAnsi="微软雅黑" w:hint="eastAsia"/>
          <w:szCs w:val="21"/>
        </w:rPr>
        <w:t>理论上也能实现功能。</w:t>
      </w:r>
    </w:p>
    <w:p w14:paraId="23A9792E" w14:textId="0CB5FE4E" w:rsid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众所周知Java创建S</w:t>
      </w:r>
      <w:r>
        <w:rPr>
          <w:rFonts w:ascii="微软雅黑" w:eastAsia="微软雅黑" w:hAnsi="微软雅黑"/>
          <w:szCs w:val="21"/>
        </w:rPr>
        <w:t>ocket</w:t>
      </w:r>
      <w:r>
        <w:rPr>
          <w:rFonts w:ascii="微软雅黑" w:eastAsia="微软雅黑" w:hAnsi="微软雅黑" w:hint="eastAsia"/>
          <w:szCs w:val="21"/>
        </w:rPr>
        <w:t>对象有两种方法，一种是S</w:t>
      </w:r>
      <w:r>
        <w:rPr>
          <w:rFonts w:ascii="微软雅黑" w:eastAsia="微软雅黑" w:hAnsi="微软雅黑"/>
          <w:szCs w:val="21"/>
        </w:rPr>
        <w:t>ocket(String address,</w:t>
      </w:r>
      <w:r w:rsidR="00230C29"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/>
          <w:szCs w:val="21"/>
        </w:rPr>
        <w:t>int port)</w:t>
      </w:r>
      <w:r w:rsidR="00230C29">
        <w:rPr>
          <w:rFonts w:ascii="微软雅黑" w:eastAsia="微软雅黑" w:hAnsi="微软雅黑"/>
          <w:szCs w:val="21"/>
        </w:rPr>
        <w:t>;</w:t>
      </w:r>
      <w:r w:rsidR="00230C29">
        <w:rPr>
          <w:rFonts w:ascii="微软雅黑" w:eastAsia="微软雅黑" w:hAnsi="微软雅黑" w:hint="eastAsia"/>
          <w:szCs w:val="21"/>
        </w:rPr>
        <w:t>这个构造器不指定本地端口，而是随机分配的。另一种方法是构造器S</w:t>
      </w:r>
      <w:r w:rsidR="00230C29">
        <w:rPr>
          <w:rFonts w:ascii="微软雅黑" w:eastAsia="微软雅黑" w:hAnsi="微软雅黑"/>
          <w:szCs w:val="21"/>
        </w:rPr>
        <w:t>ocket();</w:t>
      </w:r>
      <w:r w:rsidR="00230C29">
        <w:rPr>
          <w:rFonts w:ascii="微软雅黑" w:eastAsia="微软雅黑" w:hAnsi="微软雅黑" w:hint="eastAsia"/>
          <w:szCs w:val="21"/>
        </w:rPr>
        <w:t xml:space="preserve">然后使用 </w:t>
      </w:r>
      <w:r w:rsidR="00230C29">
        <w:rPr>
          <w:rFonts w:ascii="微软雅黑" w:eastAsia="微软雅黑" w:hAnsi="微软雅黑"/>
          <w:szCs w:val="21"/>
        </w:rPr>
        <w:t>bind(InetSocketAddress address);</w:t>
      </w:r>
      <w:r w:rsidR="00230C29">
        <w:rPr>
          <w:rFonts w:ascii="微软雅黑" w:eastAsia="微软雅黑" w:hAnsi="微软雅黑" w:hint="eastAsia"/>
          <w:szCs w:val="21"/>
        </w:rPr>
        <w:t>方法绑定本地端口，最后使用c</w:t>
      </w:r>
      <w:r w:rsidR="00230C29">
        <w:rPr>
          <w:rFonts w:ascii="微软雅黑" w:eastAsia="微软雅黑" w:hAnsi="微软雅黑"/>
          <w:szCs w:val="21"/>
        </w:rPr>
        <w:t>onnect(InetSocketAddress address, int timeout);</w:t>
      </w:r>
      <w:r w:rsidR="00230C29">
        <w:rPr>
          <w:rFonts w:ascii="微软雅黑" w:eastAsia="微软雅黑" w:hAnsi="微软雅黑" w:hint="eastAsia"/>
          <w:szCs w:val="21"/>
        </w:rPr>
        <w:t>建立连接，这种方法可以设置本地端口。</w:t>
      </w:r>
    </w:p>
    <w:p w14:paraId="3CE9A444" w14:textId="492E9A80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所以很有可能filezilla的代码就是第一种方式</w:t>
      </w:r>
    </w:p>
    <w:p w14:paraId="43F68DAF" w14:textId="77777777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如何验证：</w:t>
      </w:r>
    </w:p>
    <w:p w14:paraId="1BEA0F52" w14:textId="0104D560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看源码，反正这玩意开源，奈何本人水平有限，看不懂这么复杂的C程序。。。（我也没写过）</w:t>
      </w:r>
    </w:p>
    <w:p w14:paraId="317A6A50" w14:textId="0DD30C28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不过我们可以反证法，毕竟验证第二个原因还是比较简单的</w:t>
      </w:r>
    </w:p>
    <w:p w14:paraId="7A9E66AC" w14:textId="73BDA0D6" w:rsidR="001E5929" w:rsidRDefault="001E59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2</w:t>
      </w:r>
      <w:r>
        <w:rPr>
          <w:rFonts w:ascii="微软雅黑" w:eastAsia="微软雅黑" w:hAnsi="微软雅黑"/>
          <w:szCs w:val="21"/>
        </w:rPr>
        <w:t>.20</w:t>
      </w:r>
      <w:r>
        <w:rPr>
          <w:rFonts w:ascii="微软雅黑" w:eastAsia="微软雅黑" w:hAnsi="微软雅黑" w:hint="eastAsia"/>
          <w:szCs w:val="21"/>
        </w:rPr>
        <w:t>端口被系统占用，绑定失败：</w:t>
      </w:r>
    </w:p>
    <w:p w14:paraId="09282E50" w14:textId="28F91AF5" w:rsidR="001E59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众所周知微软操作系统自带文件共享功能。有可能，这个2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端口，她已经，名（被）花（占）有（用）主（了）。</w:t>
      </w:r>
    </w:p>
    <w:p w14:paraId="778BFF18" w14:textId="1F0F6784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我曾经想用微软操作系统的I</w:t>
      </w:r>
      <w:r>
        <w:rPr>
          <w:rFonts w:ascii="微软雅黑" w:eastAsia="微软雅黑" w:hAnsi="微软雅黑"/>
          <w:szCs w:val="21"/>
        </w:rPr>
        <w:t>IS</w:t>
      </w:r>
      <w:r>
        <w:rPr>
          <w:rFonts w:ascii="微软雅黑" w:eastAsia="微软雅黑" w:hAnsi="微软雅黑" w:hint="eastAsia"/>
          <w:szCs w:val="21"/>
        </w:rPr>
        <w:t>功能完成这个实验，但配置过于繁琐，遂放弃。也许那个方法能观察到2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端口。</w:t>
      </w:r>
    </w:p>
    <w:p w14:paraId="2D02EB00" w14:textId="2C756F00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如何验证：</w:t>
      </w:r>
    </w:p>
    <w:p w14:paraId="303030F6" w14:textId="0B75951B" w:rsidR="00230C29" w:rsidRDefault="00230C29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自己写程序，尝试绑定2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端口，如果绑定失败，就可以证明这个原因成立</w:t>
      </w:r>
    </w:p>
    <w:p w14:paraId="6BD4390B" w14:textId="653635B4" w:rsidR="00230C29" w:rsidRDefault="00200515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我们准备了两段代码，一个模拟服务器，一个模拟客户机，其中客户机程序将尝试绑定2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端口（这两个程序的通讯内容不重要，本人习惯用一些身边的名词作为测试程序的参数，我们只是为了研究程序。测试数据的</w:t>
      </w:r>
      <w:r w:rsidR="007B168A">
        <w:rPr>
          <w:rFonts w:ascii="微软雅黑" w:eastAsia="微软雅黑" w:hAnsi="微软雅黑" w:hint="eastAsia"/>
          <w:szCs w:val="21"/>
        </w:rPr>
        <w:t>实际</w:t>
      </w:r>
      <w:r>
        <w:rPr>
          <w:rFonts w:ascii="微软雅黑" w:eastAsia="微软雅黑" w:hAnsi="微软雅黑" w:hint="eastAsia"/>
          <w:szCs w:val="21"/>
        </w:rPr>
        <w:t>含义无关紧要）</w:t>
      </w:r>
    </w:p>
    <w:p w14:paraId="6B6C018F" w14:textId="0D9DECF5" w:rsidR="00200515" w:rsidRDefault="00200515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服务器：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00"/>
        <w:gridCol w:w="1956"/>
      </w:tblGrid>
      <w:tr w:rsidR="00200515" w14:paraId="1185BA07" w14:textId="77777777" w:rsidTr="00200515">
        <w:tc>
          <w:tcPr>
            <w:tcW w:w="8500" w:type="dxa"/>
          </w:tcPr>
          <w:p w14:paraId="351BE189" w14:textId="07E37655" w:rsidR="00200515" w:rsidRDefault="00200515" w:rsidP="002F0E5F">
            <w:pPr>
              <w:adjustRightInd w:val="0"/>
              <w:snapToGrid w:val="0"/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S</w:t>
            </w:r>
            <w:r>
              <w:rPr>
                <w:rFonts w:ascii="微软雅黑" w:eastAsia="微软雅黑" w:hAnsi="微软雅黑"/>
                <w:szCs w:val="21"/>
              </w:rPr>
              <w:t>erverTest.java</w:t>
            </w:r>
          </w:p>
        </w:tc>
        <w:tc>
          <w:tcPr>
            <w:tcW w:w="1956" w:type="dxa"/>
          </w:tcPr>
          <w:p w14:paraId="09A81DA3" w14:textId="71722010" w:rsidR="00200515" w:rsidRDefault="00200515" w:rsidP="002F0E5F">
            <w:pPr>
              <w:adjustRightInd w:val="0"/>
              <w:snapToGrid w:val="0"/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J</w:t>
            </w:r>
            <w:r>
              <w:rPr>
                <w:rFonts w:ascii="微软雅黑" w:eastAsia="微软雅黑" w:hAnsi="微软雅黑" w:hint="eastAsia"/>
                <w:szCs w:val="21"/>
              </w:rPr>
              <w:t>ava</w:t>
            </w:r>
          </w:p>
        </w:tc>
      </w:tr>
      <w:tr w:rsidR="00200515" w14:paraId="123B2043" w14:textId="77777777" w:rsidTr="00A32216">
        <w:tc>
          <w:tcPr>
            <w:tcW w:w="10456" w:type="dxa"/>
            <w:gridSpan w:val="2"/>
          </w:tcPr>
          <w:p w14:paraId="1129A2E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055BBF6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2BC9B3F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OutputStream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74091E3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OutputStreamWriter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1CD9BD0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PrintWriter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6835E8F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net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7738599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net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47D2300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util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658A4B1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056FD8E6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public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class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ServerTest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2EE0A8B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public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static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void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main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[]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args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7BB5B1B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null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0470E5D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try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7A2E7A3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//bind</w:t>
            </w:r>
          </w:p>
          <w:p w14:paraId="6414702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9000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7F1F0A3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System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FC1FF"/>
                <w:kern w:val="0"/>
                <w:szCs w:val="21"/>
              </w:rPr>
              <w:t>out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println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"OK"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64D6CFF7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while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true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</w:t>
            </w:r>
          </w:p>
          <w:p w14:paraId="1FF532B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//listen</w:t>
            </w:r>
          </w:p>
          <w:p w14:paraId="1CA847B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{</w:t>
            </w:r>
          </w:p>
          <w:p w14:paraId="7ED4F7A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//socket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是可以线程复用的：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(socket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克隆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)</w:t>
            </w:r>
          </w:p>
          <w:p w14:paraId="4B2D7AE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accept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2AD13428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Thread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doWithSocket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)).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run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36CAB18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}   </w:t>
            </w:r>
          </w:p>
          <w:p w14:paraId="19088CF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}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catch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78139C5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TODO Auto-generated catch block</w:t>
            </w:r>
          </w:p>
          <w:p w14:paraId="2360B40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printStackTrace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4FE854D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}</w:t>
            </w:r>
          </w:p>
          <w:p w14:paraId="1F0B176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finally</w:t>
            </w:r>
          </w:p>
          <w:p w14:paraId="078D310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{</w:t>
            </w:r>
          </w:p>
          <w:p w14:paraId="4E9E508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if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!=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null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</w:t>
            </w:r>
          </w:p>
          <w:p w14:paraId="2A8512D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{</w:t>
            </w:r>
          </w:p>
          <w:p w14:paraId="4E31290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try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4F001111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serverSocket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close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509B880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}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catch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79BD452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TODO Auto-generated catch block</w:t>
            </w:r>
          </w:p>
          <w:p w14:paraId="6D122116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printStackTrace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6B8C2D0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}</w:t>
            </w:r>
          </w:p>
          <w:p w14:paraId="7BA8058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}</w:t>
            </w:r>
          </w:p>
          <w:p w14:paraId="77E9482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}</w:t>
            </w:r>
          </w:p>
          <w:p w14:paraId="4B83372C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}</w:t>
            </w:r>
          </w:p>
          <w:p w14:paraId="03E875D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07FC9CC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private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static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Runnable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doWithSocket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0118686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Runnable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runnable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Runnable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 {</w:t>
            </w:r>
          </w:p>
          <w:p w14:paraId="206ACC0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public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void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run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</w:t>
            </w:r>
          </w:p>
          <w:p w14:paraId="3C23003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{</w:t>
            </w:r>
          </w:p>
          <w:p w14:paraId="25CD109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try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4703677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getInputStream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68A654C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OutputStream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out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getOutputStream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500ED70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645C93C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"UTF-8"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4E9EA19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PrintWriter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printWriter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OutputStreamWriter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out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"UTF-8"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),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true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36A93B2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154FFEB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输入和输出是互不干扰的</w:t>
            </w:r>
          </w:p>
          <w:p w14:paraId="38EBBCB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printWriter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println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输出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46B3E3E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boolean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done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7E3B789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while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(!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done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&amp;&amp;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hasNextLine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())</w:t>
            </w:r>
          </w:p>
          <w:p w14:paraId="4A8F6C3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    {</w:t>
            </w:r>
          </w:p>
          <w:p w14:paraId="7B36542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这地方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做了包装，一旦超时直接抛出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异常</w:t>
            </w:r>
          </w:p>
          <w:p w14:paraId="6E47AA38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nextLine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4E5A13F7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System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FC1FF"/>
                <w:kern w:val="0"/>
                <w:szCs w:val="21"/>
              </w:rPr>
              <w:t>out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println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输入：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+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70BCBAA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if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equals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"BYE"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))</w:t>
            </w:r>
          </w:p>
          <w:p w14:paraId="135277C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        {</w:t>
            </w:r>
          </w:p>
          <w:p w14:paraId="5DCA1416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done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true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2C71876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        }</w:t>
            </w:r>
          </w:p>
          <w:p w14:paraId="1A654EF8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    }</w:t>
            </w:r>
          </w:p>
          <w:p w14:paraId="3B9348E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scanner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close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1C6174D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}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catch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61CCB758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TODO Auto-generated catch block</w:t>
            </w:r>
          </w:p>
          <w:p w14:paraId="05A2973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printStackTrace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4990EB0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  }</w:t>
            </w:r>
          </w:p>
          <w:p w14:paraId="57966781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}</w:t>
            </w:r>
          </w:p>
          <w:p w14:paraId="400D9D86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};</w:t>
            </w:r>
          </w:p>
          <w:p w14:paraId="6560F977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return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runnable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544F37A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}</w:t>
            </w:r>
          </w:p>
          <w:p w14:paraId="3E13A203" w14:textId="66EF4978" w:rsid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微软雅黑" w:eastAsia="微软雅黑" w:hAnsi="微软雅黑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}</w:t>
            </w:r>
          </w:p>
        </w:tc>
      </w:tr>
    </w:tbl>
    <w:p w14:paraId="7E983CA8" w14:textId="77520FF7" w:rsidR="00200515" w:rsidRDefault="00200515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客户机：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00"/>
        <w:gridCol w:w="1956"/>
      </w:tblGrid>
      <w:tr w:rsidR="00200515" w14:paraId="34B6C124" w14:textId="77777777" w:rsidTr="00200515">
        <w:tc>
          <w:tcPr>
            <w:tcW w:w="8500" w:type="dxa"/>
          </w:tcPr>
          <w:p w14:paraId="0CABCEF1" w14:textId="4CF47960" w:rsidR="00200515" w:rsidRDefault="00200515" w:rsidP="007B3408">
            <w:pPr>
              <w:adjustRightInd w:val="0"/>
              <w:snapToGrid w:val="0"/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P</w:t>
            </w:r>
            <w:r>
              <w:rPr>
                <w:rFonts w:ascii="微软雅黑" w:eastAsia="微软雅黑" w:hAnsi="微软雅黑" w:hint="eastAsia"/>
                <w:szCs w:val="21"/>
              </w:rPr>
              <w:t>ort</w:t>
            </w:r>
            <w:r>
              <w:rPr>
                <w:rFonts w:ascii="微软雅黑" w:eastAsia="微软雅黑" w:hAnsi="微软雅黑"/>
                <w:szCs w:val="21"/>
              </w:rPr>
              <w:t>Test.java</w:t>
            </w:r>
          </w:p>
        </w:tc>
        <w:tc>
          <w:tcPr>
            <w:tcW w:w="1956" w:type="dxa"/>
          </w:tcPr>
          <w:p w14:paraId="362E992A" w14:textId="77777777" w:rsidR="00200515" w:rsidRDefault="00200515" w:rsidP="007B3408">
            <w:pPr>
              <w:adjustRightInd w:val="0"/>
              <w:snapToGrid w:val="0"/>
              <w:spacing w:line="360" w:lineRule="auto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/>
                <w:szCs w:val="21"/>
              </w:rPr>
              <w:t>J</w:t>
            </w:r>
            <w:r>
              <w:rPr>
                <w:rFonts w:ascii="微软雅黑" w:eastAsia="微软雅黑" w:hAnsi="微软雅黑" w:hint="eastAsia"/>
                <w:szCs w:val="21"/>
              </w:rPr>
              <w:t>ava</w:t>
            </w:r>
          </w:p>
        </w:tc>
      </w:tr>
      <w:tr w:rsidR="00200515" w14:paraId="74330139" w14:textId="77777777" w:rsidTr="007B3408">
        <w:tc>
          <w:tcPr>
            <w:tcW w:w="10456" w:type="dxa"/>
            <w:gridSpan w:val="2"/>
          </w:tcPr>
          <w:p w14:paraId="54EB0AC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5808A92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InputStreamReader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5F4D9CCC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OutputStreamWriter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3F852C5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net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730273C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net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402043ED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import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java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net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30DAC293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5367555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public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class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PortTest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3E41156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public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static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void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main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[]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args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61DF493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try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4E07B3C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1889482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getByName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"localhost"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65A24FCB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InetSocketAddress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20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1EDC051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bind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79BC6E9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4CEA8C63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connect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InetSocketAddress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InetAddress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getByName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"localhost"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), 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9000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), 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1000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5D189864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</w:p>
          <w:p w14:paraId="139B19C9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InputStreamReader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reader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InputStreamReader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getInputStream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(),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"UTF-8"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4038E53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OutputStreamWriter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OutputStreamWriter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socket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getOutputStream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(),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"UTF-8"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61BF88B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0BEBA9D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writer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write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沐思遥</w:t>
            </w:r>
            <w:r w:rsidRPr="00200515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);</w:t>
            </w:r>
          </w:p>
          <w:p w14:paraId="6AE092F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int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len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;</w:t>
            </w:r>
          </w:p>
          <w:p w14:paraId="4474295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char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[]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cbuf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char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[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1024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];</w:t>
            </w:r>
          </w:p>
          <w:p w14:paraId="3761B276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while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len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reader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read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cbuf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))!=-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1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</w:t>
            </w:r>
          </w:p>
          <w:p w14:paraId="3A082EE3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{</w:t>
            </w:r>
          </w:p>
          <w:p w14:paraId="66FB8205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System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4FC1FF"/>
                <w:kern w:val="0"/>
                <w:szCs w:val="21"/>
              </w:rPr>
              <w:t>out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new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String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cbuf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  <w:r w:rsidRPr="00200515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0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len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));</w:t>
            </w:r>
          </w:p>
          <w:p w14:paraId="59B7E590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}</w:t>
            </w:r>
          </w:p>
          <w:p w14:paraId="7EEEA6CA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</w:p>
          <w:p w14:paraId="24819FA7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} </w:t>
            </w:r>
            <w:r w:rsidRPr="00200515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catch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(</w:t>
            </w:r>
            <w:r w:rsidRPr="00200515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IOException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{</w:t>
            </w:r>
          </w:p>
          <w:p w14:paraId="1BD67E58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TODO Auto-generated catch block</w:t>
            </w:r>
          </w:p>
          <w:p w14:paraId="0EB9C40C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200515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200515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printStackTrace</w:t>
            </w: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();</w:t>
            </w:r>
          </w:p>
          <w:p w14:paraId="07A2BE2E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}</w:t>
            </w:r>
          </w:p>
          <w:p w14:paraId="09669892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3FF7D2CF" w14:textId="77777777" w:rsidR="00200515" w:rsidRP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}</w:t>
            </w:r>
          </w:p>
          <w:p w14:paraId="621C5698" w14:textId="188B2D85" w:rsidR="00200515" w:rsidRDefault="00200515" w:rsidP="00200515">
            <w:pPr>
              <w:widowControl/>
              <w:shd w:val="clear" w:color="auto" w:fill="1E1E1E"/>
              <w:spacing w:line="360" w:lineRule="atLeast"/>
              <w:jc w:val="left"/>
              <w:rPr>
                <w:rFonts w:ascii="微软雅黑" w:eastAsia="微软雅黑" w:hAnsi="微软雅黑"/>
                <w:szCs w:val="21"/>
              </w:rPr>
            </w:pPr>
            <w:r w:rsidRPr="00200515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}</w:t>
            </w:r>
          </w:p>
        </w:tc>
      </w:tr>
    </w:tbl>
    <w:p w14:paraId="223B7A15" w14:textId="41E5D9BE" w:rsidR="00200515" w:rsidRDefault="00200515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多次运行这两个程序，部分情况下运行成功，部分情况下报错：</w:t>
      </w:r>
    </w:p>
    <w:p w14:paraId="46962072" w14:textId="2C7719B3" w:rsidR="00200515" w:rsidRDefault="00200515" w:rsidP="007B168A">
      <w:pPr>
        <w:adjustRightInd w:val="0"/>
        <w:snapToGrid w:val="0"/>
        <w:spacing w:line="360" w:lineRule="auto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FD6D526" wp14:editId="5C6BBE79">
            <wp:extent cx="6645910" cy="1005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B786" w14:textId="6BB737BE" w:rsidR="00200515" w:rsidRDefault="00200515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很显然这个异常是端口占用。</w:t>
      </w:r>
    </w:p>
    <w:p w14:paraId="6EE26FCD" w14:textId="470409AB" w:rsidR="007B168A" w:rsidRDefault="007B168A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至此得出结论：观察不到2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端口，大概率是由于这个端口被系统保留</w:t>
      </w:r>
    </w:p>
    <w:p w14:paraId="08992F7F" w14:textId="53484DD9" w:rsidR="00200515" w:rsidRDefault="007B168A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（至于为什么是大概率，因为上面的程序仍然有运行成功的时候，所以要想1</w:t>
      </w:r>
      <w:r>
        <w:rPr>
          <w:rFonts w:ascii="微软雅黑" w:eastAsia="微软雅黑" w:hAnsi="微软雅黑"/>
          <w:szCs w:val="21"/>
        </w:rPr>
        <w:t>00%</w:t>
      </w:r>
      <w:r>
        <w:rPr>
          <w:rFonts w:ascii="微软雅黑" w:eastAsia="微软雅黑" w:hAnsi="微软雅黑" w:hint="eastAsia"/>
          <w:szCs w:val="21"/>
        </w:rPr>
        <w:t>定位问题还需要分析filezilla源码，这个等大佬帮忙吧，本人能力有限）</w:t>
      </w:r>
    </w:p>
    <w:p w14:paraId="44D1366B" w14:textId="71A68F7E" w:rsidR="004F3790" w:rsidRPr="006E0B68" w:rsidRDefault="004F3790" w:rsidP="006E0B68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8" w:name="_Toc122082033"/>
      <w:r w:rsidRPr="006E0B68">
        <w:rPr>
          <w:rFonts w:ascii="黑体" w:eastAsia="黑体" w:hAnsi="黑体" w:hint="eastAsia"/>
          <w:b/>
          <w:bCs/>
          <w:sz w:val="52"/>
          <w:szCs w:val="52"/>
        </w:rPr>
        <w:t>6</w:t>
      </w:r>
      <w:r w:rsidRPr="006E0B68">
        <w:rPr>
          <w:rFonts w:ascii="黑体" w:eastAsia="黑体" w:hAnsi="黑体"/>
          <w:b/>
          <w:bCs/>
          <w:sz w:val="52"/>
          <w:szCs w:val="52"/>
        </w:rPr>
        <w:t>.</w:t>
      </w:r>
      <w:r w:rsidR="00DC1EBD" w:rsidRPr="006E0B68">
        <w:rPr>
          <w:rFonts w:ascii="黑体" w:eastAsia="黑体" w:hAnsi="黑体" w:hint="eastAsia"/>
          <w:b/>
          <w:bCs/>
          <w:sz w:val="52"/>
          <w:szCs w:val="52"/>
        </w:rPr>
        <w:t>成员分工</w:t>
      </w:r>
      <w:r w:rsidR="00DE24B6">
        <w:rPr>
          <w:rFonts w:ascii="黑体" w:eastAsia="黑体" w:hAnsi="黑体" w:hint="eastAsia"/>
          <w:b/>
          <w:bCs/>
          <w:sz w:val="52"/>
          <w:szCs w:val="52"/>
        </w:rPr>
        <w:t>&amp;致谢</w:t>
      </w:r>
      <w:bookmarkEnd w:id="18"/>
    </w:p>
    <w:p w14:paraId="15FBA255" w14:textId="4B43875A" w:rsidR="00DC1EBD" w:rsidRDefault="00DC1EBD" w:rsidP="002A69AE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直接参与提交</w:t>
      </w:r>
      <w:r w:rsidR="00DE24B6">
        <w:rPr>
          <w:rFonts w:ascii="微软雅黑" w:eastAsia="微软雅黑" w:hAnsi="微软雅黑" w:hint="eastAsia"/>
          <w:szCs w:val="21"/>
        </w:rPr>
        <w:t>的成员有</w:t>
      </w:r>
      <w:r>
        <w:rPr>
          <w:rFonts w:ascii="微软雅黑" w:eastAsia="微软雅黑" w:hAnsi="微软雅黑" w:hint="eastAsia"/>
          <w:szCs w:val="21"/>
        </w:rPr>
        <w:t>：</w:t>
      </w:r>
      <w:r w:rsidR="00F942DC">
        <w:rPr>
          <w:rFonts w:ascii="微软雅黑" w:eastAsia="微软雅黑" w:hAnsi="微软雅黑" w:hint="eastAsia"/>
          <w:szCs w:val="21"/>
        </w:rPr>
        <w:t>孙嘉祎，李静，黄欣灵</w:t>
      </w:r>
      <w:r w:rsidR="00D564F8">
        <w:rPr>
          <w:rFonts w:ascii="微软雅黑" w:eastAsia="微软雅黑" w:hAnsi="微软雅黑" w:hint="eastAsia"/>
          <w:szCs w:val="21"/>
        </w:rPr>
        <w:t>，崔家源</w:t>
      </w:r>
    </w:p>
    <w:p w14:paraId="14C0EFE4" w14:textId="311700BE" w:rsidR="003C0FDE" w:rsidRDefault="003C0FDE" w:rsidP="002A69AE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提供硬件</w:t>
      </w:r>
      <w:r w:rsidR="00DE24B6">
        <w:rPr>
          <w:rFonts w:ascii="微软雅黑" w:eastAsia="微软雅黑" w:hAnsi="微软雅黑" w:hint="eastAsia"/>
          <w:szCs w:val="21"/>
        </w:rPr>
        <w:t>的成员有</w:t>
      </w:r>
      <w:r>
        <w:rPr>
          <w:rFonts w:ascii="微软雅黑" w:eastAsia="微软雅黑" w:hAnsi="微软雅黑" w:hint="eastAsia"/>
          <w:szCs w:val="21"/>
        </w:rPr>
        <w:t>：</w:t>
      </w:r>
      <w:r w:rsidR="00F942DC">
        <w:rPr>
          <w:rFonts w:ascii="微软雅黑" w:eastAsia="微软雅黑" w:hAnsi="微软雅黑" w:hint="eastAsia"/>
          <w:szCs w:val="21"/>
        </w:rPr>
        <w:t>黄欣灵</w:t>
      </w:r>
    </w:p>
    <w:p w14:paraId="7D3B4C6B" w14:textId="1462716B" w:rsidR="003C0FDE" w:rsidRPr="00200515" w:rsidRDefault="003D5012" w:rsidP="002F0E5F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感谢刘猛老师的指导和对异常现象的分析解释</w:t>
      </w:r>
      <w:r w:rsidR="00755180">
        <w:rPr>
          <w:rFonts w:ascii="微软雅黑" w:eastAsia="微软雅黑" w:hAnsi="微软雅黑" w:hint="eastAsia"/>
          <w:szCs w:val="21"/>
        </w:rPr>
        <w:t>，感谢沐思遥发现</w:t>
      </w:r>
      <w:r w:rsidR="00676898">
        <w:rPr>
          <w:rFonts w:ascii="微软雅黑" w:eastAsia="微软雅黑" w:hAnsi="微软雅黑" w:hint="eastAsia"/>
          <w:szCs w:val="21"/>
        </w:rPr>
        <w:t>并提出2</w:t>
      </w:r>
      <w:r w:rsidR="00676898">
        <w:rPr>
          <w:rFonts w:ascii="微软雅黑" w:eastAsia="微软雅黑" w:hAnsi="微软雅黑"/>
          <w:szCs w:val="21"/>
        </w:rPr>
        <w:t>0</w:t>
      </w:r>
      <w:r w:rsidR="00676898">
        <w:rPr>
          <w:rFonts w:ascii="微软雅黑" w:eastAsia="微软雅黑" w:hAnsi="微软雅黑" w:hint="eastAsia"/>
          <w:szCs w:val="21"/>
        </w:rPr>
        <w:t>端口未启用的相关问题</w:t>
      </w:r>
    </w:p>
    <w:sectPr w:rsidR="003C0FDE" w:rsidRPr="00200515" w:rsidSect="009F1050">
      <w:headerReference w:type="default" r:id="rId65"/>
      <w:footerReference w:type="default" r:id="rId66"/>
      <w:pgSz w:w="11906" w:h="16838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08810" w14:textId="77777777" w:rsidR="001E2930" w:rsidRDefault="001E2930" w:rsidP="002F0E5F">
      <w:r>
        <w:separator/>
      </w:r>
    </w:p>
  </w:endnote>
  <w:endnote w:type="continuationSeparator" w:id="0">
    <w:p w14:paraId="17E718B9" w14:textId="77777777" w:rsidR="001E2930" w:rsidRDefault="001E2930" w:rsidP="002F0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-18030">
    <w:altName w:val="宋体"/>
    <w:charset w:val="86"/>
    <w:family w:val="modern"/>
    <w:pitch w:val="default"/>
    <w:sig w:usb0="00000000" w:usb1="00000000" w:usb2="000A005E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2F0E5F" w14:paraId="08D83152" w14:textId="77777777" w:rsidTr="007D3140">
      <w:trPr>
        <w:jc w:val="right"/>
      </w:trPr>
      <w:tc>
        <w:tcPr>
          <w:tcW w:w="4795" w:type="dxa"/>
          <w:vAlign w:val="center"/>
        </w:tcPr>
        <w:p w14:paraId="6A91F2A5" w14:textId="77777777" w:rsidR="002F0E5F" w:rsidRDefault="007D3140" w:rsidP="007D3140">
          <w:pPr>
            <w:pStyle w:val="Header"/>
            <w:wordWrap w:val="0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>COPYRIGHT</w:t>
          </w:r>
          <w:r>
            <w:rPr>
              <w:rFonts w:hint="eastAsia"/>
              <w:caps/>
              <w:color w:val="000000" w:themeColor="text1"/>
            </w:rPr>
            <w:t>©</w:t>
          </w:r>
          <w:r>
            <w:rPr>
              <w:caps/>
              <w:color w:val="000000" w:themeColor="text1"/>
            </w:rPr>
            <w:t>2014-2022 STEVE WORKSHOP. ALL RIGHTS RESERVED.</w:t>
          </w:r>
        </w:p>
      </w:tc>
      <w:tc>
        <w:tcPr>
          <w:tcW w:w="250" w:type="pct"/>
          <w:shd w:val="clear" w:color="auto" w:fill="177563"/>
          <w:vAlign w:val="center"/>
        </w:tcPr>
        <w:p w14:paraId="7C16917C" w14:textId="77777777" w:rsidR="002F0E5F" w:rsidRDefault="002F0E5F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zh-CN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68E8C039" w14:textId="77777777" w:rsidR="002F0E5F" w:rsidRDefault="002F0E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657A3" w14:textId="77777777" w:rsidR="001E2930" w:rsidRDefault="001E2930" w:rsidP="002F0E5F">
      <w:r>
        <w:separator/>
      </w:r>
    </w:p>
  </w:footnote>
  <w:footnote w:type="continuationSeparator" w:id="0">
    <w:p w14:paraId="667277C4" w14:textId="77777777" w:rsidR="001E2930" w:rsidRDefault="001E2930" w:rsidP="002F0E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177563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299"/>
      <w:gridCol w:w="7167"/>
    </w:tblGrid>
    <w:tr w:rsidR="002F0E5F" w14:paraId="0852D3BE" w14:textId="77777777" w:rsidTr="002F0E5F">
      <w:trPr>
        <w:jc w:val="right"/>
      </w:trPr>
      <w:tc>
        <w:tcPr>
          <w:tcW w:w="0" w:type="auto"/>
          <w:shd w:val="clear" w:color="auto" w:fill="177563"/>
          <w:vAlign w:val="center"/>
        </w:tcPr>
        <w:p w14:paraId="32F4EF2E" w14:textId="45533F12" w:rsidR="002F0E5F" w:rsidRDefault="00E12D68">
          <w:pPr>
            <w:pStyle w:val="Header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fldChar w:fldCharType="begin"/>
          </w:r>
          <w:r>
            <w:rPr>
              <w:caps/>
              <w:color w:val="FFFFFF" w:themeColor="background1"/>
            </w:rPr>
            <w:instrText xml:space="preserve"> DATE \@ "M/d/yyyy" </w:instrText>
          </w:r>
          <w:r>
            <w:rPr>
              <w:caps/>
              <w:color w:val="FFFFFF" w:themeColor="background1"/>
            </w:rPr>
            <w:fldChar w:fldCharType="separate"/>
          </w:r>
          <w:r w:rsidR="00AB20CD">
            <w:rPr>
              <w:caps/>
              <w:noProof/>
              <w:color w:val="FFFFFF" w:themeColor="background1"/>
            </w:rPr>
            <w:t>12/16/2022</w:t>
          </w:r>
          <w:r>
            <w:rPr>
              <w:caps/>
              <w:color w:val="FFFFFF" w:themeColor="background1"/>
            </w:rPr>
            <w:fldChar w:fldCharType="end"/>
          </w:r>
        </w:p>
      </w:tc>
      <w:tc>
        <w:tcPr>
          <w:tcW w:w="0" w:type="auto"/>
          <w:shd w:val="clear" w:color="auto" w:fill="177563"/>
          <w:vAlign w:val="center"/>
        </w:tcPr>
        <w:p w14:paraId="79889897" w14:textId="1B9EF336" w:rsidR="002F0E5F" w:rsidRDefault="00B22D96" w:rsidP="00B22D96">
          <w:pPr>
            <w:pStyle w:val="Header"/>
            <w:wordWrap w:val="0"/>
            <w:jc w:val="right"/>
            <w:rPr>
              <w:caps/>
              <w:color w:val="FFFFFF" w:themeColor="background1"/>
            </w:rPr>
          </w:pPr>
          <w:r>
            <w:rPr>
              <w:rFonts w:hint="eastAsia"/>
              <w:caps/>
              <w:color w:val="FFFFFF" w:themeColor="background1"/>
            </w:rPr>
            <w:t xml:space="preserve">试验六 </w:t>
          </w:r>
          <w:r>
            <w:rPr>
              <w:caps/>
              <w:color w:val="FFFFFF" w:themeColor="background1"/>
            </w:rPr>
            <w:t>FTP</w:t>
          </w:r>
          <w:r>
            <w:rPr>
              <w:rFonts w:hint="eastAsia"/>
              <w:caps/>
              <w:color w:val="FFFFFF" w:themeColor="background1"/>
            </w:rPr>
            <w:t>的两种传输方式</w:t>
          </w:r>
        </w:p>
      </w:tc>
    </w:tr>
  </w:tbl>
  <w:p w14:paraId="6C91CF4D" w14:textId="77777777" w:rsidR="002F0E5F" w:rsidRDefault="002F0E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342881E"/>
    <w:multiLevelType w:val="singleLevel"/>
    <w:tmpl w:val="9342881E"/>
    <w:lvl w:ilvl="0">
      <w:start w:val="2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1" w15:restartNumberingAfterBreak="0">
    <w:nsid w:val="306E2E01"/>
    <w:multiLevelType w:val="hybridMultilevel"/>
    <w:tmpl w:val="3F68EEDA"/>
    <w:lvl w:ilvl="0" w:tplc="21AE71C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1C3EFB"/>
    <w:multiLevelType w:val="hybridMultilevel"/>
    <w:tmpl w:val="90907E74"/>
    <w:lvl w:ilvl="0" w:tplc="BA7822E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744178069">
    <w:abstractNumId w:val="0"/>
    <w:lvlOverride w:ilvl="0">
      <w:startOverride w:val="2"/>
    </w:lvlOverride>
  </w:num>
  <w:num w:numId="2" w16cid:durableId="1926722000">
    <w:abstractNumId w:val="1"/>
  </w:num>
  <w:num w:numId="3" w16cid:durableId="780683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929"/>
    <w:rsid w:val="00022EC8"/>
    <w:rsid w:val="0002378D"/>
    <w:rsid w:val="0002384E"/>
    <w:rsid w:val="00046202"/>
    <w:rsid w:val="00050636"/>
    <w:rsid w:val="00052D3C"/>
    <w:rsid w:val="000634F3"/>
    <w:rsid w:val="000669EE"/>
    <w:rsid w:val="00084FBD"/>
    <w:rsid w:val="000C39AE"/>
    <w:rsid w:val="000F0622"/>
    <w:rsid w:val="000F3639"/>
    <w:rsid w:val="00110E69"/>
    <w:rsid w:val="00141657"/>
    <w:rsid w:val="001448B5"/>
    <w:rsid w:val="00177BC8"/>
    <w:rsid w:val="0018300A"/>
    <w:rsid w:val="001A1E89"/>
    <w:rsid w:val="001A761D"/>
    <w:rsid w:val="001E2930"/>
    <w:rsid w:val="001E5929"/>
    <w:rsid w:val="00200515"/>
    <w:rsid w:val="0020138C"/>
    <w:rsid w:val="00230C29"/>
    <w:rsid w:val="00260110"/>
    <w:rsid w:val="00270232"/>
    <w:rsid w:val="002A69AE"/>
    <w:rsid w:val="002B390B"/>
    <w:rsid w:val="002B6981"/>
    <w:rsid w:val="002C596F"/>
    <w:rsid w:val="002D5131"/>
    <w:rsid w:val="002F0E5F"/>
    <w:rsid w:val="003046C2"/>
    <w:rsid w:val="00325AED"/>
    <w:rsid w:val="003464CD"/>
    <w:rsid w:val="00360F88"/>
    <w:rsid w:val="00383DA3"/>
    <w:rsid w:val="003C0FDE"/>
    <w:rsid w:val="003D3743"/>
    <w:rsid w:val="003D5012"/>
    <w:rsid w:val="003E1E12"/>
    <w:rsid w:val="003E4BDB"/>
    <w:rsid w:val="003E5113"/>
    <w:rsid w:val="00440043"/>
    <w:rsid w:val="00446A56"/>
    <w:rsid w:val="004A7FE2"/>
    <w:rsid w:val="004C2B70"/>
    <w:rsid w:val="004C5EF1"/>
    <w:rsid w:val="004E0CC2"/>
    <w:rsid w:val="004E5178"/>
    <w:rsid w:val="004F3790"/>
    <w:rsid w:val="0050390E"/>
    <w:rsid w:val="005054D1"/>
    <w:rsid w:val="00511855"/>
    <w:rsid w:val="00523ADF"/>
    <w:rsid w:val="0053017E"/>
    <w:rsid w:val="005728C8"/>
    <w:rsid w:val="005931BE"/>
    <w:rsid w:val="005B0189"/>
    <w:rsid w:val="005C592F"/>
    <w:rsid w:val="005E5743"/>
    <w:rsid w:val="00603B00"/>
    <w:rsid w:val="00607179"/>
    <w:rsid w:val="00620EE5"/>
    <w:rsid w:val="0063351A"/>
    <w:rsid w:val="00666042"/>
    <w:rsid w:val="00674717"/>
    <w:rsid w:val="006761F9"/>
    <w:rsid w:val="00676898"/>
    <w:rsid w:val="00691115"/>
    <w:rsid w:val="006A27EC"/>
    <w:rsid w:val="006B5BE3"/>
    <w:rsid w:val="006C228A"/>
    <w:rsid w:val="006E0B68"/>
    <w:rsid w:val="006F6059"/>
    <w:rsid w:val="0071629E"/>
    <w:rsid w:val="007270DF"/>
    <w:rsid w:val="0073717D"/>
    <w:rsid w:val="00741896"/>
    <w:rsid w:val="00755180"/>
    <w:rsid w:val="007B168A"/>
    <w:rsid w:val="007D3140"/>
    <w:rsid w:val="007D633F"/>
    <w:rsid w:val="0080364D"/>
    <w:rsid w:val="00867762"/>
    <w:rsid w:val="008948C5"/>
    <w:rsid w:val="008A28C7"/>
    <w:rsid w:val="008A66D8"/>
    <w:rsid w:val="008B18EF"/>
    <w:rsid w:val="008E2D45"/>
    <w:rsid w:val="008F1CA2"/>
    <w:rsid w:val="00904D67"/>
    <w:rsid w:val="00914A18"/>
    <w:rsid w:val="009833CC"/>
    <w:rsid w:val="009C0B63"/>
    <w:rsid w:val="009E3B2C"/>
    <w:rsid w:val="009F1050"/>
    <w:rsid w:val="00A233CE"/>
    <w:rsid w:val="00A275BA"/>
    <w:rsid w:val="00A3290D"/>
    <w:rsid w:val="00A3492E"/>
    <w:rsid w:val="00A358EA"/>
    <w:rsid w:val="00A42CCB"/>
    <w:rsid w:val="00A47CF3"/>
    <w:rsid w:val="00A6094C"/>
    <w:rsid w:val="00A669FA"/>
    <w:rsid w:val="00A6704F"/>
    <w:rsid w:val="00AA017D"/>
    <w:rsid w:val="00AB20CD"/>
    <w:rsid w:val="00B22D96"/>
    <w:rsid w:val="00B24BE2"/>
    <w:rsid w:val="00B53F4E"/>
    <w:rsid w:val="00B77FC7"/>
    <w:rsid w:val="00BA0965"/>
    <w:rsid w:val="00BA5ACB"/>
    <w:rsid w:val="00BC3980"/>
    <w:rsid w:val="00BC3CF7"/>
    <w:rsid w:val="00BE71E3"/>
    <w:rsid w:val="00C21761"/>
    <w:rsid w:val="00C23523"/>
    <w:rsid w:val="00C61700"/>
    <w:rsid w:val="00C63836"/>
    <w:rsid w:val="00C70DA7"/>
    <w:rsid w:val="00C74C67"/>
    <w:rsid w:val="00CA35AA"/>
    <w:rsid w:val="00CD683C"/>
    <w:rsid w:val="00CE66DB"/>
    <w:rsid w:val="00CF7E69"/>
    <w:rsid w:val="00D268BB"/>
    <w:rsid w:val="00D3311D"/>
    <w:rsid w:val="00D52BF4"/>
    <w:rsid w:val="00D564F8"/>
    <w:rsid w:val="00DC1EBD"/>
    <w:rsid w:val="00DC36B7"/>
    <w:rsid w:val="00DE24B6"/>
    <w:rsid w:val="00E10FC5"/>
    <w:rsid w:val="00E12D68"/>
    <w:rsid w:val="00E31587"/>
    <w:rsid w:val="00E44EBF"/>
    <w:rsid w:val="00E6424B"/>
    <w:rsid w:val="00E81012"/>
    <w:rsid w:val="00ED1CAA"/>
    <w:rsid w:val="00EE09E1"/>
    <w:rsid w:val="00EF01B1"/>
    <w:rsid w:val="00EF6ABA"/>
    <w:rsid w:val="00F15564"/>
    <w:rsid w:val="00F24D55"/>
    <w:rsid w:val="00F365AF"/>
    <w:rsid w:val="00F70C15"/>
    <w:rsid w:val="00F729B2"/>
    <w:rsid w:val="00F73E31"/>
    <w:rsid w:val="00F817FA"/>
    <w:rsid w:val="00F93EC1"/>
    <w:rsid w:val="00F942DC"/>
    <w:rsid w:val="00FB5747"/>
    <w:rsid w:val="00FB687E"/>
    <w:rsid w:val="00FE5013"/>
    <w:rsid w:val="00FE5827"/>
    <w:rsid w:val="00FE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210C5"/>
  <w15:chartTrackingRefBased/>
  <w15:docId w15:val="{D618DFD7-2161-447F-A2D7-393F04DFF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515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4B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0E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F0E5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F0E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F0E5F"/>
    <w:rPr>
      <w:sz w:val="18"/>
      <w:szCs w:val="18"/>
    </w:rPr>
  </w:style>
  <w:style w:type="table" w:customStyle="1" w:styleId="4-61">
    <w:name w:val="网格表 4 - 着色 61"/>
    <w:basedOn w:val="TableNormal"/>
    <w:uiPriority w:val="49"/>
    <w:qFormat/>
    <w:rsid w:val="005931BE"/>
    <w:rPr>
      <w:kern w:val="0"/>
      <w:sz w:val="20"/>
      <w:szCs w:val="20"/>
    </w:rPr>
    <w:tblPr>
      <w:tblStyleRow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  <w:style w:type="table" w:styleId="GridTable4-Accent6">
    <w:name w:val="Grid Table 4 Accent 6"/>
    <w:basedOn w:val="TableNormal"/>
    <w:uiPriority w:val="49"/>
    <w:rsid w:val="00F15564"/>
    <w:tblPr>
      <w:tblStyleRowBandSize w:val="1"/>
      <w:tblStyleColBandSize w:val="1"/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  <w:style w:type="table" w:styleId="TableGrid">
    <w:name w:val="Table Grid"/>
    <w:basedOn w:val="TableNormal"/>
    <w:uiPriority w:val="39"/>
    <w:rsid w:val="002005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189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93EC1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B24BE2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24BE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24BE2"/>
  </w:style>
  <w:style w:type="paragraph" w:styleId="TOC2">
    <w:name w:val="toc 2"/>
    <w:basedOn w:val="Normal"/>
    <w:next w:val="Normal"/>
    <w:autoRedefine/>
    <w:uiPriority w:val="39"/>
    <w:unhideWhenUsed/>
    <w:rsid w:val="00B24BE2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B24BE2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5.xml"/><Relationship Id="rId21" Type="http://schemas.openxmlformats.org/officeDocument/2006/relationships/image" Target="media/image8.png"/><Relationship Id="rId34" Type="http://schemas.openxmlformats.org/officeDocument/2006/relationships/customXml" Target="ink/ink9.xml"/><Relationship Id="rId42" Type="http://schemas.openxmlformats.org/officeDocument/2006/relationships/image" Target="media/image22.jpeg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image" Target="media/image35.jpeg"/><Relationship Id="rId63" Type="http://schemas.openxmlformats.org/officeDocument/2006/relationships/image" Target="media/image44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hyperlink" Target="https://filezilla-project.org/download.php?type=server" TargetMode="External"/><Relationship Id="rId24" Type="http://schemas.openxmlformats.org/officeDocument/2006/relationships/image" Target="media/image7.jpeg"/><Relationship Id="rId32" Type="http://schemas.openxmlformats.org/officeDocument/2006/relationships/customXml" Target="ink/ink8.xml"/><Relationship Id="rId37" Type="http://schemas.openxmlformats.org/officeDocument/2006/relationships/image" Target="media/image17.png"/><Relationship Id="rId40" Type="http://schemas.openxmlformats.org/officeDocument/2006/relationships/image" Target="media/image20.jpeg"/><Relationship Id="rId45" Type="http://schemas.openxmlformats.org/officeDocument/2006/relationships/image" Target="media/image25.pn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19" Type="http://schemas.openxmlformats.org/officeDocument/2006/relationships/image" Target="media/image7.png"/><Relationship Id="rId14" Type="http://schemas.openxmlformats.org/officeDocument/2006/relationships/customXml" Target="ink/ink1.xml"/><Relationship Id="rId22" Type="http://schemas.openxmlformats.org/officeDocument/2006/relationships/customXml" Target="ink/ink4.xml"/><Relationship Id="rId27" Type="http://schemas.openxmlformats.org/officeDocument/2006/relationships/image" Target="media/image12.png"/><Relationship Id="rId30" Type="http://schemas.openxmlformats.org/officeDocument/2006/relationships/customXml" Target="ink/ink7.xml"/><Relationship Id="rId35" Type="http://schemas.openxmlformats.org/officeDocument/2006/relationships/image" Target="media/image16.png"/><Relationship Id="rId43" Type="http://schemas.openxmlformats.org/officeDocument/2006/relationships/image" Target="media/image23.jpeg"/><Relationship Id="rId48" Type="http://schemas.openxmlformats.org/officeDocument/2006/relationships/image" Target="media/image26.png"/><Relationship Id="rId56" Type="http://schemas.openxmlformats.org/officeDocument/2006/relationships/image" Target="media/image36.jpeg"/><Relationship Id="rId64" Type="http://schemas.openxmlformats.org/officeDocument/2006/relationships/image" Target="media/image45.png"/><Relationship Id="rId8" Type="http://schemas.openxmlformats.org/officeDocument/2006/relationships/image" Target="media/image1.jpeg"/><Relationship Id="rId51" Type="http://schemas.openxmlformats.org/officeDocument/2006/relationships/image" Target="media/image3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fontTable" Target="fontTable.xml"/><Relationship Id="rId20" Type="http://schemas.openxmlformats.org/officeDocument/2006/relationships/customXml" Target="ink/ink3.xm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62" Type="http://schemas.openxmlformats.org/officeDocument/2006/relationships/image" Target="media/image4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0.jpeg"/><Relationship Id="rId23" Type="http://schemas.openxmlformats.org/officeDocument/2006/relationships/image" Target="media/image9.png"/><Relationship Id="rId28" Type="http://schemas.openxmlformats.org/officeDocument/2006/relationships/customXml" Target="ink/ink6.xml"/><Relationship Id="rId36" Type="http://schemas.openxmlformats.org/officeDocument/2006/relationships/image" Target="media/image11.png"/><Relationship Id="rId49" Type="http://schemas.openxmlformats.org/officeDocument/2006/relationships/image" Target="media/image29.png"/><Relationship Id="rId57" Type="http://schemas.openxmlformats.org/officeDocument/2006/relationships/image" Target="media/image37.jpeg"/><Relationship Id="rId10" Type="http://schemas.openxmlformats.org/officeDocument/2006/relationships/hyperlink" Target="https://filezilla-project.org/download.php?type=client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jpeg"/><Relationship Id="rId60" Type="http://schemas.openxmlformats.org/officeDocument/2006/relationships/image" Target="media/image4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customXml" Target="ink/ink2.xml"/><Relationship Id="rId39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OneDrive\&#25991;&#26723;\&#36719;&#20214;&#31867;&#25991;&#26723;&#35268;&#26684;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4:45:14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239 379 1712 0 0,'-16'4'6331'0'0,"-1"6"-4250"0"0,-11 14-2793 0 0,21-18 1251 0 0,5-4-486 0 0,0 0 0 0 0,0-1 0 0 0,1 1 0 0 0,-1 0 0 0 0,0 0-1 0 0,1 0 1 0 0,0 1 0 0 0,-3 2 0 0 0,-7 10 357 0 0,-13 1-140 0 0,19-14-240 0 0,1 1-1 0 0,-1 1 1 0 0,0-1 0 0 0,1 1-1 0 0,0-1 1 0 0,-5 6-1 0 0,-3 7 11 0 0,0 1-1 0 0,1 0 1 0 0,1 0-1 0 0,-16 37 1 0 0,23-43-40 0 0,0 0 0 0 0,1-1 1 0 0,1 1-1 0 0,-1 0 0 0 0,2 0 1 0 0,-1 0-1 0 0,2 0 0 0 0,-1 0 1 0 0,2 0-1 0 0,-1-1 0 0 0,1 1 1 0 0,1 0-1 0 0,0-1 0 0 0,1 0 1 0 0,8 18-1 0 0,-8-22 29 0 0,0 0 1 0 0,0-1-1 0 0,1 1 0 0 0,0-1 0 0 0,1 0 1 0 0,-1-1-1 0 0,1 1 0 0 0,0-1 1 0 0,0 0-1 0 0,0 0 0 0 0,11 4 0 0 0,8 2 32 0 0,48 13 0 0 0,4 0 1 0 0,-62-17-50 0 0,-1-1 0 0 0,1-1 0 0 0,0 0 0 0 0,0-1 0 0 0,0-1 0 0 0,0 0 0 0 0,1-1 1 0 0,-1-1-1 0 0,0 0 0 0 0,1-1 0 0 0,-1-1 0 0 0,0 0 0 0 0,0-1 0 0 0,0-1 0 0 0,0 0 0 0 0,17-8 0 0 0,5-4 39 0 0,55-33-1 0 0,-90 48-48 0 0,3-2 4 0 0,0-1 1 0 0,0 1-1 0 0,0-2 0 0 0,0 1 1 0 0,-1 0-1 0 0,0-1 0 0 0,7-10 1 0 0,22-40 27 0 0,-24 39-27 0 0,-1 2 3 0 0,-1-1 0 0 0,0 0 0 0 0,-1 0 1 0 0,-1 0-1 0 0,0-1 0 0 0,-2 1 0 0 0,1-1 0 0 0,-2 0 0 0 0,2-30 0 0 0,-5 42-2 0 0,0-1 0 0 0,0 0-1 0 0,0 1 1 0 0,-1-1-1 0 0,1 1 1 0 0,-1-1-1 0 0,0 1 1 0 0,-1 0 0 0 0,1-1-1 0 0,-1 1 1 0 0,1 0-1 0 0,-1 1 1 0 0,0-1-1 0 0,-5-4 1 0 0,-7-6 11 0 0,0 1 1 0 0,-20-12-1 0 0,14 9 4 0 0,13 11 37 0 0,0-1 0 0 0,0 2 0 0 0,0-1 0 0 0,-1 1 0 0 0,0 0 0 0 0,0 1 0 0 0,0 0 0 0 0,0 1 0 0 0,-14-3 0 0 0,-6 2 267 0 0,-50 0 0 0 0,70 3-297 0 0,-26-1 160 0 0,18 0-89 0 0,0 1-1 0 0,-21 3 0 0 0,8-2-21 0 0,24-1-59 0 0,0 0 0 0 0,0 1 0 0 0,0-1 1 0 0,0 1-1 0 0,-11 3 0 0 0,13-2-14 0 0,0-1 4 0 0,1 0 0 0 0,-1 0 0 0 0,1 1 0 0 0,0-1 0 0 0,-1 1-1 0 0,1 0 1 0 0,0 0 0 0 0,0 0 0 0 0,0 1 0 0 0,-5 4 0 0 0,5-3-306 0 0,-1 0 1 0 0,0 0-1 0 0,0 0 1 0 0,0-1-1 0 0,0 0 1 0 0,-6 4-1 0 0,7-4-1311 0 0</inkml:trace>
  <inkml:trace contextRef="#ctx0" brushRef="#br0" timeOffset="982.01">1224 594 2601 0 0,'-2'-1'2030'0'0,"-8"-9"3046"0"0,10 10-5046 0 0,0 0 0 0 0,-1 0 0 0 0,1 0 0 0 0,0 0 0 0 0,0 0 0 0 0,0-1 0 0 0,-1 1 0 0 0,1 0 0 0 0,0 0 0 0 0,0 0 0 0 0,-1 0 1 0 0,1 0-1 0 0,0 0 0 0 0,0 0 0 0 0,-1 0 0 0 0,1 0 0 0 0,0 0 0 0 0,0 0 0 0 0,-1 0 0 0 0,1 0 0 0 0,0 0 0 0 0,0 1 0 0 0,0-1 0 0 0,-1 0 1 0 0,1 0-1 0 0,0 0 0 0 0,0 0 0 0 0,0 0 0 0 0,-1 0 0 0 0,1 1 0 0 0,0-1 0 0 0,0 0 0 0 0,0 0 0 0 0,0 0 0 0 0,-1 0 0 0 0,1 1 0 0 0,0-1 1 0 0,0 0-1 0 0,0 0 0 0 0,0 0 0 0 0,0 1 0 0 0,0-1 0 0 0,0 0 0 0 0,-1 0 0 0 0,1 1 0 0 0,0-1 0 0 0,0 0 0 0 0,0 0 0 0 0,0 1 0 0 0,0-1 1 0 0,0 0-1 0 0,0 0 0 0 0,0 0 0 0 0,0 1 0 0 0,0-1 0 0 0,1 0 0 0 0,-1 0 0 0 0,0 1 0 0 0,-2 23-102 0 0,-6 88 797 0 0,6-38-3206 0 0,2-70 1206 0 0</inkml:trace>
  <inkml:trace contextRef="#ctx0" brushRef="#br0" timeOffset="1794.36">1154 532 728 0 0,'-18'-14'8009'0'0,"15"15"-7980"0"0,0 0 0 0 0,0 1 1 0 0,0 0-1 0 0,0-1 0 0 0,0 1 1 0 0,0 0-1 0 0,0 0 0 0 0,0 0 1 0 0,1 1-1 0 0,-1-1 0 0 0,1 1 1 0 0,0 0-1 0 0,0-1 0 0 0,-3 6 1 0 0,0-2-4 0 0,2-1-21 0 0,0-1 0 0 0,0 0 0 0 0,0 1 0 0 0,1-1 0 0 0,0 1 0 0 0,0 0-1 0 0,0-1 1 0 0,0 1 0 0 0,1 0 0 0 0,0 0 0 0 0,0 0 0 0 0,-1 10 0 0 0,-1 4 2 0 0,2-9 6 0 0,0-1-1 0 0,1 0 1 0 0,0 0-1 0 0,0 1 1 0 0,1-1 0 0 0,0 0-1 0 0,1 0 1 0 0,0 0-1 0 0,5 13 1 0 0,-1-5 13 0 0,1 0 0 0 0,1-1 0 0 0,0 0 0 0 0,11 15 0 0 0,-16-27-24 0 0,0 0 0 0 0,0 1 0 0 0,1-1 0 0 0,0-1 0 0 0,0 1 0 0 0,0 0 0 0 0,0-1 1 0 0,0 0-1 0 0,1 0 0 0 0,-1 0 0 0 0,1-1 0 0 0,0 1 0 0 0,0-1 0 0 0,9 3 0 0 0,-11-5 3 0 0,1 1-1 0 0,-1-1 1 0 0,1 1 0 0 0,-1-1-1 0 0,1 0 1 0 0,-1 0 0 0 0,1-1-1 0 0,-1 1 1 0 0,1-1 0 0 0,-1 1-1 0 0,1-1 1 0 0,-1 0 0 0 0,0-1 0 0 0,1 1-1 0 0,-1 0 1 0 0,0-1 0 0 0,0 0-1 0 0,0 0 1 0 0,0 0 0 0 0,0 0-1 0 0,-1 0 1 0 0,1 0 0 0 0,-1-1-1 0 0,3-2 1 0 0,2-5 1 0 0,0 0 0 0 0,-1 0 0 0 0,0 0 1 0 0,0 0-1 0 0,-1-1 0 0 0,-1 0 0 0 0,0 0 0 0 0,-1-1 0 0 0,3-11 0 0 0,3-10 14 0 0,-6 25-17 0 0,0 1 0 0 0,-1-1 1 0 0,-1 0-1 0 0,1-1 0 0 0,-1 1 0 0 0,0 0 1 0 0,-1-14-1 0 0,-1 15 86 0 0,0 0 0 0 0,0 0 0 0 0,0 0 0 0 0,-1 0 0 0 0,0 0 0 0 0,0 0 1 0 0,-1 0-1 0 0,0 1 0 0 0,0-1 0 0 0,0 1 0 0 0,-1 0 0 0 0,0 0 0 0 0,0 0 0 0 0,-1 1 0 0 0,0-1 1 0 0,0 1-1 0 0,0 0 0 0 0,0 0 0 0 0,-1 1 0 0 0,0 0 0 0 0,-8-5 0 0 0,-4 0 123 0 0,10 4-63 0 0,0 2 1 0 0,0-1 0 0 0,-12-3 0 0 0,18 6-107 0 0,-1 1 0 0 0,1-1-1 0 0,-1 1 1 0 0,1 0 0 0 0,-1 0 0 0 0,0 0-1 0 0,1 0 1 0 0,-1 0 0 0 0,1 0 0 0 0,-1 1-1 0 0,1-1 1 0 0,-1 1 0 0 0,1 0 0 0 0,0 0-1 0 0,-1 0 1 0 0,-2 1 0 0 0,5-2-46 0 0,-8 4 68 0 0,1 1 0 0 0,-1 0 0 0 0,1 0 0 0 0,0 0 1 0 0,-9 9-1 0 0,2 9-2399 0 0,12-19 919 0 0</inkml:trace>
  <inkml:trace contextRef="#ctx0" brushRef="#br0" timeOffset="3628.93">2831 5030 1952 0 0,'-1'-1'335'0'0,"0"1"-1"0"0,1-1 1 0 0,-1 1-1 0 0,0-1 1 0 0,0 1-1 0 0,1-1 0 0 0,-1 1 1 0 0,0 0-1 0 0,0-1 1 0 0,0 1-1 0 0,1 0 0 0 0,-1-1 1 0 0,0 1-1 0 0,0 0 1 0 0,0 0-1 0 0,0 0 1 0 0,0 0-1 0 0,0 0 0 0 0,1 0 1 0 0,-1 0-1 0 0,-1 0 1 0 0,-18 10 1639 0 0,-10 20-2706 0 0,29-28 1142 0 0,-3 2-373 0 0,2 0 0 0 0,-1 1 0 0 0,0-1 0 0 0,1 0 0 0 0,-2 6 0 0 0,-8 10 59 0 0,10-15-87 0 0,-1-1-1 0 0,1 2 1 0 0,-1-1 0 0 0,1 0 0 0 0,1 0-1 0 0,-1 1 1 0 0,1-1 0 0 0,-1 9 0 0 0,-1 1 24 0 0,0 4-14 0 0,1-1-1 0 0,1 1 1 0 0,1 23 0 0 0,-1 8-10 0 0,0-33-9 0 0,1-1-1 0 0,1 0 1 0 0,0 1 0 0 0,1-1 0 0 0,5 20-1 0 0,-4-27 6 0 0,0 0-1 0 0,1 0 0 0 0,8 14 0 0 0,1 4 83 0 0,-4-13-13 0 0,-1 0 0 0 0,2 0-1 0 0,0-1 1 0 0,0-1 0 0 0,1 1-1 0 0,15 12 1 0 0,-13-13 1 0 0,-3-3-34 0 0,0-1-1 0 0,1 0 0 0 0,0-1 1 0 0,0 0-1 0 0,0-1 0 0 0,1 0 0 0 0,0-1 1 0 0,0 0-1 0 0,0-1 0 0 0,16 3 1 0 0,6 0-8 0 0,1-1 0 0 0,53 2 0 0 0,-71-7-13 0 0,0-1 1 0 0,0-1-1 0 0,0 0 0 0 0,0-2 1 0 0,-1 0-1 0 0,26-7 0 0 0,-30 6-9 0 0,0-1 0 0 0,-1 0-1 0 0,0-1 1 0 0,0 0-1 0 0,-1-1 1 0 0,1 0-1 0 0,-1-1 1 0 0,-1 0 0 0 0,15-15-1 0 0,35-32 21 0 0,-37 36-20 0 0,25-29-1 0 0,-37 36 2 0 0,0-1-1 0 0,-1-1 1 0 0,0 0-1 0 0,-1 0 0 0 0,0-1 1 0 0,-1 1-1 0 0,-1-2 1 0 0,-1 1-1 0 0,6-27 1 0 0,-5 14 0 0 0,-1 0-1 0 0,1-45 1 0 0,-5 60 28 0 0,-1 0 0 0 0,-1 0 1 0 0,-1 0-1 0 0,1 0 0 0 0,-2 0 1 0 0,0 1-1 0 0,-9-25 0 0 0,9 31-13 0 0,-1 0 0 0 0,0 1 0 0 0,0-1 1 0 0,0 1-1 0 0,0 0 0 0 0,-1 0 0 0 0,0 1 0 0 0,0-1 0 0 0,0 1 0 0 0,0 0 0 0 0,-1 1 0 0 0,-6-4 0 0 0,-12-6 35 0 0,-40-14 0 0 0,55 24-44 0 0,-149-60 679 0 0,134 55-664 0 0,1 1 1 0 0,-1 1-1 0 0,0 2 0 0 0,0 0 0 0 0,-1 1 1 0 0,1 2-1 0 0,-1 0 0 0 0,1 2 0 0 0,-1 1 1 0 0,1 0-1 0 0,-1 2 0 0 0,-26 8 0 0 0,38-8-30 0 0,0 1 1 0 0,1 0-1 0 0,-1 1 0 0 0,1 1 0 0 0,1 0 1 0 0,-1 1-1 0 0,1 0 0 0 0,0 0 0 0 0,1 1 0 0 0,0 1 1 0 0,0 0-1 0 0,1 0 0 0 0,1 1 0 0 0,0 0 0 0 0,0 0 1 0 0,-8 18-1 0 0,11-20-32 0 0,1 0 1 0 0,0 1-1 0 0,0 0 0 0 0,1-1 1 0 0,-3 21-1 0 0,5-26-470 0 0,1 1 1 0 0,0 0-1 0 0,0 0 1 0 0,0 0-1 0 0,1 5 1 0 0,2 0-1211 0 0</inkml:trace>
  <inkml:trace contextRef="#ctx0" brushRef="#br0" timeOffset="4718.82">3145 4480 1904 0 0,'0'-1'228'0'0,"0"1"0"0"0,0 0 0 0 0,0-1 0 0 0,0 1 0 0 0,0 0-1 0 0,1-1 1 0 0,-1 1 0 0 0,0 0 0 0 0,0-1 0 0 0,0 1-1 0 0,2-2 1596 0 0,-2 2-1595 0 0,0-1 0 0 0,1 1 0 0 0,-1 0-1 0 0,0 0 1 0 0,1 0 0 0 0,-1 0 0 0 0,1-1 0 0 0,12-1 1703 0 0,16 4-2655 0 0,-24-2 1294 0 0,-1 0-443 0 0,0 1 1 0 0,1-1 0 0 0,-1 1 0 0 0,0 0-1 0 0,0 0 1 0 0,0 0 0 0 0,0 0-1 0 0,0 1 1 0 0,0 0 0 0 0,0 0-1 0 0,-1 0 1 0 0,1 0 0 0 0,-1 0-1 0 0,1 1 1 0 0,4 4 0 0 0,-7-6 35 0 0,-1 3-147 0 0,0 0 1 0 0,-1 1 0 0 0,1-1-1 0 0,-1 0 1 0 0,-1 7 0 0 0,1-5-12 0 0,-1 0 1 0 0,0-1-1 0 0,0 1 0 0 0,0-1 1 0 0,0 1-1 0 0,-5 5 1 0 0,5-8-2 0 0,1-1 0 0 0,-1 1 0 0 0,0-1 1 0 0,0 0-1 0 0,0 1 0 0 0,0-1 0 0 0,-1 0 0 0 0,1-1 1 0 0,-1 1-1 0 0,1 0 0 0 0,-1-1 0 0 0,0 1 0 0 0,1-1 1 0 0,-1 0-1 0 0,-6 2 0 0 0,7-2-6 0 0,0 0 1 0 0,0-1-1 0 0,0 1 1 0 0,0 1-1 0 0,0-1 1 0 0,0 0 0 0 0,0 0-1 0 0,0 1 1 0 0,0-1-1 0 0,0 1 1 0 0,1 0-1 0 0,-1-1 1 0 0,1 1-1 0 0,-1 0 1 0 0,1 0-1 0 0,-2 3 1 0 0,43 23 158 0 0,-37-27-142 0 0,0 0-1 0 0,0 0 1 0 0,0 0 0 0 0,0 0 0 0 0,0-1-1 0 0,0 1 1 0 0,0-1 0 0 0,0 0 0 0 0,0 0-1 0 0,0 0 1 0 0,0 0 0 0 0,0 0 0 0 0,0-1-1 0 0,0 1 1 0 0,0-1 0 0 0,4-1 0 0 0,-1 0-6 0 0,2 1-141 0 0,-1 0 0 0 0,0-1 0 0 0,0 0 0 0 0,0-1 0 0 0,0 0 0 0 0,12-6 0 0 0,-19 8-536 0 0,0 0-182 0 0</inkml:trace>
  <inkml:trace contextRef="#ctx0" brushRef="#br0" timeOffset="5452.29">3175 4372 2977 0 0,'-1'0'74'0'0,"1"0"1"0"0,-1 0 0 0 0,1 0 0 0 0,-1 0 0 0 0,1 0 0 0 0,-1 0 0 0 0,1-1-1 0 0,-1 1 1 0 0,1 0 0 0 0,0 0 0 0 0,-1 0 0 0 0,1-1 0 0 0,-1 1-1 0 0,1 0 1 0 0,-1-1 0 0 0,1 1 0 0 0,0 0 0 0 0,-1-1 0 0 0,1 1-1 0 0,0 0 1 0 0,-1-1 0 0 0,1 1 0 0 0,0-1 0 0 0,-1 0 0 0 0,1 1 14 0 0,0-1 0 0 0,-1 1 0 0 0,1-1 0 0 0,0 1 0 0 0,-1 0 0 0 0,1-1 0 0 0,0 1 0 0 0,-1-1 0 0 0,1 1 0 0 0,0 0 0 0 0,-1-1 0 0 0,1 1 0 0 0,-1 0 0 0 0,1 0 0 0 0,-1-1 0 0 0,1 1 0 0 0,-1 0 0 0 0,1 0 0 0 0,-1 0 0 0 0,1-1 0 0 0,-1 1 0 0 0,1 0 0 0 0,-1 0 0 0 0,1 0 0 0 0,-1 0 0 0 0,1 0 0 0 0,-1 0 0 0 0,1 0 0 0 0,-1 0 0 0 0,1 0 0 0 0,-1 0 0 0 0,1 1 0 0 0,-1-1 0 0 0,-3 2-20 0 0,1 0 1 0 0,0 1 0 0 0,-1-1-1 0 0,1 1 1 0 0,0-1 0 0 0,1 1 0 0 0,-1 0-1 0 0,1 0 1 0 0,-1 0 0 0 0,1 1-1 0 0,-4 6 1 0 0,1-3-1 0 0,4-5-42 0 0,-1 1-1 0 0,0-1 1 0 0,1 1-1 0 0,-1-1 1 0 0,1 1-1 0 0,0 0 1 0 0,0 0-1 0 0,0-1 1 0 0,0 1 0 0 0,1 0-1 0 0,-1 0 1 0 0,0 4-1 0 0,-5 18 127 0 0,3-18-126 0 0,0 1 0 0 0,1 0 0 0 0,0 0 0 0 0,0 0 0 0 0,1 1 0 0 0,-1 9 1 0 0,1-10-21 0 0,0 0 0 0 0,0 0 0 0 0,0 0-1 0 0,-1 0 1 0 0,-1 0 0 0 0,-5 13 0 0 0,7-18-5 0 0,0 1-1 0 0,-1 0 1 0 0,1-1-1 0 0,1 1 0 0 0,-1 0 1 0 0,0 0-1 0 0,1-1 1 0 0,0 1-1 0 0,0 0 0 0 0,0 0 1 0 0,1 0-1 0 0,-1-1 1 0 0,1 1-1 0 0,0 0 0 0 0,0 0 1 0 0,0-1-1 0 0,0 1 1 0 0,0-1-1 0 0,1 1 0 0 0,0-1 1 0 0,0 1-1 0 0,2 2 1 0 0,2 4 37 0 0,1-1 0 0 0,1 1 0 0 0,-1-1 0 0 0,2-1 0 0 0,15 14 0 0 0,-13-13-13 0 0,0-1-1 0 0,1 0 1 0 0,0-1 0 0 0,13 6-1 0 0,-21-11-23 0 0,1 0 0 0 0,0 0 0 0 0,0 0 1 0 0,0-1-1 0 0,0 0 0 0 0,0 0 0 0 0,0-1 0 0 0,0 1 0 0 0,0-1 0 0 0,0 0 0 0 0,0-1 0 0 0,0 1 0 0 0,0-1 0 0 0,7-1 0 0 0,-5 0 0 0 0,-1 0-1 0 0,0-1 1 0 0,0 0 0 0 0,0 1 0 0 0,-1-2-1 0 0,1 1 1 0 0,-1-1 0 0 0,1 0-1 0 0,-1 0 1 0 0,0 0 0 0 0,-1-1 0 0 0,6-6-1 0 0,30-32 30 0 0,-28 31-16 0 0,-1 0-1 0 0,0-1 0 0 0,-1 0 1 0 0,12-19-1 0 0,-20 28-13 0 0,2-3 23 0 0,0 0 1 0 0,-1 1-1 0 0,0-1 0 0 0,0 0 0 0 0,1-8 0 0 0,-3 11-9 0 0,-1 1-1 0 0,0-1 0 0 0,0 1 0 0 0,0-1 0 0 0,0 1 1 0 0,-1-1-1 0 0,1 1 0 0 0,-1-1 0 0 0,0 1 1 0 0,0-1-1 0 0,0 1 0 0 0,-1 0 0 0 0,-2-5 1 0 0,-8-12 284 0 0,0 2 1 0 0,-2-1 0 0 0,0 2 0 0 0,-18-19-1 0 0,15 18-94 0 0,11 12-100 0 0,-1 0 0 0 0,1 0 1 0 0,-1 1-1 0 0,0 0 1 0 0,0 0-1 0 0,-1 1 0 0 0,0-1 1 0 0,1 2-1 0 0,-1-1 1 0 0,-1 1-1 0 0,1 0 1 0 0,-13-2-1 0 0,9 3 1 0 0,0 0-1 0 0,0 1 1 0 0,-1 1 0 0 0,1 0 0 0 0,0 0-1 0 0,-1 1 1 0 0,1 1 0 0 0,-15 3-1 0 0,24-4-95 0 0,1 0 0 0 0,-1 0 0 0 0,1-1 0 0 0,-1 1-1 0 0,1 1 1 0 0,0-1 0 0 0,-1 0 0 0 0,1 1 0 0 0,0-1-1 0 0,0 1 1 0 0,0-1 0 0 0,0 1 0 0 0,0 0 0 0 0,0 0-1 0 0,1 0 1 0 0,-1 0 0 0 0,1 0 0 0 0,-2 4 0 0 0,0 0-73 0 0,0 1 1 0 0,1 0 0 0 0,0 0-1 0 0,0-1 1 0 0,0 9 0 0 0,-1 1-701 0 0,0-9 93 0 0,-4 0-167 0 0</inkml:trace>
  <inkml:trace contextRef="#ctx0" brushRef="#br0" timeOffset="7575.4">2772 72 600 0 0,'-14'-8'5276'0'0,"13"8"-5170"0"0,0-1-1 0 0,0 0 0 0 0,0 0 1 0 0,0 1-1 0 0,0-1 1 0 0,-1 0-1 0 0,1 1 0 0 0,0-1 1 0 0,0 1-1 0 0,-1 0 1 0 0,1-1-1 0 0,0 1 0 0 0,-1 0 1 0 0,1 0-1 0 0,-1 0 1 0 0,1 0-1 0 0,0 0 0 0 0,-1 0 1 0 0,1 0-1 0 0,0 0 0 0 0,-1 1 1 0 0,1-1-1 0 0,0 0 1 0 0,-1 1-1 0 0,1-1 0 0 0,0 1 1 0 0,-3 1-1 0 0,-7 4-16 0 0,-1 0 1 0 0,1 0-1 0 0,0 2 0 0 0,1-1 0 0 0,0 1 0 0 0,0 1 0 0 0,0 0 1 0 0,1 0-1 0 0,1 1 0 0 0,0 0 0 0 0,0 0 0 0 0,1 1 0 0 0,-12 21 0 0 0,9-6 43 0 0,0-1 0 0 0,-8 43 0 0 0,16-60-129 0 0,0 1-1 0 0,1-1 1 0 0,0 1 0 0 0,1 0-1 0 0,0-1 1 0 0,0 1-1 0 0,1 0 1 0 0,0-1 0 0 0,0 1-1 0 0,1-1 1 0 0,1 1-1 0 0,3 10 1 0 0,-2-13 26 0 0,-1-1 0 0 0,1 1 0 0 0,0-1 0 0 0,0 0 0 0 0,0 0 0 0 0,1-1 0 0 0,-1 1 0 0 0,1-1 1 0 0,0 0-1 0 0,1 0 0 0 0,-1-1 0 0 0,1 0 0 0 0,9 5 0 0 0,10 2 252 0 0,51 15 0 0 0,-50-18-206 0 0,11 3 125 0 0,1-2-1 0 0,0-1 1 0 0,73 2-1 0 0,117-13-29 0 0,-122 0-90 0 0,-79 1-52 0 0,0-1-1 0 0,-1-1 0 0 0,1-1 1 0 0,-1-1-1 0 0,42-18 0 0 0,-63 22-22 0 0,1 0-1 0 0,0-1 1 0 0,-1 0-1 0 0,0 1 1 0 0,0-2-1 0 0,0 1 0 0 0,0-1 1 0 0,-1 1-1 0 0,0-1 1 0 0,1 0-1 0 0,-2-1 1 0 0,1 1-1 0 0,-1-1 0 0 0,0 0 1 0 0,4-8-1 0 0,-1-1 8 0 0,-1-1 0 0 0,0 1 0 0 0,-1-1 0 0 0,0 0 0 0 0,0-17 0 0 0,-2 22-5 0 0,-2-1 0 0 0,0 1 1 0 0,0-1-1 0 0,-1 1 0 0 0,-3-15 0 0 0,3 20-3 0 0,-1 0 0 0 0,1 0 0 0 0,-2 0 0 0 0,1 1 0 0 0,0-1 0 0 0,-1 0 0 0 0,0 1 0 0 0,-1 0 0 0 0,1-1 0 0 0,-1 1 0 0 0,-5-5 0 0 0,-17-16 136 0 0,-1 1-1 0 0,-1 2 1 0 0,-32-21 0 0 0,46 35-75 0 0,-1 0 0 0 0,0 2 1 0 0,0 0-1 0 0,-1 0 0 0 0,1 2 1 0 0,-1 0-1 0 0,-1 1 0 0 0,-31-5 1 0 0,34 9-56 0 0,0 0 1 0 0,0 1-1 0 0,0 1 0 0 0,-22 4 1 0 0,-17 3-9 0 0,20-5 52 0 0,1 3-1 0 0,-42 12 0 0 0,-6 2 82 0 0,52-16-116 0 0,19-4-9 0 0,-1 1 0 0 0,1 0-1 0 0,0 1 1 0 0,0-1 0 0 0,0 2 0 0 0,-11 5 0 0 0,5-1-9 0 0,-120 76 59 0 0,115-71-62 0 0,14-9-265 0 0,0-1 0 0 0,0 1 0 0 0,0 1 0 0 0,1-1 0 0 0,-9 10 0 0 0,11-10-918 0 0</inkml:trace>
  <inkml:trace contextRef="#ctx0" brushRef="#br0" timeOffset="8553.15">3267 855 3273 0 0,'0'0'153'0'0,"0"-1"0"0"0,0 1 0 0 0,0-1-1 0 0,0 1 1 0 0,1-1 0 0 0,-1 1 0 0 0,0 0 0 0 0,0-1 0 0 0,1 1 0 0 0,-1-1 0 0 0,0 1 0 0 0,1 0 0 0 0,-1-1 0 0 0,1 1 0 0 0,-1 0 0 0 0,0-1 0 0 0,1 1 0 0 0,-1 0 0 0 0,1 0 0 0 0,-1-1 0 0 0,1 1 0 0 0,-1 0 0 0 0,1 0-1 0 0,-1 0 1 0 0,1 0 0 0 0,-1-1 0 0 0,2 1 0 0 0,20-5 2230 0 0,-20 6-2341 0 0,-1-1-1 0 0,0 0 1 0 0,0 1 0 0 0,0-1-1 0 0,0 1 1 0 0,0 0-1 0 0,0-1 1 0 0,0 1 0 0 0,0 0-1 0 0,0-1 1 0 0,0 1-1 0 0,-1 0 1 0 0,1 0 0 0 0,0 0-1 0 0,0 0 1 0 0,-1 0 0 0 0,1 0-1 0 0,0 0 1 0 0,-1 0-1 0 0,1 0 1 0 0,-1 0 0 0 0,0 0-1 0 0,1 0 1 0 0,-1 0-1 0 0,0 0 1 0 0,1 1 0 0 0,-1 1-1 0 0,0 0-44 0 0,1-1-1 0 0,-1 1 1 0 0,1 0-1 0 0,-1 0 1 0 0,0 0-1 0 0,0 0 1 0 0,0-1-1 0 0,-1 1 1 0 0,1 0-1 0 0,-1 0 1 0 0,-1 3-1 0 0,-10 16 43 0 0,8-16-38 0 0,0 0 0 0 0,1 0 1 0 0,0 0-1 0 0,0 1 0 0 0,-3 9 0 0 0,6-15 0 0 0,0 1-1 0 0,-1 0 1 0 0,1-1-1 0 0,0 1 1 0 0,0 0-1 0 0,0-1 1 0 0,0 1-1 0 0,1 0 1 0 0,-1 0-1 0 0,0-1 1 0 0,1 1-1 0 0,-1 0 1 0 0,1-1-1 0 0,-1 1 1 0 0,1-1-1 0 0,0 1 1 0 0,0-1-1 0 0,0 1 1 0 0,0-1-1 0 0,0 1 1 0 0,0-1-1 0 0,0 0 1 0 0,0 1-1 0 0,0-1 1 0 0,1 0 0 0 0,1 2-1 0 0,11 5-7 0 0,-12-7 67 0 0,1 1 1 0 0,-1-1-1 0 0,0 0 1 0 0,0 1-1 0 0,0-1 1 0 0,0 1-1 0 0,0 0 1 0 0,0 0-1 0 0,0 0 1 0 0,0 0-1 0 0,-1 0 1 0 0,1 0-1 0 0,-1 0 1 0 0,3 5 785 0 0,-7 7-468 0 0,3-12-366 0 0,0 0 0 0 0,0 0 1 0 0,0 0-1 0 0,-1 0 1 0 0,1-1-1 0 0,-1 1 0 0 0,1 0 1 0 0,-1 0-1 0 0,0 0 1 0 0,1-1-1 0 0,-1 1 0 0 0,0 0 1 0 0,0-1-1 0 0,0 1 1 0 0,0-1-1 0 0,-1 1 0 0 0,1-1 1 0 0,0 0-1 0 0,-1 1 1 0 0,1-1-1 0 0,-1 0 1 0 0,1 0-1 0 0,-1 0 0 0 0,1 0 1 0 0,-1 0-1 0 0,0 0 1 0 0,1-1-1 0 0,-1 1 0 0 0,0 0 1 0 0,0-1-1 0 0,-2 1 1 0 0,-28 4-402 0 0,30-6 197 0 0,0 1-1 0 0,0-1 0 0 0,1 0 1 0 0,-1 1-1 0 0,0-1 0 0 0,1 0 1 0 0,-1 0-1 0 0,1 0 0 0 0,-1 0 0 0 0,1 0 1 0 0,-1-1-1 0 0,1 1 0 0 0,0 0 1 0 0,0-1-1 0 0,0 1 0 0 0,-1 0 0 0 0,1-1 1 0 0,1 0-1 0 0,-1 1 0 0 0,0-1 1 0 0,0 0-1 0 0,1 1 0 0 0,-2-4 0 0 0,1-4-1245 0 0</inkml:trace>
  <inkml:trace contextRef="#ctx0" brushRef="#br0" timeOffset="9229.53">3209 768 2144 0 0,'-3'-3'1109'0'0,"0"1"-1"0"0,0-1 0 0 0,0 1 1 0 0,0 0-1 0 0,0 0 0 0 0,-7-3 0 0 0,8 4-917 0 0,-1 0-1 0 0,0 0 0 0 0,1 0 0 0 0,-1 1 0 0 0,0-1 0 0 0,0 1 0 0 0,0 0 1 0 0,-4 0-1 0 0,4 0-185 0 0,1 0 0 0 0,0 1 1 0 0,0-1-1 0 0,0 1 0 0 0,0-1 1 0 0,-1 1-1 0 0,1 0 0 0 0,0 0 1 0 0,0 0-1 0 0,0 0 0 0 0,1 1 1 0 0,-1-1-1 0 0,0 0 0 0 0,0 1 0 0 0,1-1 1 0 0,-1 1-1 0 0,1 0 0 0 0,-1-1 1 0 0,1 1-1 0 0,0 0 0 0 0,-1 0 1 0 0,1 0-1 0 0,0 0 0 0 0,0 0 1 0 0,1 0-1 0 0,-2 3 0 0 0,-4 12 13 0 0,1-1 0 0 0,1 1 0 0 0,0 1 0 0 0,1-1 1 0 0,1 0-1 0 0,1 1 0 0 0,0 0 0 0 0,1-1 0 0 0,1 1 0 0 0,6 31 0 0 0,-4-41-14 0 0,0 1-1 0 0,1-1 1 0 0,0-1 0 0 0,1 1 0 0 0,0-1-1 0 0,7 9 1 0 0,1 3 14 0 0,-1-2-19 0 0,0 0 1 0 0,21 21 0 0 0,-28-33-1 0 0,1 0 0 0 0,-1 0 1 0 0,1 0-1 0 0,0-1 1 0 0,1 1-1 0 0,-1-2 0 0 0,1 1 1 0 0,-1-1-1 0 0,1 0 1 0 0,7 2-1 0 0,-10-4 1 0 0,0-1 1 0 0,0 1-1 0 0,-1-1 0 0 0,1 0 1 0 0,0-1-1 0 0,0 1 0 0 0,-1-1 1 0 0,1 0-1 0 0,0 0 0 0 0,-1 0 1 0 0,1 0-1 0 0,0 0 0 0 0,-1-1 1 0 0,0 0-1 0 0,1 1 0 0 0,-1-1 1 0 0,0 0-1 0 0,3-4 0 0 0,7-4 17 0 0,0-1 0 0 0,18-21 0 0 0,-3 2-19 0 0,-2-1-1 0 0,23-36 0 0 0,-45 58 66 0 0,-1 1 1 0 0,0-1-1 0 0,-1 0 0 0 0,0 1 0 0 0,0-1 1 0 0,-1 0-1 0 0,0-1 0 0 0,0 1 0 0 0,-2-10 0 0 0,0 8 48 0 0,0 0 0 0 0,-1 1-1 0 0,0-1 1 0 0,-1 1 0 0 0,-1 0-1 0 0,1 0 1 0 0,-1 0 0 0 0,-1 0-1 0 0,0 1 1 0 0,0-1 0 0 0,-1 1-1 0 0,0 1 1 0 0,-1-1 0 0 0,-9-9-1 0 0,5 7 19 0 0,-1 0 0 0 0,0 0-1 0 0,0 1 1 0 0,-1 1-1 0 0,0 0 1 0 0,0 1 0 0 0,-1 0-1 0 0,0 1 1 0 0,-19-6-1 0 0,28 12-90 0 0,0-1-1 0 0,0 1 1 0 0,0 1-1 0 0,0-1 1 0 0,0 1-1 0 0,-1 0 0 0 0,1 0 1 0 0,0 0-1 0 0,0 1 1 0 0,0 0-1 0 0,0 0 1 0 0,-7 2-1 0 0,2 1-35 0 0,0 0 0 0 0,0 0 0 0 0,0 1 0 0 0,-16 12-1 0 0,10 2-882 0 0,11-11-515 0 0,1 0-383 0 0</inkml:trace>
  <inkml:trace contextRef="#ctx0" brushRef="#br0" timeOffset="18186.16">5818 3829 1984 0 0,'-14'3'4639'0'0,"10"-2"-4346"0"0,1 0-1 0 0,0 0 1 0 0,0 0 0 0 0,-1 0 0 0 0,1 0-1 0 0,0 1 1 0 0,0-1 0 0 0,0 1-1 0 0,1 0 1 0 0,-1 0 0 0 0,-3 2-1 0 0,-1 3-106 0 0,1 1-1 0 0,0 0 0 0 0,0 0 0 0 0,0 0 0 0 0,1 0 0 0 0,0 1 0 0 0,1 0 0 0 0,-1 0 0 0 0,2 0 0 0 0,-4 11 0 0 0,-9 36 362 0 0,6-24-299 0 0,-11 61-1 0 0,18-72-157 0 0,2-14-31 0 0,-1 1 0 0 0,1-1 0 0 0,1 1 0 0 0,-1 0 0 0 0,1-1-1 0 0,1 1 1 0 0,-1-1 0 0 0,1 1 0 0 0,4 13 0 0 0,24 61 461 0 0,-24-71-481 0 0,1 0-1 0 0,0-1 1 0 0,1 0-1 0 0,0 0 1 0 0,1 0-1 0 0,0-1 1 0 0,0 0-1 0 0,1-1 0 0 0,0 0 1 0 0,1 0-1 0 0,0-1 1 0 0,0 0-1 0 0,0-1 1 0 0,13 6-1 0 0,-5-4-21 0 0,0-2-1 0 0,1 0 0 0 0,-1 0 1 0 0,1-2-1 0 0,0 0 0 0 0,0-2 1 0 0,0 0-1 0 0,22 0 1 0 0,-38-2-18 0 0,41 0 25 0 0,52-7-1 0 0,-82 5-7 0 0,0 0-1 0 0,0-2 0 0 0,0 0 1 0 0,0 0-1 0 0,-1-1 0 0 0,1-1 1 0 0,19-11-1 0 0,-12 2 11 0 0,0-1 0 0 0,-1 0 0 0 0,0-2 0 0 0,-2 0 0 0 0,0-2 0 0 0,-1 0 0 0 0,-1 0-1 0 0,-1-2 1 0 0,0 0 0 0 0,21-45 0 0 0,-33 59-19 0 0,-1 1 1 0 0,0 0-1 0 0,0-1 0 0 0,0 0 0 0 0,-1 1 0 0 0,0-1 0 0 0,0-10 0 0 0,-5-55 68 0 0,2 50-65 0 0,1 12-2 0 0,0 0 1 0 0,0 0 0 0 0,-1 0-1 0 0,0 0 1 0 0,-1 1 0 0 0,0-1-1 0 0,-1 1 1 0 0,0 0 0 0 0,-1 0-1 0 0,0 0 1 0 0,0 0 0 0 0,-1 1-1 0 0,0 0 1 0 0,-1 0 0 0 0,-9-9-1 0 0,0 4 2 0 0,-1 2-1 0 0,-1 0 1 0 0,0 1-1 0 0,0 1 1 0 0,-1 0-1 0 0,0 1 1 0 0,-1 2-1 0 0,0 0 1 0 0,-27-6-1 0 0,19 6 0 0 0,1 2 1 0 0,-1 0-1 0 0,0 2 0 0 0,1 2 1 0 0,-1 0-1 0 0,0 1 0 0 0,0 2 1 0 0,0 1-1 0 0,-50 12 0 0 0,66-11-9 0 0,1 1 0 0 0,1-1 0 0 0,-1 2 0 0 0,-17 11 0 0 0,-10 5 0 0 0,29-17 6 0 0,0 0-1 0 0,0 1 1 0 0,1 0-1 0 0,-1 1 0 0 0,2 0 1 0 0,-1 0-1 0 0,-10 13 1 0 0,-2 6 24 0 0,-18 32 0 0 0,24-35-24 0 0,-7 22-2508 0 0,18-41 1278 0 0</inkml:trace>
  <inkml:trace contextRef="#ctx0" brushRef="#br0" timeOffset="18789.45">6134 3370 2433 0 0,'-9'3'6928'0'0,"1"6"-4608"0"0,-2 13-3520 0 0,6-14 1832 0 0,-2 4-600 0 0,0 0-1 0 0,1 0 0 0 0,0 0 1 0 0,1 1-1 0 0,1 0 1 0 0,0 0-1 0 0,1 0 1 0 0,0 0-1 0 0,0 15 1 0 0,2-28-58 0 0,26 6 97 0 0,-23-5-69 0 0,-1 0 0 0 0,0-1 0 0 0,1 1 0 0 0,-1 0 0 0 0,1-1 0 0 0,-1 0 0 0 0,1 1 0 0 0,-1-1 0 0 0,1 0 1 0 0,-1 0-1 0 0,1 0 0 0 0,3-1 0 0 0,-3 0-64 0 0,3 0-7 0 0,-1 0 0 0 0,1 0 0 0 0,-1-1 0 0 0,0 1 0 0 0,0-1 0 0 0,1 0 0 0 0,-1-1 0 0 0,-1 1 0 0 0,1-1 0 0 0,0 0 0 0 0,-1 0 0 0 0,7-7 0 0 0,-8 8-1070 0 0</inkml:trace>
  <inkml:trace contextRef="#ctx0" brushRef="#br0" timeOffset="19138.59">6169 3423 2825 0 0,'-1'-5'490'0'0,"0"10"1373"0"0,-3 3 1469 0 0,-1 44-2159 0 0,3 73-1 0 0,2-83-2634 0 0,0-38 695 0 0</inkml:trace>
  <inkml:trace contextRef="#ctx0" brushRef="#br0" timeOffset="19676.59">6095 3338 1864 0 0,'-10'-8'5217'0'0,"-5"-4"-2645"0"0,-20 0-2035 0 0,34 12-511 0 0,0 0-1 0 0,-1 0 1 0 0,1 0-1 0 0,0 0 1 0 0,-1 0 0 0 0,1 0-1 0 0,0 0 1 0 0,-1 0-1 0 0,1 0 1 0 0,0 1-1 0 0,-1-1 1 0 0,1 1 0 0 0,0-1-1 0 0,0 1 1 0 0,0-1-1 0 0,-1 1 1 0 0,1 0-1 0 0,0-1 1 0 0,0 1 0 0 0,0 0-1 0 0,-1 2 1 0 0,-15 21 141 0 0,14-19-133 0 0,-3 5-24 0 0,1 1 0 0 0,1 0 0 0 0,0 0-1 0 0,1 0 1 0 0,0 1 0 0 0,0-1-1 0 0,1 1 1 0 0,-1 19 0 0 0,3-13 29 0 0,0 0-1 0 0,1 0 1 0 0,0 0 0 0 0,2-1 0 0 0,4 21-1 0 0,-4-31-32 0 0,0 1 0 0 0,0-1 0 0 0,0 0 1 0 0,1 0-1 0 0,0-1 0 0 0,0 1 0 0 0,1-1 0 0 0,0 0 0 0 0,0 0 0 0 0,0 0 0 0 0,1-1 0 0 0,0 0 0 0 0,0 0 0 0 0,0 0 0 0 0,0-1 0 0 0,1 0 0 0 0,0 0 0 0 0,0-1 0 0 0,0 0 0 0 0,0 0 0 0 0,0 0 0 0 0,1-1 0 0 0,-1 0 0 0 0,1-1 0 0 0,0 0 0 0 0,10 1 0 0 0,-14-2 1 0 0,0 0 0 0 0,0 0-1 0 0,0-1 1 0 0,0 1 0 0 0,0-1 0 0 0,0 0-1 0 0,0 0 1 0 0,0-1 0 0 0,-1 1-1 0 0,1-1 1 0 0,-1 1 0 0 0,1-1 0 0 0,4-4-1 0 0,-2 2-1 0 0,-1-1-1 0 0,1 0 1 0 0,-1 0-1 0 0,0 0 0 0 0,0-1 1 0 0,7-11-1 0 0,-5 3 0 0 0,1 0 0 0 0,-2 0 0 0 0,0 0-1 0 0,0-1 1 0 0,-2 0 0 0 0,4-19 0 0 0,-5 21 157 0 0,-1-1-1 0 0,-1 0 1 0 0,-1 0-1 0 0,0 1 1 0 0,-1-1-1 0 0,0 0 1 0 0,-1 0 0 0 0,0 1-1 0 0,-1-1 1 0 0,-1 1-1 0 0,0 0 1 0 0,-1 0-1 0 0,0 0 1 0 0,-1 1-1 0 0,-1-1 1 0 0,0 2 0 0 0,0-1-1 0 0,-1 1 1 0 0,0 0-1 0 0,-1 0 1 0 0,-1 1-1 0 0,-10-9 1 0 0,17 17-108 0 0,1 0 0 0 0,-1 0 0 0 0,1 1 0 0 0,-1-1 0 0 0,0 1 0 0 0,0 0 0 0 0,0 0 0 0 0,0 0 0 0 0,0 0 0 0 0,0 0 0 0 0,0 1 0 0 0,0-1 0 0 0,0 1-1 0 0,-1 0 1 0 0,1 0 0 0 0,0 0 0 0 0,-4 0 0 0 0,2 1-46 0 0,-1 0-1 0 0,1 0 0 0 0,0 0 0 0 0,-1 1 1 0 0,1 0-1 0 0,0 0 0 0 0,0 0 0 0 0,-9 6 0 0 0,-7 8-2090 0 0,17-13 720 0 0</inkml:trace>
  <inkml:trace contextRef="#ctx0" brushRef="#br0" timeOffset="21563.49">5702 650 1264 0 0,'-6'5'7935'0'0,"-17"11"-6118"0"0,-46 68 455 0 0,23-48-1812 0 0,30-21-397 0 0,12-12-53 0 0,1 0 0 0 0,-1 1 0 0 0,1-1 1 0 0,0 1-1 0 0,0 0 0 0 0,0-1 0 0 0,-4 8 0 0 0,-1 6 8 0 0,1-3-10 0 0,0 1 0 0 0,1-1 0 0 0,0 1 0 0 0,1 1 1 0 0,-6 29-1 0 0,10-32 0 0 0,0 0 1 0 0,0 0-1 0 0,1 0 1 0 0,3 21-1 0 0,-2-27-13 0 0,1 0 0 0 0,0 0 1 0 0,0 0-1 0 0,1 0 0 0 0,0-1 0 0 0,0 1 0 0 0,0-1 0 0 0,1 0 0 0 0,0 0 0 0 0,5 6 0 0 0,1 0 3 0 0,1-1-1 0 0,0 0 1 0 0,1-1 0 0 0,15 10-1 0 0,58 33-8 0 0,-57-36 10 0 0,-1-2-4 0 0,1-1 1 0 0,0-2-1 0 0,1 0 1 0 0,0-2-1 0 0,1-1 1 0 0,44 6-1 0 0,10-3-8 0 0,91 0 1 0 0,-98-12 48 0 0,87-11 0 0 0,-36 1-11 0 0,26-1 6 0 0,58-2 18 0 0,36-14 25 0 0,-119 9-45 0 0,-95 14-23 0 0,1-1 0 0 0,-1-2-1 0 0,0-1 1 0 0,-1-2 0 0 0,0-1 0 0 0,43-21 0 0 0,-28 8 6 0 0,-22 11 5 0 0,0 0-1 0 0,-1-2 1 0 0,0-1 0 0 0,22-19 0 0 0,-35 26 2 0 0,-1-2 0 0 0,0 0 0 0 0,0 0 0 0 0,-1-1-1 0 0,11-17 1 0 0,-18 24-12 0 0,0 0-1 0 0,-1-1 1 0 0,1 1 0 0 0,-1-1-1 0 0,0 1 1 0 0,-1-1-1 0 0,0 0 1 0 0,0 0 0 0 0,0 0-1 0 0,0 0 1 0 0,-1 0-1 0 0,0 0 1 0 0,0 1 0 0 0,-1-1-1 0 0,0 0 1 0 0,0 0-1 0 0,-2-6 1 0 0,0 0 7 0 0,-2 0-1 0 0,0 1 1 0 0,0 0-1 0 0,-1 0 1 0 0,0 0-1 0 0,-1 1 1 0 0,0 0-1 0 0,0 0 1 0 0,-17-16-1 0 0,11 14 0 0 0,-1-1 0 0 0,-1 2 0 0 0,0 0 0 0 0,0 1 0 0 0,-33-16 0 0 0,26 16 42 0 0,-1 2 0 0 0,0 0-1 0 0,0 2 1 0 0,-29-4-1 0 0,-99-7 217 0 0,124 15-290 0 0,-117 0 92 0 0,49 2-36 0 0,53 2-26 0 0,-67 9 1 0 0,-21 2 5 0 0,51-12-13 0 0,-83-9 0 0 0,69 2-17 0 0,-121 7 1 0 0,155 0 21 0 0,-149 20 122 0 0,141-11 276 0 0,-92 27 1 0 0,141-35-390 0 0,16-2-142 0 0,0 1 0 0 0,-1-1 0 0 0,1 0 1 0 0,0 1-1 0 0,0-1 0 0 0,0 1 0 0 0,0-1 0 0 0,0 1 0 0 0,0 0 0 0 0,0 0 0 0 0,-3 2 1 0 0,0 0-1499 0 0</inkml:trace>
  <inkml:trace contextRef="#ctx0" brushRef="#br0" timeOffset="22530.39">6584 1543 3233 0 0,'-10'-7'8461'0'0,"9"8"-8409"0"0,0-1 1 0 0,1 1 0 0 0,-1 0 0 0 0,1-1 0 0 0,-1 1-1 0 0,1 0 1 0 0,-1 0 0 0 0,1 0 0 0 0,-1-1 0 0 0,1 1-1 0 0,0 0 1 0 0,-1 0 0 0 0,1 0 0 0 0,0 0 0 0 0,0 0-1 0 0,0 0 1 0 0,-1 1 0 0 0,1 0-46 0 0,-4 12 31 0 0,1 1-1 0 0,1-1 1 0 0,0 1-1 0 0,1 0 1 0 0,1 19-1 0 0,1-30-36 0 0,-1-1-1 0 0,1 1 0 0 0,-1 0 0 0 0,1-1 1 0 0,0 1-1 0 0,1-1 0 0 0,-1 1 0 0 0,0-1 1 0 0,1 0-1 0 0,0 1 0 0 0,0-1 1 0 0,0 0-1 0 0,0 0 0 0 0,0 0 0 0 0,1-1 1 0 0,-1 1-1 0 0,1 0 0 0 0,0-1 0 0 0,0 0 1 0 0,0 1-1 0 0,0-1 0 0 0,0 0 0 0 0,0-1 1 0 0,1 1-1 0 0,-1-1 0 0 0,0 1 1 0 0,1-1-1 0 0,3 1 0 0 0,20 2-11 0 0,-21-3 46 0 0,-1-1 0 0 0,0 1 0 0 0,1 0 0 0 0,-1 1 0 0 0,7 2 0 0 0,-11-4 517 0 0,4 22-116 0 0,-4-19-421 0 0,-1-1-1 0 0,1 1 1 0 0,-1 0-1 0 0,0-1 1 0 0,0 1-1 0 0,0 0 1 0 0,0 0-1 0 0,0-1 1 0 0,0 1 0 0 0,-1 0-1 0 0,1-1 1 0 0,-1 1-1 0 0,0-1 1 0 0,0 1-1 0 0,0-1 1 0 0,0 1 0 0 0,0-1-1 0 0,0 1 1 0 0,-1-1-1 0 0,1 0 1 0 0,-1 0-1 0 0,0 0 1 0 0,-3 4-1 0 0,4-5-58 0 0,-1 1-147 0 0,0 0 1 0 0,1-1-1 0 0,-1 1 1 0 0,0 0-1 0 0,0-1 0 0 0,-1 1 1 0 0,1-1-1 0 0,0 0 1 0 0,0 1-1 0 0,-1-1 1 0 0,-2 0-1 0 0,0 1-1384 0 0</inkml:trace>
  <inkml:trace contextRef="#ctx0" brushRef="#br0" timeOffset="22989.15">6545 1674 2585 0 0,'2'-5'1465'0'0,"1"2"0"0"0,0-1 0 0 0,1 0 0 0 0,-1 1 0 0 0,7-6 0 0 0,-3 4-1481 0 0,1 0 1 0 0,0 1 0 0 0,14-6-1 0 0,4-2 959 0 0,5-6-525 0 0,-29 17-598 0 0,0 0 0 0 0,0-1 0 0 0,0 1 0 0 0,0 0 0 0 0,-1-1 0 0 0,1 1 0 0 0,-1-1 0 0 0,1 0 0 0 0,-1 0 0 0 0,1 1 0 0 0,-1-1 0 0 0,2-4 0 0 0</inkml:trace>
  <inkml:trace contextRef="#ctx0" brushRef="#br0" timeOffset="23420.35">6549 1481 1816 0 0,'-31'12'8003'0'0,"24"-7"-7833"0"0,0 0 0 0 0,0 0 0 0 0,1 1-1 0 0,-1-1 1 0 0,1 2 0 0 0,-6 7 0 0 0,7-6-107 0 0,0 1 0 0 0,0 0 1 0 0,1 0-1 0 0,1 1 1 0 0,-1-1-1 0 0,1 1 0 0 0,-2 16 1 0 0,4-21-30 0 0,-2 9 10 0 0,1-1-1 0 0,1 1 0 0 0,0-1 1 0 0,1 1-1 0 0,1 0 1 0 0,0-1-1 0 0,0 1 0 0 0,2-1 1 0 0,0 1-1 0 0,0-1 1 0 0,1 0-1 0 0,1 0 0 0 0,0-1 1 0 0,0 1-1 0 0,2-1 1 0 0,-1 0-1 0 0,2-1 0 0 0,-1 1 1 0 0,10 9-1 0 0,-11-15-20 0 0,1 0 0 0 0,-1 0 1 0 0,1-1-1 0 0,0 0 0 0 0,0 0 0 0 0,1-1 0 0 0,-1 0 0 0 0,1 0 0 0 0,0-1 0 0 0,0 0 0 0 0,0 0 0 0 0,0-1 0 0 0,1 0 0 0 0,-1 0 1 0 0,1-1-1 0 0,-1 0 0 0 0,1-1 0 0 0,-1 1 0 0 0,1-2 0 0 0,0 1 0 0 0,-1-1 0 0 0,1-1 0 0 0,-1 0 0 0 0,0 0 0 0 0,16-6 0 0 0,-6 0 3 0 0,-1-1-1 0 0,0-1 0 0 0,-1 0 1 0 0,0-1-1 0 0,-1-1 0 0 0,17-15 1 0 0,-25 19-11 0 0,-1-1 0 0 0,0 1 0 0 0,0-1 0 0 0,-1 0 0 0 0,0 0 1 0 0,0 0-1 0 0,-1-1 0 0 0,-1 0 0 0 0,1 0 0 0 0,-1 0 0 0 0,1-12 0 0 0,-1 13-10 0 0,-1 0 0 0 0,0 0 1 0 0,-1 0-1 0 0,0 0 0 0 0,0-1 0 0 0,-1 1 0 0 0,0 0 0 0 0,0-1 1 0 0,-1 1-1 0 0,-1 0 0 0 0,1 0 0 0 0,-1 0 0 0 0,-1 0 0 0 0,0 0 0 0 0,0 0 1 0 0,-1 1-1 0 0,0-1 0 0 0,0 1 0 0 0,-1 0 0 0 0,0 0 0 0 0,-9-9 1 0 0,-1 0 117 0 0,-1 2 1 0 0,-1-1 0 0 0,-34-24 0 0 0,43 36 17 0 0,1-1 1 0 0,0 1-1 0 0,-1 1 0 0 0,0-1 0 0 0,0 1 0 0 0,0 1 0 0 0,0 0 0 0 0,-1 0 0 0 0,1 0 0 0 0,0 1 0 0 0,-1 0 1 0 0,1 1-1 0 0,-14 0 0 0 0,18 1-93 0 0,-1 0 1 0 0,0 0-1 0 0,0 0 1 0 0,1 1-1 0 0,-1 0 1 0 0,1 0 0 0 0,-1 0-1 0 0,1 1 1 0 0,0-1-1 0 0,0 1 1 0 0,-7 5-1 0 0,-2 5-348 0 0,-22 26-1 0 0,14-17-1558 0 0,14-14 11 0 0</inkml:trace>
  <inkml:trace contextRef="#ctx0" brushRef="#br0" timeOffset="25392.36">8201 1049 2953 0 0,'-16'8'5884'0'0,"-8"16"-5528"0"0,14-14-87 0 0,0 1 1 0 0,-9 12-1 0 0,14-16-110 0 0,1 1-1 0 0,0 0 1 0 0,0-1 0 0 0,1 1-1 0 0,0 1 1 0 0,0-1 0 0 0,1 0-1 0 0,0 1 1 0 0,0-1 0 0 0,1 1 0 0 0,0 15-1 0 0,-2-3 29 0 0,1 22 125 0 0,3-26-180 0 0,1 1 0 0 0,1-1 1 0 0,7 26-1 0 0,-8-37-113 0 0,0 0 1 0 0,1 1-1 0 0,0-1 1 0 0,0-1-1 0 0,0 1 1 0 0,1 0 0 0 0,0-1-1 0 0,0 0 1 0 0,0 0-1 0 0,1 0 1 0 0,-1 0-1 0 0,9 5 1 0 0,13 8 128 0 0,1-2 1 0 0,0-1-1 0 0,1-2 0 0 0,0 0 1 0 0,1-2-1 0 0,55 14 1 0 0,-64-20-136 0 0,28 8 17 0 0,53 7-1 0 0,10-1 13 0 0,-94-18-29 0 0,89 5 130 0 0,31 1-20 0 0,-101-5-107 0 0,8 0 40 0 0,80-6 0 0 0,-47-5-21 0 0,69-9-5 0 0,-1-14 73 0 0,-137 29-91 0 0,0 0-1 0 0,-1 0 1 0 0,1 0 0 0 0,-1-1-1 0 0,1 0 1 0 0,-1 0 0 0 0,0-1-1 0 0,0 0 1 0 0,6-6-1 0 0,-9 7-3 0 0,0 0 0 0 0,0 0 0 0 0,-1 0 0 0 0,1 0 0 0 0,-1-1-1 0 0,0 1 1 0 0,-1-1 0 0 0,1 0 0 0 0,-1 0 0 0 0,0 0-1 0 0,0 0 1 0 0,-1 0 0 0 0,1-1 0 0 0,0-9 0 0 0,1-4 16 0 0,-2 0 0 0 0,-1-1 0 0 0,0 1 0 0 0,-2-1 0 0 0,0 1 0 0 0,-1 0 0 0 0,-1 0 1 0 0,-1 0-1 0 0,0 0 0 0 0,-2 1 0 0 0,-8-20 0 0 0,0 10 43 0 0,-21-33 0 0 0,29 51 4 0 0,0 1 1 0 0,-1-1-1 0 0,0 1 1 0 0,-1 1 0 0 0,0 0-1 0 0,-14-11 1 0 0,14 13-46 0 0,-1 0 1 0 0,0 0-1 0 0,0 1 1 0 0,0 1-1 0 0,-1 0 1 0 0,0 0 0 0 0,0 1-1 0 0,0 0 1 0 0,-20-2-1 0 0,-61-4 38 0 0,-126 4-1 0 0,157 6-54 0 0,-58 6-17 0 0,-2 1 42 0 0,-8-15 0 0 0,79 2-30 0 0,-83 5-1 0 0,109 4 0 0 0,0 1 0 0 0,1 1-1 0 0,0 1 1 0 0,0 1 0 0 0,0 1 0 0 0,-21 12 0 0 0,37-17-12 0 0,0-1 0 0 0,0 1 0 0 0,1 0 0 0 0,-1 1 0 0 0,-7 6 1 0 0,-20 11 29 0 0,30-18-295 0 0,1 1-13 0 0,2 1-2706 0 0</inkml:trace>
  <inkml:trace contextRef="#ctx0" brushRef="#br0" timeOffset="26138.1">10170 784 5289 0 0,'7'3'470'0'0,"-16"-4"-119"0"0,0 0 5843 0 0,-4 18-5722 0 0,5-2-413 0 0,0 0 0 0 0,0 1-1 0 0,2-1 1 0 0,0 1 0 0 0,0 1 0 0 0,2-1 0 0 0,0 1-1 0 0,-2 20 1 0 0,4-22-53 0 0,1 1 0 0 0,0 0 0 0 0,1-1 0 0 0,1 1 0 0 0,1-1 0 0 0,0 1 0 0 0,0-1 0 0 0,2 1 0 0 0,7 20 1 0 0,-11-35-10 0 0,1 0 0 0 0,-1 0 0 0 0,1 0 0 0 0,-1 0 0 0 0,1 0 0 0 0,-1 0 1 0 0,1 0-1 0 0,0 0 0 0 0,-1-1 0 0 0,1 1 0 0 0,0 0 0 0 0,0 0 1 0 0,-1-1-1 0 0,1 1 0 0 0,0-1 0 0 0,0 1 0 0 0,0-1 0 0 0,0 1 1 0 0,0-1-1 0 0,0 1 0 0 0,0-1 0 0 0,0 0 0 0 0,0 1 0 0 0,1-1 1 0 0,0 0 1 0 0,1 0 1 0 0,-1 0-1 0 0,0-1 1 0 0,0 1-1 0 0,1 0 1 0 0,-1-1 0 0 0,0 0-1 0 0,0 1 1 0 0,0-1-1 0 0,4-2 1 0 0,0 0 72 0 0,0-1 0 0 0,-1 0 0 0 0,1 0 0 0 0,-1 0 0 0 0,0-1 0 0 0,7-8 0 0 0,-12 13-68 0 0,5-6 165 0 0,-1 1-1 0 0,1-1 1 0 0,-1 0-1 0 0,-1 0 1 0 0,1 0-1 0 0,-1-1 1 0 0,0 1-1 0 0,-1-1 1 0 0,4-13-1 0 0,-2 8 62 0 0,-3 11-215 0 0,-1 1 0 0 0,0-1 0 0 0,1 0-1 0 0,-1 1 1 0 0,0-1 0 0 0,1 0 0 0 0,-1 1 0 0 0,0-1 0 0 0,0 0 0 0 0,1 0-1 0 0,-1 1 1 0 0,0-1 0 0 0,0 0 0 0 0,0 0 0 0 0,0 1 0 0 0,0-1 0 0 0,0 0 0 0 0,0 1-1 0 0,0-1 1 0 0,-1 0 0 0 0,1 0 0 0 0,0 1 0 0 0,0-1 0 0 0,0 0 0 0 0,-1-1-1 0 0,0 2-142 0 0,0-1-1 0 0,0 0 0 0 0,1 0 0 0 0,-1 1 0 0 0,0-1 0 0 0,0 0 1 0 0,0 1-1 0 0,0-1 0 0 0,0 1 0 0 0,0-1 0 0 0,0 1 0 0 0,0 0 0 0 0,0-1 1 0 0,0 1-1 0 0,0 0 0 0 0,0 0 0 0 0,0 0 0 0 0,0 0 0 0 0,0 0 0 0 0,0 0 1 0 0,0 0-1 0 0,0 0 0 0 0,0 0 0 0 0,-2 1 0 0 0,-2-1-369 0 0,-22 1-1192 0 0</inkml:trace>
  <inkml:trace contextRef="#ctx0" brushRef="#br0" timeOffset="26827.69">10070 816 2144 0 0,'-6'-11'7056'0'0,"-3"12"-4045"0"0,-10 19-2357 0 0,12-10-556 0 0,0 0-1 0 0,0 1 0 0 0,1 0 1 0 0,-8 19-1 0 0,7-12-12 0 0,1 1 0 0 0,1 1 0 0 0,0-1 0 0 0,-2 35-1 0 0,6-42-79 0 0,1-1-1 0 0,1 0 0 0 0,0 0 0 0 0,0 1 1 0 0,1-1-1 0 0,0 0 0 0 0,1 0 0 0 0,1-1 1 0 0,8 20-1 0 0,-7-18-1 0 0,1 0-1 0 0,1 0 1 0 0,0-1 0 0 0,1 0 0 0 0,0 0-1 0 0,10 10 1 0 0,-14-17-1 0 0,0-1 1 0 0,0 1-1 0 0,1-1 0 0 0,0 0 1 0 0,-1 0-1 0 0,1-1 0 0 0,0 1 1 0 0,0-1-1 0 0,1 0 0 0 0,-1 0 1 0 0,0-1-1 0 0,1 1 1 0 0,-1-1-1 0 0,1-1 0 0 0,-1 1 1 0 0,1-1-1 0 0,6 0 0 0 0,-5 0 2 0 0,0-1 0 0 0,0 0 0 0 0,0-1 1 0 0,0 0-1 0 0,-1 0 0 0 0,1 0 0 0 0,-1-1 0 0 0,1 0 0 0 0,-1 0 0 0 0,0 0 0 0 0,0-1 0 0 0,0 0 0 0 0,7-7 0 0 0,5-5 13 0 0,-2-1 1 0 0,24-31-1 0 0,-34 41-11 0 0,1-2 6 0 0,0-1 1 0 0,-1 1-1 0 0,0-1 1 0 0,-1-1-1 0 0,0 1 1 0 0,0-1-1 0 0,-2 0 0 0 0,1 0 1 0 0,-1 0-1 0 0,-1 0 1 0 0,0 0-1 0 0,0-1 1 0 0,-1 1-1 0 0,-1-1 0 0 0,-1-20 1 0 0,-1 16 112 0 0,-1 0 0 0 0,0 0 1 0 0,-1 0-1 0 0,-1 0 0 0 0,-1 1 0 0 0,0-1 0 0 0,-1 2 1 0 0,0-1-1 0 0,-1 1 0 0 0,-16-21 0 0 0,12 19-31 0 0,5 4 31 0 0,-1 1 0 0 0,-1 0 1 0 0,0 1-1 0 0,0 0 0 0 0,-1 0 0 0 0,0 1 0 0 0,-19-13 0 0 0,25 20-84 0 0,-1 0 1 0 0,0 0-1 0 0,0 0 0 0 0,0 1 0 0 0,-1 0 0 0 0,1 0 0 0 0,0 0 1 0 0,0 0-1 0 0,-1 1 0 0 0,1 0 0 0 0,0 0 0 0 0,-1 1 0 0 0,1-1 1 0 0,0 1-1 0 0,0 0 0 0 0,-1 1 0 0 0,1-1 0 0 0,0 1 1 0 0,0 0-1 0 0,1 0 0 0 0,-1 0 0 0 0,0 1 0 0 0,-4 3 0 0 0,1 1-414 0 0,-1 1-1 0 0,2 1 0 0 0,-1-1 0 0 0,1 1 0 0 0,0 0 1 0 0,-5 11-1 0 0,7-11-922 0 0,3-1-395 0 0</inkml:trace>
  <inkml:trace contextRef="#ctx0" brushRef="#br0" timeOffset="28006.45">10091 1007 1680 0 0,'0'-1'442'0'0,"0"0"0"0"0,1 0-1 0 0,-1 0 1 0 0,0 0-1 0 0,0 0 1 0 0,0 0 0 0 0,1 0-1 0 0,-1 0 1 0 0,0 0-1 0 0,1 0 1 0 0,-1 0-1 0 0,1 0 1 0 0,-1 0 0 0 0,1 0-1 0 0,-1 1 1 0 0,1-1-1 0 0,0 0 1 0 0,1-1 0 0 0,0 1-182 0 0,-1 0 0 0 0,1-1 0 0 0,0 1 0 0 0,0 1 0 0 0,0-1 0 0 0,0 0 0 0 0,0 0 0 0 0,4 0 0 0 0,4-1-521 0 0,1 1 1 0 0,-1 0-1 0 0,12 2 0 0 0,-11-1 985 0 0,-7 0-354 0 0,14 3-224 0 0,-17-3-95 0 0,14 17 134 0 0,-11-15-1140 0 0</inkml:trace>
  <inkml:trace contextRef="#ctx0" brushRef="#br0" timeOffset="29789.79">11246 5919 3377 0 0,'-9'-7'7012'0'0,"-11"-7"-4614"0"0,15 13-2289 0 0,0-1 1 0 0,0 1 0 0 0,0 0-1 0 0,0 1 1 0 0,0-1-1 0 0,0 1 1 0 0,0 0 0 0 0,0 0-1 0 0,0 1 1 0 0,0 0 0 0 0,0 0-1 0 0,0 0 1 0 0,0 0-1 0 0,0 1 1 0 0,0-1 0 0 0,0 1-1 0 0,1 0 1 0 0,-1 1 0 0 0,-4 2-1 0 0,-7 4 7 0 0,-1 1 3 0 0,-29 21 1 0 0,39-26-115 0 0,1 0 1 0 0,0 1 0 0 0,1 0 0 0 0,0 0 0 0 0,-1 1 0 0 0,2 0 0 0 0,-7 11 0 0 0,-1 9-3 0 0,2 0 0 0 0,1 0 0 0 0,1 1 0 0 0,-8 49 1 0 0,11-49-3 0 0,1 0 0 0 0,1 35 0 0 0,3-53-1 0 0,0 1-1 0 0,1 0 1 0 0,1-1-1 0 0,0 1 1 0 0,0-1-1 0 0,1 0 1 0 0,0 0-1 0 0,1 1 1 0 0,5 9-1 0 0,7 7-19 0 0,34 44 0 0 0,-34-51 11 0 0,0-2 0 0 0,2 0-1 0 0,0-1 1 0 0,28 21-1 0 0,-33-28 4 0 0,1-1 0 0 0,1 0 1 0 0,0-1-1 0 0,0-1 0 0 0,1 0 0 0 0,0-1 0 0 0,21 5 0 0 0,-10-6 13 0 0,1-1 1 0 0,-1-2-1 0 0,1 0 1 0 0,30-3-1 0 0,-7-4 26 0 0,64-12-1 0 0,-88 12-23 0 0,1-2-1 0 0,-1-1 1 0 0,44-20-1 0 0,-58 22-5 0 0,0-1 0 0 0,-1 0 0 0 0,0-1 0 0 0,0 0 0 0 0,-1-1 0 0 0,0 0 0 0 0,0-1 0 0 0,-1 0 0 0 0,10-13 0 0 0,-4 2 24 0 0,-1-2 0 0 0,21-39-1 0 0,-31 49-16 0 0,-1-1-1 0 0,0 1 0 0 0,-1-1 0 0 0,0 1 0 0 0,-1-1 1 0 0,0-15-1 0 0,0 7-4 0 0,6-29 0 0 0,-6 38 3 0 0,-1 0 0 0 0,0 0-1 0 0,-1 0 1 0 0,0 0 0 0 0,-1 0 0 0 0,-1 0-1 0 0,0 0 1 0 0,0 0 0 0 0,-1 1 0 0 0,-6-15-1 0 0,4 13 2 0 0,-1-1-1 0 0,-1 1 0 0 0,0 0 1 0 0,-1 0-1 0 0,0 1 1 0 0,-15-18-1 0 0,14 19 1 0 0,-2 0 0 0 0,1 0 0 0 0,-2 1 0 0 0,1 1 0 0 0,-1 0 0 0 0,-1 0 0 0 0,0 1 0 0 0,0 1 0 0 0,-1 0 0 0 0,0 1 0 0 0,-1 0-1 0 0,1 1 1 0 0,-27-7 0 0 0,1 3 13 0 0,0 2 0 0 0,-1 1 0 0 0,1 2 0 0 0,-69 1 0 0 0,94 7 1 0 0,-1 0 1 0 0,0 0-1 0 0,0 2 0 0 0,1 0 1 0 0,0 0-1 0 0,0 2 1 0 0,1-1-1 0 0,-26 18 0 0 0,19-13-1 0 0,-27 10-1 0 0,27-12-14 0 0,14-3 73 0 0,-4 1-2009 0 0</inkml:trace>
  <inkml:trace contextRef="#ctx0" brushRef="#br0" timeOffset="30489.8">11341 5196 2649 0 0,'1'-3'6057'0'0,"6"-5"-4101"0"0,39-3-1223 0 0,-24 6-273 0 0,34-11 0 0 0,-26 6-232 0 0,-16 5-103 0 0,-13 5-105 0 0,0 0 0 0 0,0-1 1 0 0,0 1-1 0 0,-1 0 0 0 0,1-1 0 0 0,0 1 0 0 0,0 0 0 0 0,0 0 1 0 0,0 0-1 0 0,0-1 0 0 0,0 1 0 0 0,0 0 0 0 0,0 0 0 0 0,0 1 1 0 0,-1-1-1 0 0,1 0 0 0 0,0 0 0 0 0,0 0 0 0 0,0 1 0 0 0,0-1 1 0 0,0 0-1 0 0,0 1 0 0 0,-1-1 0 0 0,1 0 0 0 0,0 1 0 0 0,0-1 1 0 0,-1 1-1 0 0,1 0 0 0 0,0-1 0 0 0,-1 1 0 0 0,2 1 1 0 0,-1 1 49 0 0,0 0 1 0 0,0 0 0 0 0,0 1-1 0 0,0-1 1 0 0,-1 0 0 0 0,1 1 0 0 0,-1-1-1 0 0,0 1 1 0 0,0-1 0 0 0,-1 7-1 0 0,1-8-3 0 0,0 0-63 0 0,0 0 0 0 0,0 0 0 0 0,0-1 0 0 0,0 1 0 0 0,-1 0 0 0 0,1-1 0 0 0,0 1 0 0 0,-1 0 1 0 0,0-1-1 0 0,1 1 0 0 0,-1 0 0 0 0,0-1 0 0 0,-1 3 0 0 0,-4 10 31 0 0,-23 85 93 0 0,24-84-117 0 0,-3 26-2 0 0,7-35-331 0 0,1 0-1 0 0,-1-1 1 0 0,0 1 0 0 0,-1 0 0 0 0,1 0 0 0 0,-1-1-1 0 0,0 1 1 0 0,-1-1 0 0 0,-2 6 0 0 0,3-7-652 0 0,3-1-146 0 0</inkml:trace>
  <inkml:trace contextRef="#ctx0" brushRef="#br0" timeOffset="31229.58">11397 5135 2016 0 0,'-10'-13'6942'0'0,"-13"-1"-4140"0"0,21 14-2780 0 0,1 1-1 0 0,0-1 1 0 0,-1 1 0 0 0,1-1 0 0 0,0 1 0 0 0,0-1-1 0 0,0 1 1 0 0,0 0 0 0 0,-1 0 0 0 0,1 0-1 0 0,0-1 1 0 0,0 1 0 0 0,1 0 0 0 0,-1 0 0 0 0,0 1-1 0 0,0-1 1 0 0,0 0 0 0 0,1 0 0 0 0,-1 0-1 0 0,-1 2 1 0 0,-11 25-34 0 0,12-26 42 0 0,-3 6 0 0 0,1 1 0 0 0,1 0 1 0 0,0 0-1 0 0,0 0 0 0 0,0 0 1 0 0,0 16-1 0 0,0-5-4 0 0,1-7-18 0 0,0 1 0 0 0,0-1-1 0 0,2 0 1 0 0,-1 0 0 0 0,6 25-1 0 0,-4-29-10 0 0,1 0 0 0 0,0 1-1 0 0,1-1 1 0 0,0-1 0 0 0,0 1-1 0 0,1-1 1 0 0,1 1 0 0 0,10 12-1 0 0,-11-15 6 0 0,1-1 0 0 0,0 1 0 0 0,0-1 0 0 0,0 0-1 0 0,0-1 1 0 0,1 1 0 0 0,0-1 0 0 0,0-1 0 0 0,0 1 0 0 0,1-1-1 0 0,14 4 1 0 0,-16-5 1 0 0,1-1-1 0 0,0 0 1 0 0,0 0-1 0 0,0 0 1 0 0,0-1-1 0 0,0 0 1 0 0,0 0 0 0 0,0 0-1 0 0,0-1 1 0 0,0 0-1 0 0,0-1 1 0 0,0 0-1 0 0,13-5 1 0 0,-14 5-3 0 0,0-1 0 0 0,0 0 0 0 0,0 0 1 0 0,-1 0-1 0 0,1-1 0 0 0,-1 0 0 0 0,1 0 1 0 0,-1-1-1 0 0,-1 0 0 0 0,1 1 0 0 0,-1-1 1 0 0,1-1-1 0 0,-1 1 0 0 0,-1-1 0 0 0,1 1 1 0 0,-1-1-1 0 0,0 0 0 0 0,-1-1 0 0 0,1 1 1 0 0,-1 0-1 0 0,2-12 0 0 0,2-10 31 0 0,-1-1 1 0 0,-2 0-1 0 0,-1 0 1 0 0,-2-30-1 0 0,0 51 40 0 0,-1 0-1 0 0,0 0 1 0 0,0-1-1 0 0,-1 2 0 0 0,0-1 1 0 0,-1 0-1 0 0,1 0 1 0 0,-2 1-1 0 0,1-1 0 0 0,-1 1 1 0 0,0 0-1 0 0,0 0 1 0 0,-1 0-1 0 0,0 1 1 0 0,0 0-1 0 0,-1 0 0 0 0,0 0 1 0 0,0 0-1 0 0,-8-5 1 0 0,-6-2 228 0 0,1 1 0 0 0,-27-11 0 0 0,40 20-248 0 0,0 0-1 0 0,0 1 1 0 0,-1 0 0 0 0,1 0-1 0 0,-1 0 1 0 0,1 1 0 0 0,-1 0 0 0 0,1 0-1 0 0,-1 1 1 0 0,0 0 0 0 0,1 0-1 0 0,-10 2 1 0 0,11-1-31 0 0,1 1 0 0 0,-1-1 0 0 0,1 1 0 0 0,0 1-1 0 0,0-1 1 0 0,0 0 0 0 0,0 1 0 0 0,0 0 0 0 0,1 0 0 0 0,-1 0 0 0 0,1 1 0 0 0,-3 3 0 0 0,-2 2-785 0 0,1 1 1 0 0,1 0 0 0 0,-9 17 0 0 0,12-20-798 0 0</inkml:trace>
  <inkml:trace contextRef="#ctx0" brushRef="#br0" timeOffset="32940.32">8335 5840 1608 0 0,'-4'3'6331'0'0,"-6"-1"-3933"0"0,-10 1-1601 0 0,13 0-595 0 0,1 0 0 0 0,-1 1 0 0 0,0 0-1 0 0,1 0 1 0 0,0 0 0 0 0,-9 8 0 0 0,5-3 163 0 0,2-2-237 0 0,1-1 0 0 0,0 1 0 0 0,0 0 0 0 0,1 0 0 0 0,0 1 0 0 0,0 0 0 0 0,-6 12 0 0 0,-12 24-23 0 0,16-32-94 0 0,1 0 0 0 0,1 1 0 0 0,0-1 0 0 0,-5 20 0 0 0,-25 119 60 0 0,33-132-54 0 0,1 1 0 0 0,0-1 1 0 0,1 1-1 0 0,2-1 1 0 0,0 0-1 0 0,4 20 0 0 0,0-18 51 0 0,2-1-1 0 0,0-1 1 0 0,16 30 0 0 0,-5-12-7 0 0,-10-19-34 0 0,1 0-1 0 0,1 0 0 0 0,1-1 1 0 0,0 0-1 0 0,1-1 0 0 0,1 0 0 0 0,1-1 1 0 0,0-1-1 0 0,22 18 0 0 0,-19-19 8 0 0,0-2-1 0 0,2 1 0 0 0,-1-2 1 0 0,1-1-1 0 0,1 0 0 0 0,33 10 1 0 0,-17-9 36 0 0,1-1 1 0 0,72 6 0 0 0,-64-12-56 0 0,0-3 1 0 0,0-2 0 0 0,-1-2 0 0 0,46-9-1 0 0,-60 6 27 0 0,49-19-1 0 0,-50 16-25 0 0,109-44 47 0 0,-124 47-56 0 0,0 0 0 0 0,0-1-1 0 0,-1-1 1 0 0,0 0 0 0 0,0-1 0 0 0,-1-1 0 0 0,13-14-1 0 0,-10 7 5 0 0,-1-1 0 0 0,0-1 0 0 0,-2 0 0 0 0,-1-1-1 0 0,0 0 1 0 0,-2-1 0 0 0,0 0 0 0 0,9-36 0 0 0,-13 38 0 0 0,-3 12 1 0 0,1 0 0 0 0,-2 0 0 0 0,1 0 1 0 0,-1 0-1 0 0,0-11 0 0 0,-1-37 16 0 0,1 40-15 0 0,-1 0 1 0 0,0 1-1 0 0,-1-1 0 0 0,0 0 1 0 0,-2 0-1 0 0,0 1 0 0 0,-6-19 0 0 0,-5-6 6 0 0,10 28-5 0 0,1 1 0 0 0,-2-1 0 0 0,1 1 0 0 0,-2 0 0 0 0,1 0 0 0 0,-2 1 0 0 0,1 0 0 0 0,-1 0 0 0 0,-17-18 0 0 0,9 14 0 0 0,-2 1 1 0 0,0 0-1 0 0,0 1 0 0 0,-1 1 0 0 0,0 1 0 0 0,-1 1 1 0 0,0 0-1 0 0,-38-11 0 0 0,28 14-7 0 0,0 0 0 0 0,0 3 0 0 0,-50-1 0 0 0,45 3 22 0 0,0-1-1 0 0,-44-9 0 0 0,40 3 41 0 0,-1 2 0 0 0,-56-2 0 0 0,66 7-64 0 0,11-1-3 0 0,-1 2 0 0 0,1 0 0 0 0,-1 1 0 0 0,1 1 0 0 0,-1 0 0 0 0,-19 7 0 0 0,-2 4 57 0 0,-60 28 1 0 0,82-30-60 0 0,15-9-156 0 0,-1 1-1 0 0,0-1 0 0 0,0 0 0 0 0,0 0 0 0 0,0 0 0 0 0,0 0 0 0 0,0-1 0 0 0,-7 2 1 0 0</inkml:trace>
  <inkml:trace contextRef="#ctx0" brushRef="#br0" timeOffset="34007.56">8793 5196 2264 0 0,'0'0'237'0'0,"0"0"-1"0"0,-1-1 0 0 0,1 1 1 0 0,0 0-1 0 0,-1-1 0 0 0,1 1 1 0 0,0 0-1 0 0,-1 0 0 0 0,1-1 1 0 0,-1 1-1 0 0,1 0 0 0 0,-1 0 1 0 0,1 0-1 0 0,0 0 0 0 0,-1-1 1 0 0,1 1-1 0 0,-1 0 0 0 0,1 0 1 0 0,-1 0-1 0 0,1 0 0 0 0,-1 0 1 0 0,1 0-1 0 0,-1 0 0 0 0,1 0 1 0 0,0 1-1 0 0,-1-1 0 0 0,1 0 1 0 0,-1 0-1 0 0,1 0 0 0 0,-1 0 1 0 0,1 1-1 0 0,-1-1 0 0 0,1 0 1 0 0,-1 1-1 0 0,-12 16 1343 0 0,0 17-2164 0 0,13-31 603 0 0,0 1-1 0 0,0 0 1 0 0,0-1 0 0 0,0 1-1 0 0,0 0 1 0 0,1-1-1 0 0,0 1 1 0 0,0-1-1 0 0,0 1 1 0 0,0-1-1 0 0,0 1 1 0 0,1-1-1 0 0,-1 0 1 0 0,1 0-1 0 0,3 5 1 0 0,1 4 30 0 0,65 113 348 0 0,-68-121-384 0 0,-1 0 0 0 0,-1 0 0 0 0,1 0 1 0 0,-1 1-1 0 0,1-1 0 0 0,-1 1 0 0 0,-1-1 1 0 0,2 8-1 0 0,-2-11-71 0 0,0 1-1 0 0,0-1 1 0 0,0 1 0 0 0,-1 0 0 0 0,1-1-1 0 0,0 1 1 0 0,-1-1 0 0 0,1 1 0 0 0,-1-1-1 0 0,1 1 1 0 0,-1-1 0 0 0,1 1 0 0 0,-1-1-1 0 0,0 0 1 0 0,0 1 0 0 0,0-1 0 0 0,0 0-1 0 0,0 0 1 0 0,0 1 0 0 0,0-1-1 0 0,-1 0 1 0 0,1 0 0 0 0,0 0 0 0 0,0 0-1 0 0,-1-1 1 0 0,-1 2 0 0 0,1-1 33 0 0,1-1-1 0 0,-1 1 1 0 0,0-1 0 0 0,0 1 0 0 0,0-1-1 0 0,1 0 1 0 0,-1 0 0 0 0,0 1 0 0 0,0-2-1 0 0,0 1 1 0 0,0 0 0 0 0,1 0 0 0 0,-1 0-1 0 0,0-1 1 0 0,0 1 0 0 0,0-1 0 0 0,1 1-1 0 0,-1-1 1 0 0,0 0 0 0 0,1 0 0 0 0,-1 0-1 0 0,0 0 1 0 0,1 0 0 0 0,0 0-1 0 0,-1 0 1 0 0,1 0 0 0 0,-1-1 0 0 0,1 1-1 0 0,0 0 1 0 0,0-1 0 0 0,0 1 0 0 0,0-1-1 0 0,-1-2 1 0 0,0 1 92 0 0,1 0-1 0 0,-1 0 0 0 0,1 0 1 0 0,0 0-1 0 0,0 0 1 0 0,0 0-1 0 0,0 0 1 0 0,1 0-1 0 0,-1 0 1 0 0,1 0-1 0 0,0-1 0 0 0,0 1 1 0 0,0 0-1 0 0,0 0 1 0 0,0 0-1 0 0,1-1 1 0 0,0 1-1 0 0,-1 0 1 0 0,3-6-1 0 0,3-3 341 0 0,-1-1 1 0 0,4-16-1 0 0,8-24 169 0 0,8 7-20 0 0,-18 35-255 0 0,-1 0-1 0 0,0-1 0 0 0,0 0 1 0 0,-1 0-1 0 0,-1-1 1 0 0,4-14-1 0 0,-8 26-246 0 0,0 0 1 0 0,0 0-1 0 0,1 1 0 0 0,-1-1 1 0 0,0 0-1 0 0,0 0 1 0 0,0 0-1 0 0,0 0 0 0 0,0 1 1 0 0,0-1-1 0 0,0 0 0 0 0,-1 0 1 0 0,1 0-1 0 0,0 0 1 0 0,0 1-1 0 0,-1-1 0 0 0,1 0 1 0 0,0 0-1 0 0,-1 1 0 0 0,0-2 1 0 0,-17-3 677 0 0,10 4-828 0 0,-2-1-243 0 0,-25-3 905 0 0,11 4-5011 0 0</inkml:trace>
  <inkml:trace contextRef="#ctx0" brushRef="#br0" timeOffset="34591.24">8753 5090 6057 0 0,'-6'1'1080'0'0,"4"-1"-790"0"0,0 0 0 0 0,0 1 0 0 0,1-1 1 0 0,-1 0-1 0 0,0 1 0 0 0,0-1 0 0 0,0 1 0 0 0,1-1 1 0 0,-1 1-1 0 0,0 0 0 0 0,1 0 0 0 0,-1 0 1 0 0,-2 1-1 0 0,-9 7-166 0 0,-6 3 309 0 0,-33 28 1 0 0,49-35-417 0 0,0-1 1 0 0,0 0-1 0 0,0 1 0 0 0,0 0 1 0 0,1-1-1 0 0,0 1 1 0 0,0 0-1 0 0,0 0 1 0 0,0 0-1 0 0,1 1 1 0 0,0-1-1 0 0,0 0 1 0 0,0 7-1 0 0,0 12 65 0 0,2 38 0 0 0,0-54-65 0 0,-2 2-12 0 0,2 0-1 0 0,0 0 1 0 0,0 0 0 0 0,1 0-1 0 0,0-1 1 0 0,0 1 0 0 0,1-1-1 0 0,1 1 1 0 0,0-1 0 0 0,0 0-1 0 0,0 0 1 0 0,1-1 0 0 0,10 14-1 0 0,12 10-24 0 0,-21-23 22 0 0,0-1 0 0 0,0 0 0 0 0,1-1 0 0 0,0 1 0 0 0,1-1 0 0 0,0-1 0 0 0,0 1 0 0 0,0-1 0 0 0,10 5 0 0 0,-13-9 3 0 0,-1-1 0 0 0,0 0 0 0 0,1 1 0 0 0,-1-1-1 0 0,1-1 1 0 0,0 1 0 0 0,-1-1 0 0 0,1 0-1 0 0,-1 0 1 0 0,1 0 0 0 0,0-1 0 0 0,8-1 0 0 0,-6 0-7 0 0,1-1 0 0 0,-1 0 0 0 0,0 0 0 0 0,0 0 0 0 0,0-1 1 0 0,0 0-1 0 0,6-5 0 0 0,2-3 30 0 0,-1-1 0 0 0,-1 0 0 0 0,0-1-1 0 0,0-1 1 0 0,15-24 0 0 0,-20 25 130 0 0,-1-1 0 0 0,0 1 0 0 0,-1-2 0 0 0,-1 1 1 0 0,0 0-1 0 0,-1-1 0 0 0,-1 0 0 0 0,0 0 0 0 0,-1 0 0 0 0,0-23 0 0 0,-3 32-74 0 0,0 0-1 0 0,-1-1 1 0 0,0 1 0 0 0,0 0-1 0 0,-4-10 1 0 0,-3-11 216 0 0,7 22-260 0 0,-1 0 0 0 0,1 0 0 0 0,-1 0 0 0 0,-1 0 0 0 0,1 1 0 0 0,-1-1-1 0 0,0 1 1 0 0,0 0 0 0 0,0 0 0 0 0,-1 0 0 0 0,0 0 0 0 0,0 1 0 0 0,0 0 0 0 0,0 0 0 0 0,-1 0 0 0 0,-6-2 0 0 0,-6-4 16 0 0,0 1 1 0 0,-1 1-1 0 0,-36-10 0 0 0,47 16 3 0 0,0 1-1 0 0,0 0 1 0 0,0 0 0 0 0,-1 1 0 0 0,1 0-1 0 0,0 1 1 0 0,0 0 0 0 0,0 0 0 0 0,0 1 0 0 0,-14 4-1 0 0,10-3-58 0 0,1 2-1 0 0,-1 0 1 0 0,1 0-1 0 0,0 1 1 0 0,0 0-1 0 0,-13 11 1 0 0,6 3-1714 0 0,13-11 679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4:59:43.2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253 205 2441 0 0,'0'-1'414'0'0,"0"1"0"0"0,1-1 1 0 0,-1 1-1 0 0,0-1 0 0 0,0 0 1 0 0,0 1-1 0 0,0-1 0 0 0,1 1 0 0 0,-1-1 1 0 0,0 0-1 0 0,0 1 0 0 0,1-1 1 0 0,1-1 2071 0 0,-1 0-2072 0 0,14-4 2044 0 0,17 3-3536 0 0,-27 3 1814 0 0,0-1-618 0 0,1 1-1 0 0,-1 0 1 0 0,1 0 0 0 0,-1 0 0 0 0,0 1-1 0 0,1-1 1 0 0,-1 2 0 0 0,0-1 0 0 0,7 3 0 0 0,-11-4-101 0 0,0 1 1 0 0,0-1 0 0 0,0 1-1 0 0,0-1 1 0 0,0 1 0 0 0,0 0 0 0 0,0 0-1 0 0,0 0 1 0 0,0-1 0 0 0,-1 1-1 0 0,1 0 1 0 0,0 0 0 0 0,-1 0 0 0 0,1 0-1 0 0,-1 0 1 0 0,1 0 0 0 0,-1 0-1 0 0,1 1 1 0 0,-1 0-8 0 0,1 0 0 0 0,-1 0 0 0 0,0 0 0 0 0,0 0 1 0 0,0 0-1 0 0,-1-1 0 0 0,1 1 0 0 0,0 0 0 0 0,-1 0 0 0 0,1 0 0 0 0,-1-1 0 0 0,0 1 0 0 0,1 0 0 0 0,-2 2 0 0 0,-24 34 21 0 0,19-29-13 0 0,0 1 0 0 0,0 0 0 0 0,-9 21 0 0 0,15-29-16 0 0,0 0 0 0 0,0 1-1 0 0,0-1 1 0 0,1 1 0 0 0,-1-1 0 0 0,1 1-1 0 0,-1 0 1 0 0,1-1 0 0 0,0 1-1 0 0,0-1 1 0 0,0 1 0 0 0,1 0 0 0 0,-1-1-1 0 0,0 1 1 0 0,1-1 0 0 0,0 1 0 0 0,0-1-1 0 0,-1 1 1 0 0,2-1 0 0 0,-1 0 0 0 0,0 1-1 0 0,3 3 1 0 0,27 25 51 0 0,-27-28-43 0 0,0-1 1 0 0,-1 1 0 0 0,0 0-1 0 0,1 0 1 0 0,-1 1 0 0 0,0-1-1 0 0,-1 1 1 0 0,1-1-1 0 0,-1 1 1 0 0,1 0 0 0 0,-1 0-1 0 0,0 0 1 0 0,-1 0 0 0 0,1 0-1 0 0,-1 0 1 0 0,2 8 0 0 0,-3-10 46 0 0,0 0 0 0 0,-1-1 0 0 0,1 1 0 0 0,0 0 0 0 0,-1 0 0 0 0,1-1 0 0 0,-1 1 0 0 0,0 0 0 0 0,0-1 0 0 0,0 1 0 0 0,0-1 0 0 0,0 1 0 0 0,0-1 0 0 0,0 1 1 0 0,0-1-1 0 0,0 0 0 0 0,-1 1 0 0 0,-2 1 0 0 0,-30 22 44 0 0,26-20-94 0 0,4-3-66 0 0,1-1 0 0 0,-1 1 1 0 0,1-1-1 0 0,-1 0 0 0 0,1-1 1 0 0,-1 1-1 0 0,0 0 0 0 0,1-1 1 0 0,-1 0-1 0 0,0 0 0 0 0,1 0 1 0 0,-1 0-1 0 0,0-1 0 0 0,1 1 1 0 0,-1-1-1 0 0,0 0 0 0 0,-5-2 1 0 0,-3 0-737 0 0,3 1 204 0 0,5 2 53 0 0,-1-1-1 0 0,0 0 1 0 0,1-1 0 0 0,-1 1-1 0 0,-5-3 1 0 0,1-1-1137 0 0</inkml:trace>
  <inkml:trace contextRef="#ctx0" brushRef="#br0" timeOffset="713.83">201 15 4217 0 0,'-4'-5'2401'0'0,"-6"-4"2362"0"0,9 9-4697 0 0,-1 0 0 0 0,1 0 0 0 0,0 0 0 0 0,-1 0 1 0 0,1 0-1 0 0,0 0 0 0 0,-1 1 0 0 0,1-1 0 0 0,0 1 0 0 0,-1-1 0 0 0,1 1 0 0 0,-2 0 0 0 0,-6 3 55 0 0,1 1 0 0 0,0 0 1 0 0,0 0-1 0 0,1 1 0 0 0,-1 0 0 0 0,1 0 0 0 0,0 1 1 0 0,-8 10-1 0 0,4-2-92 0 0,0 0 0 0 0,1 1 0 0 0,1 0 0 0 0,1 1 0 0 0,1 0 0 0 0,0 0 0 0 0,1 1 0 0 0,0-1 0 0 0,2 1 0 0 0,0 0 0 0 0,-2 28 0 0 0,5-31-9 0 0,1 1 1 0 0,0 0-1 0 0,1 0 0 0 0,1 0 0 0 0,0 0 1 0 0,1-1-1 0 0,1 1 0 0 0,0-1 1 0 0,1 0-1 0 0,1 0 0 0 0,0 0 0 0 0,1-1 1 0 0,14 23-1 0 0,-15-30-18 0 0,0 0 0 0 0,0-1 0 0 0,1 1 0 0 0,0-1 0 0 0,0 0 0 0 0,0-1 0 0 0,1 1 0 0 0,-1-2 0 0 0,1 1 0 0 0,1-1 0 0 0,-1 0 0 0 0,17 5 0 0 0,-11-5 2 0 0,0-1-1 0 0,0 0 1 0 0,1-1-1 0 0,-1 0 1 0 0,1-1 0 0 0,0-1-1 0 0,19-2 1 0 0,-14-1 1 0 0,-1-1 1 0 0,-1-1-1 0 0,1-1 1 0 0,-1-1-1 0 0,1 0 1 0 0,-2-2-1 0 0,18-10 1 0 0,-26 13 1 0 0,0 0 0 0 0,-1 0 1 0 0,0-1-1 0 0,0 0 0 0 0,-1 0 1 0 0,0-1-1 0 0,0 0 0 0 0,-1-1 1 0 0,0 1-1 0 0,0-1 0 0 0,6-14 1 0 0,-5 9 1 0 0,-2 0 0 0 0,0 1 0 0 0,0-2 0 0 0,-1 1 0 0 0,-1 0 0 0 0,0-1 0 0 0,1-24 0 0 0,-5 31-3 0 0,0 0 0 0 0,0-1 1 0 0,0 1-1 0 0,-1 0 0 0 0,-1 0 0 0 0,1-1 1 0 0,-1 2-1 0 0,-1-1 0 0 0,1 0 0 0 0,-1 1 1 0 0,-1-1-1 0 0,1 1 0 0 0,-12-12 0 0 0,-6-6 85 0 0,0 1-1 0 0,-30-23 0 0 0,-9-1 298 0 0,53 43-314 0 0,1 0-1 0 0,-2 0 0 0 0,1 1 1 0 0,0 1-1 0 0,-1-1 1 0 0,-11-2-1 0 0,7 4-38 0 0,-1 1 0 0 0,1 1 0 0 0,0 0 0 0 0,-1 1 0 0 0,1 0 0 0 0,-1 1 0 0 0,1 1 0 0 0,-24 7 0 0 0,30-7-247 0 0,0 0 1 0 0,0 1-1 0 0,0-1 1 0 0,1 1-1 0 0,-1 1 1 0 0,1-1-1 0 0,0 1 1 0 0,0 1-1 0 0,-9 10 1 0 0,10-8-884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4:59:41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142 163 4513 0 0,'0'-1'304'0'0,"0"1"-1"0"0,0-1 1 0 0,0 1 0 0 0,0-1 0 0 0,0 1 0 0 0,0-1-1 0 0,1 1 1 0 0,-1-1 0 0 0,0 1 0 0 0,0-1-1 0 0,1 1 1 0 0,-1-1 0 0 0,0 1 0 0 0,0-1-1 0 0,1 1 1 0 0,-1 0 0 0 0,1-1 0 0 0,-1 1-1 0 0,0 0 1 0 0,1-1 0 0 0,0 1 0 0 0,14-6 1572 0 0,13 3-2421 0 0,-26 3 986 0 0,8-1-139 0 0,0 2 0 0 0,0-1 0 0 0,15 4 0 0 0,7 0 28 0 0,-16-2-274 0 0,1 1 0 0 0,-1 1 0 0 0,0 1 0 0 0,0 0 1 0 0,0 1-1 0 0,0 1 0 0 0,17 11 0 0 0,-18-6-21 0 0,-14-12-32 0 0,0 1-1 0 0,-1-1 1 0 0,1 1 0 0 0,-1-1-1 0 0,1 0 1 0 0,-1 1 0 0 0,1-1-1 0 0,-1 1 1 0 0,0-1 0 0 0,1 1-1 0 0,-1 0 1 0 0,0-1 0 0 0,1 1-1 0 0,-1-1 1 0 0,0 1 0 0 0,0 0-1 0 0,1-1 1 0 0,-1 1 0 0 0,0 0-1 0 0,0-1 1 0 0,0 1 0 0 0,0 0-1 0 0,0 0 1 0 0,-21 11 180 0 0,-3 5-157 0 0,18-12-19 0 0,0-1 0 0 0,0 0 0 0 0,-1 0 0 0 0,1 0 0 0 0,-9 2 0 0 0,12-4-7 0 0,-20 6 9 0 0,1 1 1 0 0,1 0-1 0 0,0 2 0 0 0,0 1 0 0 0,-22 16 1 0 0,36-22-23 0 0,6-6 14 0 0,0 0-1 0 0,1 1 0 0 0,-1-1 0 0 0,0 1 0 0 0,0 0 1 0 0,0-1-1 0 0,1 1 0 0 0,-1 0 0 0 0,0-1 1 0 0,1 1-1 0 0,-1 0 0 0 0,1 0 0 0 0,-1 0 0 0 0,1-1 1 0 0,-1 1-1 0 0,1 0 0 0 0,-1 0 0 0 0,1 0 1 0 0,0 0-1 0 0,0 0 0 0 0,-1 0 0 0 0,1 0 0 0 0,0 0 1 0 0,0 1-1 0 0,1-1-11 0 0,-1-1 13 0 0,6 8 43 0 0,0-3 12 0 0,-1 0 1 0 0,1 0-1 0 0,-1-1 1 0 0,1 1-1 0 0,1-1 0 0 0,-1-1 1 0 0,0 1-1 0 0,1-1 1 0 0,0 0-1 0 0,0-1 0 0 0,0 0 1 0 0,0 0-1 0 0,0 0 1 0 0,0-1-1 0 0,0 0 1 0 0,1 0-1 0 0,-1-1 0 0 0,0 0 1 0 0,1 0-1 0 0,7-2 1 0 0,67-13 310 0 0,-81 15-441 0 0,0-1 0 0 0,0 1 0 0 0,0 0 1 0 0,0-1-1 0 0,0 1 0 0 0,0-1 0 0 0,0 1 0 0 0,0-1 1 0 0,0 1-1 0 0,0-1 0 0 0,-1 1 0 0 0,1-1 1 0 0,0 0-1 0 0,0 1 0 0 0,-1-1 0 0 0,1 0 1 0 0,-1 0-1 0 0,1 0 0 0 0,-1 1 0 0 0,1-1 0 0 0,-1 0 1 0 0,1-1-1 0 0</inkml:trace>
  <inkml:trace contextRef="#ctx0" brushRef="#br0" timeOffset="636.49">267 10 4985 0 0,'-13'-4'5622'0'0,"12"3"-5517"0"0,-1 0-1 0 0,1 1 1 0 0,0-1-1 0 0,-1 1 1 0 0,1-1 0 0 0,-1 1-1 0 0,1-1 1 0 0,-1 1-1 0 0,1 0 1 0 0,-1 0-1 0 0,1 0 1 0 0,-4 0 0 0 0,-1 1-29 0 0,0 0 1 0 0,1 0-1 0 0,-1 0 1 0 0,0 1-1 0 0,0 0 1 0 0,1 0-1 0 0,-1 1 0 0 0,1-1 1 0 0,0 1-1 0 0,0 0 1 0 0,0 1-1 0 0,0-1 1 0 0,-6 7-1 0 0,-8 10 21 0 0,1 0 0 0 0,1 2 0 0 0,1 0-1 0 0,1 1 1 0 0,-13 29 0 0 0,22-41-96 0 0,0 1 1 0 0,1 0-1 0 0,1 0 1 0 0,0 0-1 0 0,1 0 0 0 0,0 1 1 0 0,1 0-1 0 0,0-1 1 0 0,1 1-1 0 0,0 0 1 0 0,1 0-1 0 0,1 0 1 0 0,0-1-1 0 0,1 1 1 0 0,0 0-1 0 0,1-1 1 0 0,6 17-1 0 0,-4-13 0 0 0,2-1 0 0 0,0 0 0 0 0,0 0 0 0 0,2 0 1 0 0,17 23-1 0 0,-20-31-1 0 0,0-1 1 0 0,1 1 0 0 0,-1-1-1 0 0,1 0 1 0 0,1-1-1 0 0,-1 1 1 0 0,1-2 0 0 0,0 1-1 0 0,0-1 1 0 0,0 0 0 0 0,0-1-1 0 0,12 4 1 0 0,-9-4 1 0 0,0-1 1 0 0,0 0-1 0 0,1 0 0 0 0,-1-1 1 0 0,1 0-1 0 0,-1-1 1 0 0,1-1-1 0 0,-1 0 0 0 0,1 0 1 0 0,-1-1-1 0 0,0 0 1 0 0,0-1-1 0 0,13-5 0 0 0,-1-1 8 0 0,-1 0 0 0 0,1-1 1 0 0,20-14-1 0 0,-31 17-6 0 0,-2-1 1 0 0,1 0 0 0 0,-1-1 0 0 0,0 0 0 0 0,0 0-1 0 0,-1-1 1 0 0,9-13 0 0 0,-6 6 21 0 0,0-1 0 0 0,-1 0 0 0 0,-1-1 0 0 0,8-20 0 0 0,-16 33 36 0 0,0 0 1 0 0,0 0-1 0 0,0 0 1 0 0,-1 0-1 0 0,0 0 1 0 0,0 0-1 0 0,-1 0 1 0 0,0 0-1 0 0,0-1 1 0 0,0 1-1 0 0,-1 0 1 0 0,1 0-1 0 0,-2 0 1 0 0,1 0-1 0 0,-1 0 1 0 0,1 0 0 0 0,-2 0-1 0 0,-3-7 1 0 0,-4-5 59 0 0,-2 0 1 0 0,0 1 0 0 0,-1 0 0 0 0,-1 1 0 0 0,-20-19 0 0 0,23 25-32 0 0,-1 1 1 0 0,0 0 0 0 0,0 1 0 0 0,0 0-1 0 0,-1 1 1 0 0,0 0 0 0 0,-1 1 0 0 0,-18-6 0 0 0,23 10-48 0 0,1 0 1 0 0,-1 1 0 0 0,0 0 0 0 0,0 0-1 0 0,0 1 1 0 0,0 0 0 0 0,1 1 0 0 0,-1 0-1 0 0,-11 2 1 0 0,-7 4-166 0 0,-41 16 0 0 0,57-18-18 0 0,-20 3-1694 0 0,16-2-97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4:59:38.5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 47 1504 0 0,'-9'-2'7509'0'0,"-1"-3"-3987"0"0,-5-1-2111 0 0,12 6-1249 0 0,-1-1 1 0 0,1 1 0 0 0,-1-1-1 0 0,1 1 1 0 0,0 0 0 0 0,-1 0-1 0 0,1 1 1 0 0,-1-1 0 0 0,1 1-1 0 0,0 0 1 0 0,-1 0 0 0 0,1 0-1 0 0,0 0 1 0 0,-5 3-1 0 0,2-1-118 0 0,0 1-1 0 0,0 1 1 0 0,0-1-1 0 0,1 1 1 0 0,-9 9-1 0 0,9-8-15 0 0,1 0 0 0 0,0 0-1 0 0,0 0 1 0 0,0 1 0 0 0,1 0-1 0 0,0 0 1 0 0,-3 8 0 0 0,-13 56 28 0 0,10-37-10 0 0,3-12-26 0 0,0 0-1 0 0,2 0 1 0 0,0 1-1 0 0,-1 26 1 0 0,-4 47 22 0 0,10-67-40 0 0,0 0-1 0 0,2 1 0 0 0,9 42 1 0 0,-9-56-4 0 0,1-1 1 0 0,0 1 0 0 0,1-1 0 0 0,0 0 0 0 0,1-1-1 0 0,1 1 1 0 0,0-1 0 0 0,1-1 0 0 0,19 25 0 0 0,-19-29 0 0 0,1 1 1 0 0,1-1 0 0 0,0-1 0 0 0,0 1-1 0 0,0-2 1 0 0,22 12 0 0 0,-25-15 0 0 0,1-1 1 0 0,0 0-1 0 0,0-1 1 0 0,1 0-1 0 0,-1 0 1 0 0,0 0-1 0 0,1-1 1 0 0,-1-1-1 0 0,1 1 1 0 0,-1-1-1 0 0,13-2 1 0 0,-7 0 1 0 0,28-2 16 0 0,-1-3-1 0 0,45-11 1 0 0,-75 14-12 0 0,0 1 0 0 0,0-1 0 0 0,0-1 0 0 0,0 0 1 0 0,-1-1-1 0 0,0 0 0 0 0,0 0 0 0 0,0-1 0 0 0,-1-1 0 0 0,0 1 0 0 0,0-1 0 0 0,9-12 0 0 0,-7 5 1 0 0,-1-1-1 0 0,-1 0 0 0 0,0-1 0 0 0,-1 0 1 0 0,0 0-1 0 0,-2-1 0 0 0,7-25 0 0 0,-6 7 15 0 0,0 0 0 0 0,2-69-1 0 0,-9 90-15 0 0,-1 0-1 0 0,-1 0 1 0 0,0 0-1 0 0,-1 0 1 0 0,0 0-1 0 0,-12-27 0 0 0,-42-81 64 0 0,54 119-65 0 0,-3-9 27 0 0,-1 1 1 0 0,0 0 0 0 0,-1 1 0 0 0,0 0-1 0 0,-1 0 1 0 0,0 1 0 0 0,0 0 0 0 0,-1 0-1 0 0,-1 1 1 0 0,0 0 0 0 0,0 1 0 0 0,-1 1-1 0 0,1 0 1 0 0,-2 0 0 0 0,1 1 0 0 0,-1 0-1 0 0,0 1 1 0 0,0 1 0 0 0,0 0-1 0 0,-27-4 1 0 0,18 8 100 0 0,0 0-1 0 0,1 1 1 0 0,-1 1-1 0 0,1 1 1 0 0,-37 10-1 0 0,28-7-187 0 0,21-5 139 0 0,1 1 0 0 0,-1-1 0 0 0,-13 6 1 0 0,20-6-228 0 0,-1 1 0 0 0,0-1 1 0 0,0 1-1 0 0,1-1 1 0 0,-1 1-1 0 0,1 0 1 0 0,-1 0-1 0 0,1 0 1 0 0,0 1-1 0 0,0-1 0 0 0,0 0 1 0 0,0 1-1 0 0,-3 5 1 0 0,4-5-881 0 0</inkml:trace>
  <inkml:trace contextRef="#ctx0" brushRef="#br0" timeOffset="472.79">1196 282 3057 0 0,'-6'9'7133'0'0,"1"5"-3717"0"0,-3 36-3479 0 0,6-30 1314 0 0,1 0-1136 0 0,0 1 1 0 0,2-1-1 0 0,1 0 1 0 0,0 0-1 0 0,7 24 1 0 0,-2-1-169 0 0,-2 5-2446 0 0,-4-37 766 0 0</inkml:trace>
  <inkml:trace contextRef="#ctx0" brushRef="#br0" timeOffset="963.75">1106 161 3729 0 0,'-1'-3'544'0'0,"0"0"0"0"0,0 0 0 0 0,-1 0 1 0 0,1 0-1 0 0,-1 0 0 0 0,0 0 0 0 0,0 1 0 0 0,0-1 1 0 0,0 1-1 0 0,0-1 0 0 0,-1 1 0 0 0,1 0 0 0 0,-5-3 1 0 0,6 4-454 0 0,0 1 0 0 0,0-1 0 0 0,0 1 1 0 0,0 0-1 0 0,0-1 0 0 0,0 1 1 0 0,0 0-1 0 0,0 0 0 0 0,0-1 1 0 0,0 1-1 0 0,0 0 0 0 0,0 0 1 0 0,0 0-1 0 0,0 0 0 0 0,0 1 1 0 0,0-1-1 0 0,0 0 0 0 0,0 0 1 0 0,-1 1-1 0 0,1 0 4 0 0,-1-1 1 0 0,1 1-1 0 0,0 0 0 0 0,-1 0 1 0 0,1 1-1 0 0,0-1 1 0 0,0 0-1 0 0,0 0 1 0 0,0 1-1 0 0,0-1 0 0 0,0 0 1 0 0,0 1-1 0 0,0-1 1 0 0,0 1-1 0 0,0 2 0 0 0,-18 43 684 0 0,2 0-1 0 0,-17 77 1 0 0,32-112-773 0 0,1 0 1 0 0,0-1 0 0 0,1 1 0 0 0,0 0-1 0 0,1 0 1 0 0,1 0 0 0 0,0 0-1 0 0,0-1 1 0 0,5 15 0 0 0,6 13 1 0 0,24 47 1 0 0,-32-76-7 0 0,-2-2 0 0 0,1 0 0 0 0,1-1 0 0 0,-1 1-1 0 0,1-1 1 0 0,1 1 0 0 0,-1-1 0 0 0,1-1 0 0 0,0 1-1 0 0,1-1 1 0 0,7 5 0 0 0,-9-7 0 0 0,0-1 0 0 0,0 0 0 0 0,1 0-1 0 0,-1-1 1 0 0,1 0 0 0 0,0 0 0 0 0,-1 0 0 0 0,1-1 0 0 0,0 1 0 0 0,0-2-1 0 0,0 1 1 0 0,0 0 0 0 0,0-1 0 0 0,0 0 0 0 0,10-2 0 0 0,-7 0 2 0 0,1 0 0 0 0,-1 0 0 0 0,0-1 0 0 0,0-1 0 0 0,0 0 0 0 0,0 0 0 0 0,0 0 0 0 0,-1-1 0 0 0,0-1 1 0 0,0 1-1 0 0,0-1 0 0 0,-1-1 0 0 0,0 1 0 0 0,0-1 0 0 0,8-11 0 0 0,-3 2 5 0 0,0 0-1 0 0,-2-1 1 0 0,0-1-1 0 0,-1 1 1 0 0,0-2-1 0 0,9-28 1 0 0,-14 31-1 0 0,0 0 0 0 0,-1 0 1 0 0,-1 0-1 0 0,-1 0 0 0 0,0 0 0 0 0,-1 0 0 0 0,0 0 0 0 0,-1 0 0 0 0,-6-26 1 0 0,0 11 119 0 0,-2 0 1 0 0,-1 0 0 0 0,-25-51-1 0 0,33 77-48 0 0,-1 0 0 0 0,1 0-1 0 0,-1 0 1 0 0,0 1 0 0 0,-1-1-1 0 0,1 1 1 0 0,-1 0 0 0 0,0 0-1 0 0,0 0 1 0 0,0 0 0 0 0,0 1-1 0 0,-1 0 1 0 0,0 0 0 0 0,1 0 0 0 0,-1 0-1 0 0,-7-2 1 0 0,5 3-1 0 0,1 0 1 0 0,-1 1-1 0 0,0 0 0 0 0,0 0 1 0 0,1 0-1 0 0,-1 1 0 0 0,0 0 1 0 0,0 0-1 0 0,0 1 0 0 0,1 0 1 0 0,-14 4-1 0 0,9-2-62 0 0,0 1 0 0 0,0 0-1 0 0,0 1 1 0 0,1 0 0 0 0,-1 1 0 0 0,1 0-1 0 0,1 1 1 0 0,-1 0 0 0 0,1 1-1 0 0,0-1 1 0 0,1 2 0 0 0,0-1 0 0 0,0 1-1 0 0,-12 19 1 0 0,15-19-676 0 0,1 0 0 0 0,-1 0 1 0 0,1 0-1 0 0,-2 11 0 0 0,2-6-1607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5:09:29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161 273 4617 0 0,'0'-1'264'0'0,"0"1"0"0"0,0-1 0 0 0,0 1 0 0 0,0-1 0 0 0,0 1 0 0 0,0-1 1 0 0,0 1-1 0 0,0 0 0 0 0,0-1 0 0 0,0 1 0 0 0,0-1 0 0 0,0 1 0 0 0,-1-1 0 0 0,1 1 0 0 0,0-1 0 0 0,0 1 0 0 0,0-1 0 0 0,-1 1 1 0 0,1-1-1 0 0,0 1 0 0 0,0 0 0 0 0,-1-1 0 0 0,1 1 0 0 0,0-1 0 0 0,-1 1 0 0 0,1 0 0 0 0,-1-1 0 0 0,1 1 0 0 0,0 0 0 0 0,-1 0 1 0 0,1-1-1 0 0,-1 1 0 0 0,1 0 0 0 0,-1 0 0 0 0,1 0 0 0 0,-1-1 0 0 0,0 1 0 0 0,0 0-203 0 0,1 1 0 0 0,-1-1 0 0 0,0 0 0 0 0,1 0-1 0 0,-1 1 1 0 0,1-1 0 0 0,-1 0 0 0 0,0 1 0 0 0,1-1 0 0 0,-1 1 0 0 0,1-1 0 0 0,-1 1-1 0 0,1-1 1 0 0,-1 1 0 0 0,1-1 0 0 0,0 1 0 0 0,-1 0 0 0 0,0 0 0 0 0,-2 6 1 0 0,-1 0 0 0 0,1 0 1 0 0,0 0-1 0 0,1 0 1 0 0,0 0-1 0 0,0 1 0 0 0,0-1 1 0 0,0 11-1 0 0,2-15-58 0 0,-1-1 1 0 0,1 1-1 0 0,1 0 1 0 0,-1 0-1 0 0,0 0 1 0 0,1 0-1 0 0,-1-1 0 0 0,1 1 1 0 0,0 0-1 0 0,0-1 1 0 0,0 1-1 0 0,0 0 0 0 0,1-1 1 0 0,-1 1-1 0 0,1-1 1 0 0,-1 0-1 0 0,1 0 1 0 0,0 1-1 0 0,0-1 0 0 0,0 0 1 0 0,0 0-1 0 0,0-1 1 0 0,0 1-1 0 0,1 0 0 0 0,3 2 1 0 0,12 4 61 0 0,0-1-1 0 0,0 0 1 0 0,1-2 0 0 0,0 0-1 0 0,0 0 1 0 0,0-2 0 0 0,25 1-1 0 0,-43-4-42 0 0,0 0-1 0 0,0 0 1 0 0,-1 1 0 0 0,1-1-1 0 0,0 0 1 0 0,-1 0-1 0 0,1 0 1 0 0,0 1-1 0 0,-1-1 1 0 0,1 0-1 0 0,-1 1 1 0 0,1-1 0 0 0,0 0-1 0 0,-1 1 1 0 0,1-1-1 0 0,-1 1 1 0 0,1-1-1 0 0,-1 1 1 0 0,1-1-1 0 0,-1 1 1 0 0,0-1 0 0 0,1 1-1 0 0,-1-1 1 0 0,1 1-1 0 0,-1 0 1 0 0,0 0-1 0 0,1 1 17 0 0,-1 0 1 0 0,0-1-1 0 0,1 1 0 0 0,-1 0 0 0 0,0 0 0 0 0,0 0 0 0 0,0-1 0 0 0,-1 1 0 0 0,1 0 0 0 0,-1 2 0 0 0,0 1 30 0 0,-1 0-1 0 0,0 1 0 0 0,0-1 0 0 0,0 0 0 0 0,-6 9 1 0 0,1-5-126 0 0,0-1 1 0 0,0 1 0 0 0,0-1 0 0 0,-1-1-1 0 0,-12 10 1 0 0,15-14-441 0 0,0 0-1 0 0,0 0 1 0 0,0 0-1 0 0,0-1 1 0 0,0 0 0 0 0,-1 0-1 0 0,-8 2 1 0 0,4-4-1538 0 0</inkml:trace>
  <inkml:trace contextRef="#ctx0" brushRef="#br0" timeOffset="459.85">159 312 4545 0 0,'1'-2'854'0'0,"1"0"-1"0"0,0 0 1 0 0,-1 0 0 0 0,1 1-1 0 0,0-1 1 0 0,0 0 0 0 0,0 1-1 0 0,1 0 1 0 0,-1-1 0 0 0,4 0-1 0 0,1-1-663 0 0,1 1-1 0 0,-1 0 0 0 0,1 1 1 0 0,11-1-1 0 0,18-4 819 0 0,-9 2-621 0 0,-24 4-626 0 0,1-1 0 0 0,-1 1 0 0 0,0-1 0 0 0,1 0 0 0 0,-1 0 0 0 0,0 0 0 0 0,0 0 0 0 0,0-1 0 0 0,0 0 0 0 0,5-2 0 0 0,-5-1-1334 0 0</inkml:trace>
  <inkml:trace contextRef="#ctx0" brushRef="#br0" timeOffset="808.37">261 32 4897 0 0,'-40'2'6698'0'0,"5"8"-3914"0"0,30-8-2655 0 0,0 0 0 0 0,0 0 0 0 0,1 1 0 0 0,-1 0 0 0 0,1 0 0 0 0,0 0 0 0 0,0 0 0 0 0,0 1 0 0 0,0 0 0 0 0,1-1 0 0 0,-1 2-1 0 0,-4 6 1 0 0,6-7-71 0 0,-12 16 162 0 0,2 0-1 0 0,-16 35 1 0 0,14-20-70 0 0,-38 102 369 0 0,50-130-509 0 0,1 1 0 0 0,0-1 0 0 0,1 0 0 0 0,-1 0 0 0 0,1 1 0 0 0,1-1 0 0 0,-1 0 0 0 0,1 0 0 0 0,0 1 0 0 0,5 12 1 0 0,1 2-6 0 0,1-1 0 0 0,13 24 1 0 0,-12-27-6 0 0,0-1 1 0 0,2 0 0 0 0,0 0 0 0 0,0-1-1 0 0,2-1 1 0 0,0 0 0 0 0,1 0-1 0 0,18 14 1 0 0,-25-23 1 0 0,0-1-1 0 0,0-1 1 0 0,0 1-1 0 0,1-1 1 0 0,0-1 0 0 0,-1 1-1 0 0,1-1 1 0 0,1-1-1 0 0,-1 1 1 0 0,0-1 0 0 0,0-1-1 0 0,1 0 1 0 0,-1 0-1 0 0,1 0 1 0 0,-1-1 0 0 0,1-1-1 0 0,-1 1 1 0 0,1-1-1 0 0,-1-1 1 0 0,1 1-1 0 0,12-6 1 0 0,-12 4 3 0 0,0-1 0 0 0,0-1 0 0 0,-1 0-1 0 0,1 0 1 0 0,-1 0 0 0 0,0-1 0 0 0,-1 0 0 0 0,1-1 0 0 0,-1 0-1 0 0,12-15 1 0 0,1-6 15 0 0,31-55-1 0 0,-28 43-19 0 0,-17 31 56 0 0,-1-1 0 0 0,0 1-1 0 0,0-1 1 0 0,-1 0 0 0 0,-1 0-1 0 0,0-1 1 0 0,0 1 0 0 0,-1-1 0 0 0,0 1-1 0 0,0-1 1 0 0,-2 0 0 0 0,1 0-1 0 0,-1 1 1 0 0,-1-1 0 0 0,0 0 0 0 0,0 0-1 0 0,-6-18 1 0 0,0 10 56 0 0,0 0 1 0 0,-2 1-1 0 0,0 0 0 0 0,-1 0 1 0 0,0 1-1 0 0,-2 1 0 0 0,-19-23 1 0 0,14 20 79 0 0,-2 0 0 0 0,0 1 0 0 0,-1 1 0 0 0,-1 1 0 0 0,-28-16 0 0 0,45 29-150 0 0,-1 0 0 0 0,0 1 0 0 0,0 0 0 0 0,1 0 0 0 0,-1 0 0 0 0,-1 1 0 0 0,1-1 0 0 0,0 1 0 0 0,0 0 0 0 0,0 1 0 0 0,0-1 0 0 0,-1 1 0 0 0,1 0 0 0 0,-6 1-1 0 0,4 1-480 0 0,1-1-1 0 0,0 1 0 0 0,0 0 0 0 0,0 1 0 0 0,0 0 0 0 0,0 0 0 0 0,0 0 0 0 0,0 0 0 0 0,1 1 0 0 0,-10 8 0 0 0,8-6-1750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5:09:26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80 3465 0 0,'-12'0'4729'0'0,"-11"2"-2770"0"0,2 6-825 0 0,1 0 1 0 0,-28 17-1 0 0,40-20-1058 0 0,-1 1 0 0 0,1 0 0 0 0,0 1 0 0 0,1 0 0 0 0,-1 0 0 0 0,1 1 0 0 0,-8 11 0 0 0,9-10-24 0 0,-7 9-1 0 0,0 0-1 0 0,2 0 1 0 0,-13 29-1 0 0,21-41-45 0 0,1 0-1 0 0,0 1 1 0 0,0-1-1 0 0,0 0 1 0 0,1 1-1 0 0,0 0 1 0 0,1-1 0 0 0,-1 1-1 0 0,1 0 1 0 0,1-1-1 0 0,-1 1 1 0 0,1 0-1 0 0,0-1 1 0 0,1 1 0 0 0,3 10-1 0 0,2 0 52 0 0,1 0-1 0 0,1 0 0 0 0,0-1 1 0 0,1 0-1 0 0,1 0 1 0 0,0-1-1 0 0,1-1 0 0 0,1 0 1 0 0,0 0-1 0 0,27 19 1 0 0,-18-17-26 0 0,0-1 1 0 0,1-1 0 0 0,1-2 0 0 0,0 0 0 0 0,1-1-1 0 0,0-2 1 0 0,1 0 0 0 0,0-2 0 0 0,45 7 0 0 0,11 0-18 0 0,1-5 1 0 0,-1-3 0 0 0,1-3 0 0 0,0-5 0 0 0,90-12-1 0 0,-74 3-20 0 0,-50 6 31 0 0,-1-1 0 0 0,58-17 1 0 0,-77 14 16 0 0,1-2 1 0 0,-1-1-1 0 0,-1-1 1 0 0,34-22 0 0 0,-54 29-35 0 0,0-1 0 0 0,-1 1 1 0 0,1-2-1 0 0,-2 1 1 0 0,9-12-1 0 0,-1 2 10 0 0,-9 11 3 0 0,-1 0 0 0 0,0-1-1 0 0,-1 1 1 0 0,1-1 0 0 0,-1 0 0 0 0,0 0-1 0 0,-1-1 1 0 0,0 1 0 0 0,0 0-1 0 0,0-1 1 0 0,-1 1 0 0 0,0-1 0 0 0,-1 1-1 0 0,0-11 1 0 0,0 9 10 0 0,-1 1 0 0 0,0-1-1 0 0,0 0 1 0 0,-1 1 0 0 0,0-1 0 0 0,0 1-1 0 0,-1-1 1 0 0,0 1 0 0 0,-1 0 0 0 0,0 0-1 0 0,0 1 1 0 0,-7-10 0 0 0,4 10-17 0 0,-1 0 0 0 0,-1 0 0 0 0,1 1-1 0 0,-1 0 1 0 0,0 0 0 0 0,-1 1 0 0 0,-10-4 0 0 0,1-1-4 0 0,-54-29 86 0 0,10 5 75 0 0,-99-40 1 0 0,93 50-110 0 0,0 3 0 0 0,-114-18 1 0 0,129 32-47 0 0,0 2 0 0 0,0 3 0 0 0,0 2 1 0 0,-62 8-1 0 0,-113 29 4 0 0,54 14 18 0 0,7 18-12 0 0,40-1-1277 0 0,117-61 524 0 0,7 1-263 0 0</inkml:trace>
  <inkml:trace contextRef="#ctx0" brushRef="#br0" timeOffset="567.48">2322 166 5145 0 0,'-6'2'6472'0'0,"5"-1"-6327"0"0,0-1 1 0 0,-1 0-1 0 0,1 0 1 0 0,0 1-1 0 0,-1-1 1 0 0,1 1-1 0 0,0-1 1 0 0,0 1-1 0 0,-1 0 1 0 0,1-1-1 0 0,0 1 1 0 0,0 0-1 0 0,0 0 0 0 0,-2 1 1 0 0,-19 19-6 0 0,-1-2-1 0 0,-37 25 1 0 0,57-43-138 0 0,1 1 0 0 0,0-1 0 0 0,-1 1 0 0 0,1 0 0 0 0,0 0 0 0 0,0 0 0 0 0,0 0 0 0 0,0 0 0 0 0,1 0 0 0 0,-3 4 0 0 0,4-5 4 0 0,-1 0-1 0 0,1-1 1 0 0,0 1 0 0 0,-1 0 0 0 0,1 0-1 0 0,0 0 1 0 0,0-1 0 0 0,0 1 0 0 0,0 0-1 0 0,0 0 1 0 0,0 0 0 0 0,0-1 0 0 0,0 1-1 0 0,0 0 1 0 0,0 0 0 0 0,0 0 0 0 0,1-1-1 0 0,-1 1 1 0 0,0 0 0 0 0,1 0 0 0 0,-1 0-1 0 0,0-1 1 0 0,1 1 0 0 0,-1 0 0 0 0,1-1 0 0 0,-1 1-1 0 0,1 0 1 0 0,-1-1 0 0 0,1 1 0 0 0,-1-1-1 0 0,1 1 1 0 0,0-1 0 0 0,-1 1 0 0 0,1-1-1 0 0,0 1 1 0 0,0-1 0 0 0,-1 0 0 0 0,2 1-1 0 0,11 5 79 0 0,1 0 0 0 0,-1-1-1 0 0,1-1 1 0 0,0 0 0 0 0,1 0-1 0 0,-1-2 1 0 0,0 0 0 0 0,1 0 0 0 0,21-1-1 0 0,-26-2-538 0 0,1 0 0 0 0,-1 0 1 0 0,0-1-1 0 0,18-6 0 0 0,-20 5-681 0 0</inkml:trace>
  <inkml:trace contextRef="#ctx0" brushRef="#br0" timeOffset="1025.64">2383 187 3433 0 0,'-3'0'7810'0'0,"-2"4"-5884"0"0,-50 156 767 0 0,47-129-2927 0 0,-6 63-1 0 0,10-10-4444 0 0,4-77 3463 0 0</inkml:trace>
  <inkml:trace contextRef="#ctx0" brushRef="#br0" timeOffset="1425.34">2288 156 3321 0 0,'-10'-23'5532'0'0,"10"20"-5267"0"0,-1 0-1 0 0,1 1 1 0 0,-1-1-1 0 0,0 0 1 0 0,0 1-1 0 0,-1-1 1 0 0,1 1-1 0 0,0-1 1 0 0,-1 1 0 0 0,1 0-1 0 0,-1-1 1 0 0,0 1-1 0 0,0 0 1 0 0,0 0-1 0 0,0 0 1 0 0,0 0-1 0 0,0 1 1 0 0,0-1-1 0 0,-1 1 1 0 0,-4-3-1 0 0,3 3-193 0 0,0 1-1 0 0,0 0 1 0 0,1 0-1 0 0,-1 0 1 0 0,0 0-1 0 0,0 1 1 0 0,1 0-1 0 0,-1-1 1 0 0,0 1-1 0 0,1 1 1 0 0,-1-1-1 0 0,1 0 1 0 0,-1 1-1 0 0,1 0 1 0 0,0 0-1 0 0,-1 0 1 0 0,1 0-1 0 0,0 0 1 0 0,0 1-1 0 0,1-1 0 0 0,-6 6 1 0 0,1-1-65 0 0,1 1 1 0 0,-1 0-1 0 0,1 0 1 0 0,1 1-1 0 0,-1 0 0 0 0,1 0 1 0 0,-4 11-1 0 0,2-3-7 0 0,1 0-1 0 0,1 0 0 0 0,0 1 1 0 0,1-1-1 0 0,1 1 1 0 0,0 0-1 0 0,2 0 1 0 0,0 0-1 0 0,1 1 1 0 0,1-1-1 0 0,0 0 1 0 0,5 20-1 0 0,0-12 4 0 0,1 1-1 0 0,1-2 1 0 0,1 1-1 0 0,25 47 1 0 0,-30-65 1 0 0,1-1 0 0 0,0-1 1 0 0,0 1-1 0 0,1-1 0 0 0,-1 0 1 0 0,2 0-1 0 0,-1-1 0 0 0,13 10 1 0 0,-14-12-1 0 0,1 0 1 0 0,0-1 0 0 0,-1 1-1 0 0,1-1 1 0 0,0 0-1 0 0,0-1 1 0 0,1 0 0 0 0,-1 1-1 0 0,0-2 1 0 0,0 1-1 0 0,0-1 1 0 0,1 0 0 0 0,7-1-1 0 0,-4 0 1 0 0,0-1 1 0 0,-1-1-1 0 0,1 1 0 0 0,0-1 0 0 0,-1-1 0 0 0,0 0 1 0 0,0 0-1 0 0,0-1 0 0 0,0 0 0 0 0,-1-1 1 0 0,11-8-1 0 0,-9 6 1 0 0,-1-1-1 0 0,1 0 1 0 0,-2-1 0 0 0,1 0-1 0 0,-1-1 1 0 0,-1 1 0 0 0,0-1 0 0 0,6-14-1 0 0,-6 12 1 0 0,-1 0-1 0 0,-1 0 0 0 0,0 0 1 0 0,-1 0-1 0 0,0-1 0 0 0,-1 0 1 0 0,3-28-1 0 0,-6 30 4 0 0,0 0 0 0 0,-1-1 0 0 0,-1 1 0 0 0,0 0 0 0 0,0 0 0 0 0,-1 0 0 0 0,-1 1 0 0 0,0-1 0 0 0,-11-21 0 0 0,-4-9 102 0 0,-26-47 619 0 0,38 76-517 0 0,-1 1 1 0 0,0 0-1 0 0,-1 0 0 0 0,-16-16 1 0 0,19 24-143 0 0,0-1 0 0 0,0 2 0 0 0,-1-1 1 0 0,1 1-1 0 0,-1 0 0 0 0,0 0 0 0 0,0 1 1 0 0,0 0-1 0 0,0 0 0 0 0,0 0 1 0 0,-1 1-1 0 0,-11 0 0 0 0,16 1-107 0 0,1 0 0 0 0,-1 0-1 0 0,1 0 1 0 0,0 1 0 0 0,-1-1 0 0 0,1 1-1 0 0,0 0 1 0 0,-1 0 0 0 0,1-1 0 0 0,0 1 0 0 0,0 1-1 0 0,0-1 1 0 0,0 0 0 0 0,0 1 0 0 0,-4 2-1 0 0,-11 17-3776 0 0,13-16 1879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5:09:24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189 170 2361 0 0,'6'-7'7247'0'0,"-1"2"-3694"0"0,-4 4-3425 0 0,0 0-1 0 0,0 1 1 0 0,1-1-1 0 0,-1 1 1 0 0,0-1-1 0 0,1 1 1 0 0,-1 0-1 0 0,1-1 0 0 0,-1 1 1 0 0,1 0-1 0 0,-1 0 1 0 0,0 0-1 0 0,3 1 1 0 0,-3-1-102 0 0,0 1 0 0 0,0-1 1 0 0,0 1-1 0 0,0-1 0 0 0,0 1 0 0 0,0 0 0 0 0,0-1 1 0 0,0 1-1 0 0,-1 0 0 0 0,1 0 0 0 0,0 0 0 0 0,-1 0 1 0 0,1 0-1 0 0,0 0 0 0 0,-1-1 0 0 0,1 1 0 0 0,-1 1 1 0 0,1-1-1 0 0,-1 0 0 0 0,0 0 0 0 0,1 0 1 0 0,-1 2-1 0 0,6 24-33 0 0,-6-26 36 0 0,1 3-16 0 0,-1 0-1 0 0,0 1 1 0 0,0-1-1 0 0,-1 0 1 0 0,1 0-1 0 0,-1 0 1 0 0,0 0-1 0 0,0 0 1 0 0,-1 0-1 0 0,1 0 1 0 0,-4 6-1 0 0,-4 14-16 0 0,8-20-5 0 0,1-1 1 0 0,-1 1-1 0 0,1-1 1 0 0,0 1-1 0 0,0-1 1 0 0,0 1-1 0 0,0-1 1 0 0,1 1-1 0 0,-1-1 1 0 0,1 0-1 0 0,0 1 1 0 0,2 4-1 0 0,0-1-15 0 0,1 1 1 0 0,1-1-1 0 0,7 11 1 0 0,-7-11 31 0 0,0 0 1 0 0,0 1-1 0 0,-1 0 1 0 0,5 10-1 0 0,-9-15-3 0 0,1 0 1 0 0,0 0-1 0 0,-1 0 1 0 0,0 0-1 0 0,1 0 1 0 0,-1 0-1 0 0,0 0 1 0 0,-1 0-1 0 0,1 0 1 0 0,-1 0-1 0 0,1 0 0 0 0,-1-1 1 0 0,0 1-1 0 0,0 0 1 0 0,0 0-1 0 0,0 0 1 0 0,0-1-1 0 0,-1 1 1 0 0,-2 3-1 0 0,2-3 5 0 0,0 0-1 0 0,-1 0 1 0 0,0 0-1 0 0,1 0 1 0 0,-1 0-1 0 0,0 0 1 0 0,0-1-1 0 0,-1 0 1 0 0,1 1 0 0 0,-1-1-1 0 0,1 0 1 0 0,-1-1-1 0 0,-6 3 1 0 0,7-3-260 0 0,0-1 1 0 0,0 0 0 0 0,0 0-1 0 0,0 0 1 0 0,0-1 0 0 0,0 1-1 0 0,0-1 1 0 0,1 1 0 0 0,-1-1-1 0 0,0 0 1 0 0,0 0-1 0 0,1 0 1 0 0,-1-1 0 0 0,1 1-1 0 0,-1-1 1 0 0,1 1 0 0 0,-1-1-1 0 0,1 0 1 0 0,0 0 0 0 0,-3-3-1 0 0,-2-1-1396 0 0,0 2-34 0 0</inkml:trace>
  <inkml:trace contextRef="#ctx0" brushRef="#br0" timeOffset="619.38">159 66 3345 0 0,'-5'-4'4717'0'0,"-2"-4"-160"0"0,-15 2-3853 0 0,19 5-668 0 0,1 0-1 0 0,0 1 1 0 0,-1 0 0 0 0,1 0 0 0 0,0-1 0 0 0,-1 1-1 0 0,1 1 1 0 0,0-1 0 0 0,-1 0 0 0 0,1 0-1 0 0,0 1 1 0 0,-1 0 0 0 0,1-1 0 0 0,0 1-1 0 0,0 0 1 0 0,-1 0 0 0 0,1 0 0 0 0,0 0 0 0 0,0 1-1 0 0,0-1 1 0 0,0 0 0 0 0,-2 4 0 0 0,-2 0 44 0 0,2 1 1 0 0,-1-1-1 0 0,0 1 1 0 0,1 0-1 0 0,0 0 1 0 0,1 1 0 0 0,-1-1-1 0 0,1 1 1 0 0,-3 11-1 0 0,2-6-32 0 0,1 0 0 0 0,0 1 0 0 0,0-1 0 0 0,0 24 1 0 0,-4 16 38 0 0,5-32-60 0 0,0 0-1 0 0,3 36 0 0 0,-1-43-23 0 0,0-7-4 0 0,1 1 1 0 0,0-1-1 0 0,0 0 1 0 0,0 1-1 0 0,1-1 1 0 0,0 0-1 0 0,0 0 1 0 0,1 0-1 0 0,4 8 1 0 0,3 2-4 0 0,23 28 1 0 0,-8-13 1 0 0,-17-20 5 0 0,0 0 0 0 0,1-1 0 0 0,1 0 0 0 0,-1-1 0 0 0,1 0 0 0 0,1 0 0 0 0,0-1 1 0 0,0 0-1 0 0,1-1 0 0 0,13 6 0 0 0,-20-12 1 0 0,0 1 0 0 0,1-1 0 0 0,-1-1 1 0 0,0 1-1 0 0,1-1 0 0 0,-1 0 1 0 0,0 0-1 0 0,1 0 0 0 0,-1-1 0 0 0,1 0 1 0 0,-1 0-1 0 0,0 0 0 0 0,0-1 1 0 0,0 1-1 0 0,0-1 0 0 0,0-1 0 0 0,0 1 1 0 0,7-5-1 0 0,0-1 8 0 0,0-1 0 0 0,0 0 1 0 0,-1-1-1 0 0,-1 0 0 0 0,17-19 0 0 0,-19 18-16 0 0,-1 0 1 0 0,0 0-1 0 0,0-1 0 0 0,-1 0 0 0 0,0 0 0 0 0,5-19 0 0 0,-3 2 101 0 0,9-54 0 0 0,-17 74-27 0 0,1 0-1 0 0,-1-1 1 0 0,-1 1 0 0 0,0 0-1 0 0,0-1 1 0 0,-1 1-1 0 0,0 0 1 0 0,0 0 0 0 0,-1 0-1 0 0,-1 0 1 0 0,1 1 0 0 0,-7-11-1 0 0,-6-8 260 0 0,-1 0-1 0 0,-25-29 1 0 0,37 49-271 0 0,-8-9 371 0 0,-27-29-1 0 0,36 41-340 0 0,-1 0 1 0 0,0 1-1 0 0,0-1 0 0 0,0 1 1 0 0,0 0-1 0 0,0 0 0 0 0,0 0 1 0 0,-1 1-1 0 0,0 0 0 0 0,1 0 1 0 0,-8-1-1 0 0,10 3-63 0 0,0 0 0 0 0,0 0 1 0 0,0 0-1 0 0,0 1 0 0 0,-1-1 0 0 0,1 1 0 0 0,0 0 0 0 0,0 0 0 0 0,0 0 0 0 0,0 0 0 0 0,-3 3 1 0 0,-30 18 80 0 0,32-19-289 0 0,1 0 0 0 0,0 0 0 0 0,-1 1 0 0 0,1-1 0 0 0,1 1 0 0 0,-1 0 0 0 0,1 0 0 0 0,-1 0 0 0 0,1 0 0 0 0,0 0 0 0 0,1 0 0 0 0,-1 1 0 0 0,0 4 0 0 0,-1 3-972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5:09:22.8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141 244 3361 0 0,'-1'-9'5672'0'0,"1"0"-1537"0"0,1 9-4120 0 0,0-1 1 0 0,0 1-1 0 0,-1 0 0 0 0,1 0 0 0 0,0 0 1 0 0,0-1-1 0 0,0 1 0 0 0,-1 0 0 0 0,1 0 1 0 0,0 0-1 0 0,0 0 0 0 0,0 1 1 0 0,-1-1-1 0 0,1 0 0 0 0,0 0 0 0 0,0 0 1 0 0,0 1-1 0 0,81 26 186 0 0,-35-10-95 0 0,-46-17-98 0 0,0 0 0 0 0,0 1 0 0 0,0-1 0 0 0,0 0 0 0 0,0 1 0 0 0,0-1 0 0 0,0 1 0 0 0,0-1 0 0 0,-1 1 1 0 0,1-1-1 0 0,0 1 0 0 0,0-1 0 0 0,-1 1 0 0 0,1 0 0 0 0,0 0 0 0 0,0-1 0 0 0,-1 1 0 0 0,1 0 0 0 0,-1 0 0 0 0,1 0 1 0 0,-1 0-1 0 0,1-1 0 0 0,-1 1 0 0 0,0 0 0 0 0,1 0 0 0 0,-1 0 0 0 0,0 0 0 0 0,0 2 0 0 0,0-1 4 0 0,0 0-1 0 0,-1 0 1 0 0,1 0-1 0 0,-1 0 1 0 0,1 0-1 0 0,-1 0 0 0 0,0 0 1 0 0,0 0-1 0 0,0 0 1 0 0,0 0-1 0 0,0 0 1 0 0,-3 2-1 0 0,-1 2 4 0 0,0-1 0 0 0,0 1-1 0 0,-1-1 1 0 0,1 0 0 0 0,-1-1 0 0 0,0 1-1 0 0,-8 3 1 0 0,-3 0 18 0 0,1-2-23 0 0,1 1-1 0 0,0 1 0 0 0,0 0 1 0 0,-17 13-1 0 0,34-19 11 0 0,-1-1 0 0 0,1 0 0 0 0,-1 0 1 0 0,0 0-1 0 0,1 0 0 0 0,0 0 0 0 0,-1 0 0 0 0,1-1 0 0 0,0 1 0 0 0,-1 0 1 0 0,1-1-1 0 0,2 1 0 0 0,22 8-33 0 0,-18-7 10 0 0,-1-1 0 0 0,1-1-1 0 0,0 1 1 0 0,0-1 0 0 0,-1-1-1 0 0,1 1 1 0 0,0-1 0 0 0,-1-1-1 0 0,1 1 1 0 0,-1-1 0 0 0,1-1-1 0 0,-1 1 1 0 0,7-4 0 0 0,11-3-847 0 0,-15 5 151 0 0,-1 1-195 0 0</inkml:trace>
  <inkml:trace contextRef="#ctx0" brushRef="#br0" timeOffset="585.54">162 4 4265 0 0,'-1'0'245'0'0,"1"-1"0"0"0,-1 1 1 0 0,1 0-1 0 0,-1 0 0 0 0,1-1 0 0 0,-1 1 1 0 0,1 0-1 0 0,-1 0 0 0 0,1-1 0 0 0,-1 1 1 0 0,1 0-1 0 0,-1 0 0 0 0,1 0 0 0 0,-1 0 0 0 0,1 0 1 0 0,-1 0-1 0 0,1 0 0 0 0,-1 0 0 0 0,1 0 1 0 0,-1 0-1 0 0,1 0 0 0 0,-1 0 0 0 0,0 0 1 0 0,1 1-1 0 0,-1-1 0 0 0,1 0 0 0 0,-1 0 1 0 0,0 1-1 0 0,-20 11 767 0 0,13-3-915 0 0,0 0 0 0 0,0 1-1 0 0,1-1 1 0 0,1 1-1 0 0,0 1 1 0 0,0-1 0 0 0,1 1-1 0 0,-5 12 1 0 0,-4 15-52 0 0,1 1 0 0 0,-15 75 0 0 0,26-97-45 0 0,0-1 0 0 0,1 0-1 0 0,0 1 1 0 0,1-1-1 0 0,1 0 1 0 0,1 1-1 0 0,0-1 1 0 0,1 0-1 0 0,1 0 1 0 0,6 17 0 0 0,-5-22-5 0 0,-1-1 0 0 0,2 0 0 0 0,-1 0 0 0 0,1-1 1 0 0,1 1-1 0 0,-1-2 0 0 0,2 1 0 0 0,-1-1 0 0 0,1 0 1 0 0,0 0-1 0 0,1-1 0 0 0,0 0 0 0 0,13 8 0 0 0,-15-12 8 0 0,0 1 0 0 0,0-1-1 0 0,0 0 1 0 0,0 0 0 0 0,1-1 0 0 0,-1 0-1 0 0,1-1 1 0 0,0 1 0 0 0,-1-2-1 0 0,1 1 1 0 0,0-1 0 0 0,-1 0-1 0 0,1 0 1 0 0,0-1 0 0 0,0 0-1 0 0,-1-1 1 0 0,1 1 0 0 0,-1-2-1 0 0,1 1 1 0 0,7-4 0 0 0,-2-1 0 0 0,-1 0 0 0 0,0-1-1 0 0,0 0 1 0 0,-1 0 0 0 0,0-2 0 0 0,0 1 0 0 0,-1-1 0 0 0,0-1 0 0 0,-1 0 0 0 0,15-22-1 0 0,-14 15 27 0 0,0 1 0 0 0,-1-1-1 0 0,0 0 1 0 0,-2-1-1 0 0,0 0 1 0 0,-1-1-1 0 0,4-25 1 0 0,-9 35 74 0 0,0 0 0 0 0,-1 0-1 0 0,0 0 1 0 0,-1-1 0 0 0,0 1 0 0 0,-1 0 0 0 0,0 0-1 0 0,0 1 1 0 0,-1-1 0 0 0,-7-15 0 0 0,0 3 241 0 0,-1 1 1 0 0,0 1-1 0 0,-23-30 0 0 0,30 45-273 0 0,0 0 0 0 0,-1 0 0 0 0,0 0 0 0 0,0 0 0 0 0,-1 0 0 0 0,1 1 0 0 0,-1 0-1 0 0,0 1 1 0 0,0-1 0 0 0,0 1 0 0 0,-1 0 0 0 0,1 0 0 0 0,-1 1 0 0 0,1 0 0 0 0,-9-1-1 0 0,-7-1-365 0 0,-1 2 0 0 0,1 1 0 0 0,-31 1 0 0 0,15 1-1967 0 0,32-1 806 0 0,0 3-421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2-15T15:09:19.2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221 203 2417 0 0,'-3'1'8210'0'0,"4"4"-6376"0"0,3 14-1830 0 0,1-2 186 0 0,0 1-1 0 0,-2 0 1 0 0,0-1 0 0 0,-1 1-1 0 0,0 21 1 0 0,-9 98-18 0 0,2-50-109 0 0,-17 93-46 0 0,15-138-494 0 0,7-41 237 0 0,-2 11 110 0 0,2-12 30 0 0,0 0 1 0 0,0 0 0 0 0,0 1 0 0 0,0-1-1 0 0,0 0 1 0 0,0 0 0 0 0,0 0-1 0 0,0 1 1 0 0,0-1 0 0 0,0 0-1 0 0,0 0 1 0 0,-1 0 0 0 0,1 0 0 0 0,0 0-1 0 0,0 1 1 0 0,0-1 0 0 0,0 0-1 0 0,0 0 1 0 0,0 0 0 0 0,0 0-1 0 0,0 0 1 0 0,-1 1 0 0 0,1-1 0 0 0,0 0-1 0 0,0 0 1 0 0,0 0 0 0 0,0 0-1 0 0,-1 0 1 0 0,1 0 0 0 0,0 0-1 0 0,0 0 1 0 0,0 0 0 0 0,0 0 0 0 0,-1 0-1 0 0,1 0 1 0 0,0 1 0 0 0,0-1-1 0 0,0 0 1 0 0,0 0 0 0 0,-1 0-1 0 0,1-1 1 0 0,0 1 0 0 0,0 0 0 0 0,0 0-1 0 0,0 0 1 0 0,-1 0 0 0 0,1 0-1 0 0,0 0 1 0 0,0 0 0 0 0,0 0-1 0 0,0 0 1 0 0,-1 0 0 0 0,1 0 0 0 0,0 0-1 0 0,0-1 1 0 0</inkml:trace>
  <inkml:trace contextRef="#ctx0" brushRef="#br0" timeOffset="806.08">216 147 1888 0 0,'-1'-11'5871'0'0,"-6"-2"-3286"0"0,5 11-2443 0 0,0 0-1 0 0,1 0 1 0 0,-1 1-1 0 0,0-1 0 0 0,0 1 1 0 0,0-1-1 0 0,0 1 1 0 0,0 0-1 0 0,0-1 0 0 0,0 1 1 0 0,-4-1-1 0 0,4 2-121 0 0,0-1 0 0 0,-1 1-1 0 0,1 0 1 0 0,0-1 0 0 0,0 1-1 0 0,0 1 1 0 0,0-1 0 0 0,0 0-1 0 0,-1 0 1 0 0,1 1 0 0 0,0-1-1 0 0,0 1 1 0 0,0 0-1 0 0,0-1 1 0 0,0 1 0 0 0,0 0-1 0 0,0 0 1 0 0,1 0 0 0 0,-1 1-1 0 0,0-1 1 0 0,0 0 0 0 0,1 1-1 0 0,-1-1 1 0 0,1 1 0 0 0,-1-1-1 0 0,1 1 1 0 0,0 0 0 0 0,0 0-1 0 0,0-1 1 0 0,-2 5 0 0 0,-14 15 38 0 0,-4 9-20 0 0,7-2-30 0 0,1 0 0 0 0,1 1 0 0 0,2 0 1 0 0,1 1-1 0 0,1 0 0 0 0,1 0 0 0 0,2 1 1 0 0,1 0-1 0 0,2 0 0 0 0,2 59 0 0 0,1-83-3 0 0,15 111 23 0 0,-14-105-26 0 0,1-1-1 0 0,1 1 1 0 0,1 0 0 0 0,-1-1-1 0 0,2 0 1 0 0,0 0-1 0 0,7 11 1 0 0,-11-20 4 0 0,1 0 1 0 0,-1 0-1 0 0,1 0 1 0 0,-1-1 0 0 0,1 1-1 0 0,0-1 1 0 0,0 1-1 0 0,0-1 1 0 0,0 0-1 0 0,1 0 1 0 0,-1 0-1 0 0,0-1 1 0 0,1 1 0 0 0,-1-1-1 0 0,8 2 1 0 0,-5-2-49 0 0,0 0 1 0 0,0-1 0 0 0,0 0 0 0 0,0 0-1 0 0,0 0 1 0 0,1-1 0 0 0,-1 0-1 0 0,0 0 1 0 0,6-2 0 0 0,4-3-252 0 0,0 0 1 0 0,-1-1-1 0 0,1 0 0 0 0,-1-2 1 0 0,-1 1-1 0 0,16-14 0 0 0,1-1 95 0 0,54-54 0 0 0,-73 65 205 0 0,-1-1 0 0 0,-1-1 0 0 0,0 0 0 0 0,-1 0 0 0 0,0-1 0 0 0,12-31 1 0 0,-14 28 45 0 0,0-1 0 0 0,-2 1 0 0 0,0-1 0 0 0,-1-1 0 0 0,-1 1 0 0 0,-1 0 0 0 0,-1-1 1 0 0,0 0-1 0 0,-1 1 0 0 0,-2-1 0 0 0,0 1 0 0 0,-6-25 0 0 0,4 24 129 0 0,-2 0-1 0 0,0 1 1 0 0,-13-27-1 0 0,15 37-65 0 0,-1 0 1 0 0,-1 0-1 0 0,0 0 0 0 0,0 1 0 0 0,0 0 0 0 0,-1 0 0 0 0,-1 1 0 0 0,-12-12 0 0 0,3 6 196 0 0,-1 1 0 0 0,0 1 1 0 0,-27-14-1 0 0,36 22-234 0 0,1-1 0 0 0,-1 1 1 0 0,0 1-1 0 0,0-1 1 0 0,0 2-1 0 0,-1-1 1 0 0,1 1-1 0 0,0 1 1 0 0,-1-1-1 0 0,-11 3 0 0 0,15-2-82 0 0,0 1 0 0 0,0 1 0 0 0,0-1 0 0 0,0 1 0 0 0,0 0-1 0 0,0 0 1 0 0,1 1 0 0 0,-1 0 0 0 0,1 0 0 0 0,-1 0-1 0 0,1 1 1 0 0,0-1 0 0 0,-6 7 0 0 0,-25 22-1719 0 0,27-20 611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F6705-5EBD-4219-89CC-DA95DFE650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软件类文档规格.dotx</Template>
  <TotalTime>220</TotalTime>
  <Pages>24</Pages>
  <Words>1454</Words>
  <Characters>8293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一级标题</vt:lpstr>
      <vt:lpstr>    二级标题</vt:lpstr>
      <vt:lpstr>        三级标题</vt:lpstr>
    </vt:vector>
  </TitlesOfParts>
  <Company/>
  <LinksUpToDate>false</LinksUpToDate>
  <CharactersWithSpaces>9728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Steve Workshop</cp:lastModifiedBy>
  <cp:revision>141</cp:revision>
  <dcterms:created xsi:type="dcterms:W3CDTF">2022-12-15T08:35:00Z</dcterms:created>
  <dcterms:modified xsi:type="dcterms:W3CDTF">2022-12-16T10:05:00Z</dcterms:modified>
</cp:coreProperties>
</file>