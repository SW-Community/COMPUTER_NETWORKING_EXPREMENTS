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DC95" w14:textId="629462C4" w:rsidR="002F0E5F" w:rsidRPr="002B532B" w:rsidRDefault="002B532B" w:rsidP="002B532B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sz w:val="84"/>
          <w:szCs w:val="84"/>
        </w:rPr>
      </w:pPr>
      <w:r w:rsidRPr="002B532B">
        <w:rPr>
          <w:rFonts w:ascii="微软雅黑" w:eastAsia="微软雅黑" w:hAnsi="微软雅黑" w:hint="eastAsia"/>
          <w:sz w:val="84"/>
          <w:szCs w:val="84"/>
        </w:rPr>
        <w:t>实验1网线制作</w:t>
      </w:r>
    </w:p>
    <w:p w14:paraId="719DD536" w14:textId="3128A898" w:rsidR="002B532B" w:rsidRPr="002F0E5F" w:rsidRDefault="002B532B" w:rsidP="002F0E5F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别问我为什么没有内容，难道你想让我快递给你一根网线吗？</w:t>
      </w:r>
      <w:r w:rsidR="007C2D2C">
        <w:rPr>
          <w:rFonts w:ascii="微软雅黑" w:eastAsia="微软雅黑" w:hAnsi="微软雅黑" w:hint="eastAsia"/>
          <w:szCs w:val="21"/>
        </w:rPr>
        <w:t>紫薯布丁</w:t>
      </w:r>
    </w:p>
    <w:sectPr w:rsidR="002B532B" w:rsidRPr="002F0E5F" w:rsidSect="002F0E5F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7C02" w14:textId="77777777" w:rsidR="002B532B" w:rsidRDefault="002B532B" w:rsidP="002F0E5F">
      <w:r>
        <w:separator/>
      </w:r>
    </w:p>
  </w:endnote>
  <w:endnote w:type="continuationSeparator" w:id="0">
    <w:p w14:paraId="7BA23C3E" w14:textId="77777777" w:rsidR="002B532B" w:rsidRDefault="002B532B" w:rsidP="002F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2F0E5F" w14:paraId="7630325A" w14:textId="77777777" w:rsidTr="007D3140">
      <w:trPr>
        <w:jc w:val="right"/>
      </w:trPr>
      <w:tc>
        <w:tcPr>
          <w:tcW w:w="4795" w:type="dxa"/>
          <w:vAlign w:val="center"/>
        </w:tcPr>
        <w:p w14:paraId="3816023C" w14:textId="7670D5C2" w:rsidR="002F0E5F" w:rsidRDefault="007D3140" w:rsidP="007D3140">
          <w:pPr>
            <w:pStyle w:val="a3"/>
            <w:wordWrap w:val="0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COPYRIGHT</w:t>
          </w:r>
          <w:r>
            <w:rPr>
              <w:rFonts w:hint="eastAsia"/>
              <w:caps/>
              <w:color w:val="000000" w:themeColor="text1"/>
            </w:rPr>
            <w:t>©</w:t>
          </w:r>
          <w:r>
            <w:rPr>
              <w:caps/>
              <w:color w:val="000000" w:themeColor="text1"/>
            </w:rPr>
            <w:t>2014-202</w:t>
          </w:r>
          <w:r w:rsidR="00A95025">
            <w:rPr>
              <w:caps/>
              <w:color w:val="000000" w:themeColor="text1"/>
            </w:rPr>
            <w:t>3</w:t>
          </w:r>
          <w:r>
            <w:rPr>
              <w:caps/>
              <w:color w:val="000000" w:themeColor="text1"/>
            </w:rPr>
            <w:t xml:space="preserve"> STEVE WORKSHOP. ALL RIGHTS RESERVED.</w:t>
          </w:r>
        </w:p>
      </w:tc>
      <w:tc>
        <w:tcPr>
          <w:tcW w:w="250" w:type="pct"/>
          <w:shd w:val="clear" w:color="auto" w:fill="177563"/>
          <w:vAlign w:val="center"/>
        </w:tcPr>
        <w:p w14:paraId="3F608DE4" w14:textId="77777777" w:rsidR="002F0E5F" w:rsidRDefault="002F0E5F">
          <w:pPr>
            <w:pStyle w:val="a5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zh-CN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2088E53" w14:textId="77777777" w:rsidR="002F0E5F" w:rsidRDefault="002F0E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2EA6" w14:textId="77777777" w:rsidR="002B532B" w:rsidRDefault="002B532B" w:rsidP="002F0E5F">
      <w:r>
        <w:separator/>
      </w:r>
    </w:p>
  </w:footnote>
  <w:footnote w:type="continuationSeparator" w:id="0">
    <w:p w14:paraId="22C3326B" w14:textId="77777777" w:rsidR="002B532B" w:rsidRDefault="002B532B" w:rsidP="002F0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177563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454"/>
      <w:gridCol w:w="7012"/>
    </w:tblGrid>
    <w:tr w:rsidR="002F0E5F" w14:paraId="28FAD1C5" w14:textId="77777777" w:rsidTr="002F0E5F">
      <w:trPr>
        <w:jc w:val="right"/>
      </w:trPr>
      <w:tc>
        <w:tcPr>
          <w:tcW w:w="0" w:type="auto"/>
          <w:shd w:val="clear" w:color="auto" w:fill="177563"/>
          <w:vAlign w:val="center"/>
        </w:tcPr>
        <w:p w14:paraId="5B4CED86" w14:textId="18E8067B" w:rsidR="002F0E5F" w:rsidRDefault="00E12D68">
          <w:pPr>
            <w:pStyle w:val="a3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fldChar w:fldCharType="begin"/>
          </w:r>
          <w:r>
            <w:rPr>
              <w:caps/>
              <w:color w:val="FFFFFF" w:themeColor="background1"/>
            </w:rPr>
            <w:instrText xml:space="preserve"> DATE \@ "M/d/yyyy" </w:instrText>
          </w:r>
          <w:r>
            <w:rPr>
              <w:caps/>
              <w:color w:val="FFFFFF" w:themeColor="background1"/>
            </w:rPr>
            <w:fldChar w:fldCharType="separate"/>
          </w:r>
          <w:r w:rsidR="007C2D2C">
            <w:rPr>
              <w:caps/>
              <w:noProof/>
              <w:color w:val="FFFFFF" w:themeColor="background1"/>
            </w:rPr>
            <w:t>1/3/2023</w:t>
          </w:r>
          <w:r>
            <w:rPr>
              <w:caps/>
              <w:color w:val="FFFFFF" w:themeColor="background1"/>
            </w:rPr>
            <w:fldChar w:fldCharType="end"/>
          </w:r>
        </w:p>
      </w:tc>
      <w:tc>
        <w:tcPr>
          <w:tcW w:w="0" w:type="auto"/>
          <w:shd w:val="clear" w:color="auto" w:fill="177563"/>
          <w:vAlign w:val="center"/>
        </w:tcPr>
        <w:p w14:paraId="31411622" w14:textId="0AA72A69" w:rsidR="002F0E5F" w:rsidRDefault="002F0E5F">
          <w:pPr>
            <w:pStyle w:val="a3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zh-CN"/>
            </w:rPr>
            <w:t xml:space="preserve"> </w:t>
          </w:r>
          <w:sdt>
            <w:sdtPr>
              <w:rPr>
                <w:rFonts w:hint="eastAsia"/>
                <w:caps/>
                <w:color w:val="FFFFFF" w:themeColor="background1"/>
              </w:rPr>
              <w:alias w:val="标题"/>
              <w:tag w:val=""/>
              <w:id w:val="-7737904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322FB">
                <w:rPr>
                  <w:rFonts w:hint="eastAsia"/>
                  <w:caps/>
                  <w:color w:val="FFFFFF" w:themeColor="background1"/>
                </w:rPr>
                <w:t>实验1——网线制作</w:t>
              </w:r>
            </w:sdtContent>
          </w:sdt>
        </w:p>
      </w:tc>
    </w:tr>
  </w:tbl>
  <w:p w14:paraId="394E4DFB" w14:textId="77777777" w:rsidR="002F0E5F" w:rsidRDefault="002F0E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2B"/>
    <w:rsid w:val="002B532B"/>
    <w:rsid w:val="002F0E5F"/>
    <w:rsid w:val="005931BE"/>
    <w:rsid w:val="00620EE5"/>
    <w:rsid w:val="0071629E"/>
    <w:rsid w:val="007C2D2C"/>
    <w:rsid w:val="007D3140"/>
    <w:rsid w:val="009E3B2C"/>
    <w:rsid w:val="00A6704F"/>
    <w:rsid w:val="00A95025"/>
    <w:rsid w:val="00BA0965"/>
    <w:rsid w:val="00BC3980"/>
    <w:rsid w:val="00C322FB"/>
    <w:rsid w:val="00D52BF4"/>
    <w:rsid w:val="00E12D68"/>
    <w:rsid w:val="00F15564"/>
    <w:rsid w:val="00F7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379A4"/>
  <w15:chartTrackingRefBased/>
  <w15:docId w15:val="{E5C0551E-E153-49D2-9527-3C38EFD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E5F"/>
    <w:rPr>
      <w:sz w:val="18"/>
      <w:szCs w:val="18"/>
    </w:rPr>
  </w:style>
  <w:style w:type="table" w:customStyle="1" w:styleId="4-61">
    <w:name w:val="网格表 4 - 着色 61"/>
    <w:basedOn w:val="a1"/>
    <w:uiPriority w:val="49"/>
    <w:qFormat/>
    <w:rsid w:val="005931BE"/>
    <w:rPr>
      <w:kern w:val="0"/>
      <w:sz w:val="20"/>
      <w:szCs w:val="20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7563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F6F0"/>
      </w:tcPr>
    </w:tblStylePr>
  </w:style>
  <w:style w:type="table" w:styleId="4-6">
    <w:name w:val="Grid Table 4 Accent 6"/>
    <w:basedOn w:val="a1"/>
    <w:uiPriority w:val="49"/>
    <w:rsid w:val="00F15564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shd w:val="clear" w:color="auto" w:fill="117563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F6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OneDrive\&#25991;&#26723;\&#36719;&#20214;&#31867;&#25991;&#26723;&#35268;&#2668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软件类文档规格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一级标题</vt:lpstr>
      <vt:lpstr>    二级标题</vt:lpstr>
      <vt:lpstr>        三级标题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实验1——网线制作</dc:title>
  <dc:subject/>
  <dc:creator>Administrator</dc:creator>
  <cp:keywords/>
  <dc:description/>
  <cp:lastModifiedBy>Steve Workshop</cp:lastModifiedBy>
  <cp:revision>4</cp:revision>
  <dcterms:created xsi:type="dcterms:W3CDTF">2023-01-03T13:40:00Z</dcterms:created>
  <dcterms:modified xsi:type="dcterms:W3CDTF">2023-01-03T13:45:00Z</dcterms:modified>
</cp:coreProperties>
</file>